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7A388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0038CFCC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6597060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C9754D" wp14:editId="20A6027C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9608E638C0D24D219CBA0544BBF445B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659AA90" w14:textId="65482A9E" w:rsidR="00814823" w:rsidRPr="008A25CD" w:rsidRDefault="00B62319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CSCI 3901 -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C975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9608E638C0D24D219CBA0544BBF445B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659AA90" w14:textId="65482A9E" w:rsidR="00814823" w:rsidRPr="008A25CD" w:rsidRDefault="00B62319" w:rsidP="00814823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CSCI 3901 -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BBA1E06" wp14:editId="4E1E90E3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13BC5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iCpQIAALY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" fillcolor="#464646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72A6D9C3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E886C13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5E5E5E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5A943F6" wp14:editId="49A0F2A2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2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2439433A" w14:textId="3C8B7EF6" w:rsidR="00814823" w:rsidRPr="00B62319" w:rsidRDefault="00046993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32"/>
                                          <w:szCs w:val="28"/>
                                        </w:rPr>
                                      </w:pPr>
                                      <w:r w:rsidRPr="00B62319">
                                        <w:rPr>
                                          <w:sz w:val="32"/>
                                          <w:szCs w:val="28"/>
                                        </w:rPr>
                                        <w:t>Milestone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A943F6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" filled="f" stroked="f">
                      <v:textbox>
                        <w:txbxContent>
                          <w:sdt>
                            <w:sdtPr>
                              <w:rPr>
                                <w:sz w:val="32"/>
                                <w:szCs w:val="2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439433A" w14:textId="3C8B7EF6" w:rsidR="00814823" w:rsidRPr="00B62319" w:rsidRDefault="00046993" w:rsidP="00814823">
                                <w:pPr>
                                  <w:pStyle w:val="Subtitle"/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B62319">
                                  <w:rPr>
                                    <w:sz w:val="32"/>
                                    <w:szCs w:val="28"/>
                                  </w:rPr>
                                  <w:t>Milestone 1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540E5BFC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18AB3" w:themeFill="accent1"/>
            <w:vAlign w:val="center"/>
          </w:tcPr>
          <w:p w14:paraId="05FCF34C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5E5E5E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5E5E5E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3E890885" wp14:editId="6BE46E9B">
                      <wp:extent cx="6495393" cy="871870"/>
                      <wp:effectExtent l="0" t="0" r="0" b="4445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871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EF1975" w14:textId="3C9577B7" w:rsidR="0081482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Name: Benny Daniel Tharigopala</w:t>
                                  </w:r>
                                </w:p>
                                <w:p w14:paraId="4D1E813E" w14:textId="41C9213F" w:rsidR="00046993" w:rsidRPr="00B62319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B6231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IN"/>
                                    </w:rPr>
                                    <w:t>Banner ID: B00899629</w:t>
                                  </w:r>
                                </w:p>
                                <w:p w14:paraId="5C0D3DE9" w14:textId="77777777" w:rsidR="00046993" w:rsidRPr="00046993" w:rsidRDefault="00046993" w:rsidP="0081482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890885" id="Text Box 26" o:spid="_x0000_s1028" type="#_x0000_t202" alt="Text box to enter abstract" style="width:511.45pt;height: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" filled="f" stroked="f">
                      <v:textbox>
                        <w:txbxContent>
                          <w:p w14:paraId="6EEF1975" w14:textId="3C9577B7" w:rsidR="0081482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Name: Benny Daniel Tharigopala</w:t>
                            </w:r>
                          </w:p>
                          <w:p w14:paraId="4D1E813E" w14:textId="41C9213F" w:rsidR="00046993" w:rsidRPr="00B62319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B6231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IN"/>
                              </w:rPr>
                              <w:t>Banner ID: B00899629</w:t>
                            </w:r>
                          </w:p>
                          <w:p w14:paraId="5C0D3DE9" w14:textId="77777777" w:rsidR="00046993" w:rsidRPr="00046993" w:rsidRDefault="00046993" w:rsidP="0081482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1491536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45EBC749" w14:textId="77777777" w:rsidR="00814823" w:rsidRDefault="00814823" w:rsidP="006045D9"/>
        </w:tc>
      </w:tr>
    </w:tbl>
    <w:p w14:paraId="1F27ED5B" w14:textId="160131F3" w:rsidR="00C13B2F" w:rsidRDefault="00C13B2F" w:rsidP="001C62C8">
      <w:pPr>
        <w:rPr>
          <w:sz w:val="24"/>
        </w:rPr>
      </w:pPr>
    </w:p>
    <w:p w14:paraId="46E5F132" w14:textId="7CC78AE1" w:rsidR="002600D6" w:rsidRDefault="002600D6" w:rsidP="001C62C8">
      <w:pPr>
        <w:rPr>
          <w:sz w:val="24"/>
        </w:rPr>
      </w:pPr>
    </w:p>
    <w:p w14:paraId="0E27D6DF" w14:textId="296AE9AD" w:rsidR="002600D6" w:rsidRDefault="002600D6" w:rsidP="001C62C8">
      <w:pPr>
        <w:rPr>
          <w:sz w:val="24"/>
        </w:rPr>
      </w:pPr>
    </w:p>
    <w:p w14:paraId="05936253" w14:textId="16B257CE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r w:rsidRPr="002600D6">
        <w:rPr>
          <w:b/>
          <w:bCs w:val="0"/>
          <w:sz w:val="32"/>
          <w:szCs w:val="36"/>
        </w:rPr>
        <w:lastRenderedPageBreak/>
        <w:t>Project Objective</w:t>
      </w:r>
    </w:p>
    <w:p w14:paraId="52DF41D7" w14:textId="59EDC44C" w:rsidR="002600D6" w:rsidRDefault="002600D6" w:rsidP="002600D6"/>
    <w:p w14:paraId="119086BB" w14:textId="4D32B1BF" w:rsidR="002600D6" w:rsidRDefault="002600D6" w:rsidP="002600D6">
      <w:r>
        <w:t xml:space="preserve">The problem at hand is relevant to Genealogy, which </w:t>
      </w:r>
      <w:r w:rsidRPr="002600D6">
        <w:t>is the study of families, family history, and the tracing of their lineages</w:t>
      </w:r>
      <w:r>
        <w:t xml:space="preserve"> </w:t>
      </w:r>
      <w:hyperlink w:anchor="_Citations" w:history="1">
        <w:r w:rsidRPr="00CD6E3A">
          <w:rPr>
            <w:rStyle w:val="Hyperlink"/>
          </w:rPr>
          <w:t>[1</w:t>
        </w:r>
        <w:r w:rsidRPr="00CD6E3A">
          <w:rPr>
            <w:rStyle w:val="Hyperlink"/>
          </w:rPr>
          <w:t>]</w:t>
        </w:r>
      </w:hyperlink>
      <w:r w:rsidRPr="002600D6">
        <w:t>.</w:t>
      </w:r>
      <w:r w:rsidR="00CD6E3A">
        <w:t xml:space="preserve"> The project’s problem statement composes of multiple sub-problems, as follows:</w:t>
      </w:r>
    </w:p>
    <w:p w14:paraId="2626D476" w14:textId="6A0AB705" w:rsidR="00481733" w:rsidRDefault="00481733" w:rsidP="00CD6E3A">
      <w:pPr>
        <w:pStyle w:val="ListParagraph"/>
        <w:numPr>
          <w:ilvl w:val="0"/>
          <w:numId w:val="12"/>
        </w:numPr>
      </w:pPr>
      <w:r>
        <w:t xml:space="preserve">Input details of individuals and their attributes, </w:t>
      </w:r>
      <w:r w:rsidR="000E3EFD">
        <w:t>E</w:t>
      </w:r>
      <w:r>
        <w:t xml:space="preserve">xample: </w:t>
      </w:r>
      <w:r w:rsidR="000E3EFD">
        <w:t>Gender</w:t>
      </w:r>
      <w:r>
        <w:t>.</w:t>
      </w:r>
    </w:p>
    <w:p w14:paraId="20D940DB" w14:textId="39EEC2BD" w:rsidR="00CD6E3A" w:rsidRDefault="00481733" w:rsidP="00CD6E3A">
      <w:pPr>
        <w:pStyle w:val="ListParagraph"/>
        <w:numPr>
          <w:ilvl w:val="0"/>
          <w:numId w:val="12"/>
        </w:numPr>
      </w:pPr>
      <w:r>
        <w:t xml:space="preserve">Develop a </w:t>
      </w:r>
      <w:r w:rsidR="007A3E9B">
        <w:t>F</w:t>
      </w:r>
      <w:r>
        <w:t xml:space="preserve">amily </w:t>
      </w:r>
      <w:r w:rsidR="007A3E9B">
        <w:t>T</w:t>
      </w:r>
      <w:r>
        <w:t>ree based on user’s input.</w:t>
      </w:r>
    </w:p>
    <w:p w14:paraId="550F9FDC" w14:textId="4175D54C" w:rsidR="00481733" w:rsidRDefault="00481733" w:rsidP="00CD6E3A">
      <w:pPr>
        <w:pStyle w:val="ListParagraph"/>
        <w:numPr>
          <w:ilvl w:val="0"/>
          <w:numId w:val="12"/>
        </w:numPr>
      </w:pPr>
      <w:r>
        <w:t>Compute the relationship between members of a family tree</w:t>
      </w:r>
    </w:p>
    <w:p w14:paraId="6084A63D" w14:textId="03EE1D24" w:rsidR="00481733" w:rsidRDefault="00481733" w:rsidP="00CD6E3A">
      <w:pPr>
        <w:pStyle w:val="ListParagraph"/>
        <w:numPr>
          <w:ilvl w:val="0"/>
          <w:numId w:val="12"/>
        </w:numPr>
      </w:pPr>
      <w:r>
        <w:t>Maintain an archive of media files. The archive contains metadata information and not the actual files themselves.</w:t>
      </w:r>
    </w:p>
    <w:p w14:paraId="60E09D35" w14:textId="36173EAF" w:rsidR="00481733" w:rsidRDefault="00481733" w:rsidP="00CD6E3A">
      <w:pPr>
        <w:pStyle w:val="ListParagraph"/>
        <w:numPr>
          <w:ilvl w:val="0"/>
          <w:numId w:val="12"/>
        </w:numPr>
      </w:pPr>
      <w:r>
        <w:t xml:space="preserve">Establish relationships between media files and </w:t>
      </w:r>
      <w:r w:rsidR="007A3E9B">
        <w:t>individuals who belong in a Family Tree.</w:t>
      </w:r>
    </w:p>
    <w:p w14:paraId="6F92B236" w14:textId="6B23DEFB" w:rsidR="007A3E9B" w:rsidRDefault="007A3E9B" w:rsidP="00CD6E3A">
      <w:pPr>
        <w:pStyle w:val="ListParagraph"/>
        <w:numPr>
          <w:ilvl w:val="0"/>
          <w:numId w:val="12"/>
        </w:numPr>
      </w:pPr>
      <w:r>
        <w:t>Given a piece of information, relevant to either files in the media archive or individuals in a Family Tree, report the required set of information to the user.</w:t>
      </w:r>
    </w:p>
    <w:p w14:paraId="5A2E44F5" w14:textId="103AD029" w:rsidR="00786549" w:rsidRDefault="00786549" w:rsidP="00786549"/>
    <w:p w14:paraId="3B5070EA" w14:textId="4F67298F" w:rsidR="00786549" w:rsidRDefault="00786549" w:rsidP="00786549">
      <w:r>
        <w:t>Upon analysis of the problem statements, my observations are as follows. There’re two primary entities in the problem. Individuals (Persons)</w:t>
      </w:r>
      <w:r w:rsidR="000D5483">
        <w:t xml:space="preserve"> and Media Files. All operations in the project </w:t>
      </w:r>
      <w:r w:rsidR="009A6C04">
        <w:t>surround</w:t>
      </w:r>
      <w:r w:rsidR="000D5483">
        <w:t xml:space="preserve"> these entities.</w:t>
      </w:r>
    </w:p>
    <w:p w14:paraId="6DF7F1FD" w14:textId="6D289F5E" w:rsidR="009A6C04" w:rsidRDefault="009A6C04" w:rsidP="009A6C04">
      <w:pPr>
        <w:pStyle w:val="Heading1"/>
        <w:jc w:val="center"/>
        <w:rPr>
          <w:b/>
          <w:bCs w:val="0"/>
          <w:sz w:val="32"/>
          <w:szCs w:val="36"/>
        </w:rPr>
      </w:pPr>
      <w:r>
        <w:rPr>
          <w:b/>
          <w:bCs w:val="0"/>
          <w:sz w:val="32"/>
          <w:szCs w:val="36"/>
        </w:rPr>
        <w:t>Problem Analysis</w:t>
      </w:r>
    </w:p>
    <w:p w14:paraId="4A76D12F" w14:textId="2BF5B8FE" w:rsidR="009A6C04" w:rsidRDefault="009A6C04" w:rsidP="009A6C04"/>
    <w:p w14:paraId="0CC6AFE9" w14:textId="12223A73" w:rsidR="009A6C04" w:rsidRDefault="009A6C04" w:rsidP="009A6C04">
      <w:pPr>
        <w:pStyle w:val="ListParagraph"/>
        <w:numPr>
          <w:ilvl w:val="0"/>
          <w:numId w:val="13"/>
        </w:numPr>
        <w:rPr>
          <w:b/>
          <w:bCs/>
        </w:rPr>
      </w:pPr>
      <w:r w:rsidRPr="009A6C04">
        <w:rPr>
          <w:b/>
          <w:bCs/>
        </w:rPr>
        <w:t>Input to Program:</w:t>
      </w:r>
    </w:p>
    <w:p w14:paraId="462908BF" w14:textId="0AE5E6B5" w:rsidR="009A6C04" w:rsidRDefault="009A6C04" w:rsidP="009A6C04">
      <w:pPr>
        <w:pStyle w:val="ListParagraph"/>
        <w:numPr>
          <w:ilvl w:val="0"/>
          <w:numId w:val="14"/>
        </w:numPr>
      </w:pPr>
      <w:r>
        <w:t>Names of individuals</w:t>
      </w:r>
    </w:p>
    <w:p w14:paraId="30D061D5" w14:textId="19C60A80" w:rsidR="009A6C04" w:rsidRDefault="009A6C04" w:rsidP="009A6C04">
      <w:pPr>
        <w:pStyle w:val="ListParagraph"/>
        <w:numPr>
          <w:ilvl w:val="0"/>
          <w:numId w:val="14"/>
        </w:numPr>
      </w:pPr>
      <w:r>
        <w:t>Attributes of individuals (Example: Gender &amp; Occupation)</w:t>
      </w:r>
    </w:p>
    <w:p w14:paraId="5D8D809A" w14:textId="6FB44E9B" w:rsidR="009A6C04" w:rsidRDefault="009A6C04" w:rsidP="009A6C04">
      <w:pPr>
        <w:pStyle w:val="ListParagraph"/>
        <w:numPr>
          <w:ilvl w:val="0"/>
          <w:numId w:val="14"/>
        </w:numPr>
      </w:pPr>
      <w:r>
        <w:t>Source reference materials for individuals</w:t>
      </w:r>
    </w:p>
    <w:p w14:paraId="73388605" w14:textId="777D0B8D" w:rsidR="009A6C04" w:rsidRDefault="009A6C04" w:rsidP="009A6C04">
      <w:pPr>
        <w:pStyle w:val="ListParagraph"/>
        <w:numPr>
          <w:ilvl w:val="0"/>
          <w:numId w:val="14"/>
        </w:numPr>
      </w:pPr>
      <w:r>
        <w:t>Notes for individuals</w:t>
      </w:r>
    </w:p>
    <w:p w14:paraId="133105D4" w14:textId="2C7A008F" w:rsidR="009A6C04" w:rsidRDefault="00C41F5D" w:rsidP="009A6C04">
      <w:pPr>
        <w:pStyle w:val="ListParagraph"/>
        <w:numPr>
          <w:ilvl w:val="0"/>
          <w:numId w:val="14"/>
        </w:numPr>
      </w:pPr>
      <w:r>
        <w:t>Location of a media file in a central hard drive</w:t>
      </w:r>
    </w:p>
    <w:p w14:paraId="5F7436EE" w14:textId="760469CF" w:rsidR="00C41F5D" w:rsidRDefault="00C41F5D" w:rsidP="009A6C04">
      <w:pPr>
        <w:pStyle w:val="ListParagraph"/>
        <w:numPr>
          <w:ilvl w:val="0"/>
          <w:numId w:val="14"/>
        </w:numPr>
      </w:pPr>
      <w:r>
        <w:t>Attributes of media files (Example: Year the file was created)</w:t>
      </w:r>
    </w:p>
    <w:p w14:paraId="225C25AF" w14:textId="2CFE1116" w:rsidR="00C41F5D" w:rsidRDefault="00C41F5D" w:rsidP="009A6C04">
      <w:pPr>
        <w:pStyle w:val="ListParagraph"/>
        <w:numPr>
          <w:ilvl w:val="0"/>
          <w:numId w:val="14"/>
        </w:numPr>
      </w:pPr>
      <w:r>
        <w:t>Media File identifiers used to uniquely identify files</w:t>
      </w:r>
    </w:p>
    <w:p w14:paraId="24D0CA1C" w14:textId="6E46AA31" w:rsidR="00C41F5D" w:rsidRDefault="00C41F5D" w:rsidP="00C41F5D">
      <w:pPr>
        <w:pStyle w:val="ListParagraph"/>
        <w:numPr>
          <w:ilvl w:val="0"/>
          <w:numId w:val="14"/>
        </w:numPr>
      </w:pPr>
      <w:r>
        <w:t>Tags for media files</w:t>
      </w:r>
    </w:p>
    <w:p w14:paraId="27FBFA29" w14:textId="1993E241" w:rsidR="00C41F5D" w:rsidRDefault="00C41F5D" w:rsidP="00C41F5D"/>
    <w:p w14:paraId="595B9D85" w14:textId="6DFAA558" w:rsidR="00C41F5D" w:rsidRPr="004E3279" w:rsidRDefault="004E3279" w:rsidP="004E3279">
      <w:pPr>
        <w:pStyle w:val="ListParagraph"/>
        <w:numPr>
          <w:ilvl w:val="0"/>
          <w:numId w:val="13"/>
        </w:numPr>
      </w:pPr>
      <w:r>
        <w:rPr>
          <w:b/>
          <w:bCs/>
        </w:rPr>
        <w:t>Transformations</w:t>
      </w:r>
      <w:r w:rsidR="009D397E">
        <w:rPr>
          <w:b/>
          <w:bCs/>
        </w:rPr>
        <w:t xml:space="preserve"> to Data</w:t>
      </w:r>
      <w:r>
        <w:rPr>
          <w:b/>
          <w:bCs/>
        </w:rPr>
        <w:t>:</w:t>
      </w:r>
    </w:p>
    <w:p w14:paraId="0122B644" w14:textId="43A61136" w:rsidR="004E3279" w:rsidRDefault="004E3279" w:rsidP="004E3279">
      <w:pPr>
        <w:pStyle w:val="ListParagraph"/>
        <w:ind w:left="720" w:firstLine="0"/>
      </w:pPr>
      <w:r w:rsidRPr="004E3279">
        <w:t>No transformations required.</w:t>
      </w:r>
    </w:p>
    <w:p w14:paraId="54EF225A" w14:textId="73D81659" w:rsidR="009D397E" w:rsidRDefault="009D397E" w:rsidP="009D397E">
      <w:pPr>
        <w:pStyle w:val="ListParagraph"/>
        <w:numPr>
          <w:ilvl w:val="0"/>
          <w:numId w:val="13"/>
        </w:numPr>
        <w:rPr>
          <w:b/>
          <w:bCs/>
        </w:rPr>
      </w:pPr>
      <w:r w:rsidRPr="009D397E">
        <w:rPr>
          <w:b/>
          <w:bCs/>
        </w:rPr>
        <w:lastRenderedPageBreak/>
        <w:t>Immediately Processed Data:</w:t>
      </w:r>
    </w:p>
    <w:p w14:paraId="43DE56B5" w14:textId="4626CF59" w:rsidR="009D397E" w:rsidRDefault="009D397E" w:rsidP="009D397E">
      <w:pPr>
        <w:ind w:left="720"/>
      </w:pPr>
      <w:r w:rsidRPr="009D397E">
        <w:t>None</w:t>
      </w:r>
    </w:p>
    <w:p w14:paraId="59ED5229" w14:textId="517F5AF0" w:rsidR="009D397E" w:rsidRDefault="009D397E" w:rsidP="009D397E">
      <w:pPr>
        <w:pStyle w:val="ListParagraph"/>
        <w:numPr>
          <w:ilvl w:val="0"/>
          <w:numId w:val="13"/>
        </w:numPr>
        <w:rPr>
          <w:b/>
          <w:bCs/>
        </w:rPr>
      </w:pPr>
      <w:r w:rsidRPr="009D397E">
        <w:rPr>
          <w:b/>
          <w:bCs/>
        </w:rPr>
        <w:t>Stored Data</w:t>
      </w:r>
      <w:r>
        <w:rPr>
          <w:b/>
          <w:bCs/>
        </w:rPr>
        <w:t>:</w:t>
      </w:r>
    </w:p>
    <w:p w14:paraId="1DD09C81" w14:textId="5DA37E84" w:rsidR="009D397E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Information on individuals in a family tree (Name, Attributes, References and Notes)</w:t>
      </w:r>
    </w:p>
    <w:p w14:paraId="2C2F269C" w14:textId="74EA5608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Information on relations between individuals (Parent – Child / Partner)</w:t>
      </w:r>
    </w:p>
    <w:p w14:paraId="23CCFC0D" w14:textId="357B26A0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Media Files</w:t>
      </w:r>
    </w:p>
    <w:p w14:paraId="0923F63A" w14:textId="16B6A99F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Information related to the media files stored in a database (Attributes &amp; Tags) </w:t>
      </w:r>
    </w:p>
    <w:p w14:paraId="44C58701" w14:textId="671AA133" w:rsidR="00686439" w:rsidRPr="00686439" w:rsidRDefault="00686439" w:rsidP="009D397E">
      <w:pPr>
        <w:pStyle w:val="ListParagraph"/>
        <w:numPr>
          <w:ilvl w:val="1"/>
          <w:numId w:val="13"/>
        </w:numPr>
        <w:rPr>
          <w:b/>
          <w:bCs/>
        </w:rPr>
      </w:pPr>
      <w:r>
        <w:t>Relations between media files and individuals who appear in the files</w:t>
      </w:r>
    </w:p>
    <w:p w14:paraId="03A716A5" w14:textId="07EAE8F4" w:rsidR="00686439" w:rsidRDefault="00686439" w:rsidP="00686439">
      <w:pPr>
        <w:pStyle w:val="ListParagraph"/>
        <w:numPr>
          <w:ilvl w:val="0"/>
          <w:numId w:val="13"/>
        </w:numPr>
        <w:rPr>
          <w:b/>
          <w:bCs/>
        </w:rPr>
      </w:pPr>
      <w:r w:rsidRPr="00686439">
        <w:rPr>
          <w:b/>
          <w:bCs/>
        </w:rPr>
        <w:t>Output</w:t>
      </w:r>
      <w:r>
        <w:rPr>
          <w:b/>
          <w:bCs/>
        </w:rPr>
        <w:t>:</w:t>
      </w:r>
    </w:p>
    <w:p w14:paraId="59F79E9F" w14:textId="7D0FA231" w:rsidR="00686439" w:rsidRPr="008B1A15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individual’s name</w:t>
      </w:r>
    </w:p>
    <w:p w14:paraId="5BCE2E55" w14:textId="7B11DD20" w:rsidR="008B1A15" w:rsidRPr="008B1A15" w:rsidRDefault="008B1A15" w:rsidP="00686439">
      <w:pPr>
        <w:pStyle w:val="ListParagraph"/>
        <w:numPr>
          <w:ilvl w:val="1"/>
          <w:numId w:val="13"/>
        </w:numPr>
        <w:rPr>
          <w:b/>
          <w:bCs/>
        </w:rPr>
      </w:pPr>
      <w:r>
        <w:t>A media file’s name</w:t>
      </w:r>
    </w:p>
    <w:p w14:paraId="775D04DD" w14:textId="7940DE1E" w:rsidR="008B1A15" w:rsidRDefault="00333EBB" w:rsidP="00686439">
      <w:pPr>
        <w:pStyle w:val="ListParagraph"/>
        <w:numPr>
          <w:ilvl w:val="1"/>
          <w:numId w:val="13"/>
        </w:numPr>
      </w:pPr>
      <w:r w:rsidRPr="00333EBB">
        <w:t>Degree of Cousinship and Removal between two individuals</w:t>
      </w:r>
    </w:p>
    <w:p w14:paraId="48962DCB" w14:textId="50D6161A" w:rsidR="00333EBB" w:rsidRDefault="00333EBB" w:rsidP="00686439">
      <w:pPr>
        <w:pStyle w:val="ListParagraph"/>
        <w:numPr>
          <w:ilvl w:val="1"/>
          <w:numId w:val="13"/>
        </w:numPr>
      </w:pPr>
      <w:r>
        <w:t>Ancestors and descendants of an individual</w:t>
      </w:r>
    </w:p>
    <w:p w14:paraId="401AC8E6" w14:textId="7C097E02" w:rsidR="00333EBB" w:rsidRDefault="00333EBB" w:rsidP="00686439">
      <w:pPr>
        <w:pStyle w:val="ListParagraph"/>
        <w:numPr>
          <w:ilvl w:val="1"/>
          <w:numId w:val="13"/>
        </w:numPr>
      </w:pPr>
      <w:r>
        <w:t>Notes &amp; References relevant to an individual</w:t>
      </w:r>
    </w:p>
    <w:p w14:paraId="13340A8A" w14:textId="3A2801AA" w:rsidR="00333EBB" w:rsidRDefault="00333EBB" w:rsidP="00686439">
      <w:pPr>
        <w:pStyle w:val="ListParagraph"/>
        <w:numPr>
          <w:ilvl w:val="1"/>
          <w:numId w:val="13"/>
        </w:numPr>
      </w:pPr>
      <w:r>
        <w:t>Media File Identifier(s)</w:t>
      </w:r>
    </w:p>
    <w:p w14:paraId="2BD4BC96" w14:textId="36B43DE1" w:rsidR="0033736D" w:rsidRDefault="0033736D" w:rsidP="0033736D">
      <w:pPr>
        <w:pStyle w:val="ListParagraph"/>
        <w:numPr>
          <w:ilvl w:val="0"/>
          <w:numId w:val="13"/>
        </w:numPr>
        <w:rPr>
          <w:b/>
          <w:bCs/>
        </w:rPr>
      </w:pPr>
      <w:r w:rsidRPr="006F0B81">
        <w:rPr>
          <w:b/>
          <w:bCs/>
        </w:rPr>
        <w:t>Assumptions</w:t>
      </w:r>
      <w:r w:rsidR="006F0B81">
        <w:rPr>
          <w:b/>
          <w:bCs/>
        </w:rPr>
        <w:t>:</w:t>
      </w:r>
    </w:p>
    <w:p w14:paraId="3BB6B256" w14:textId="1E0C4FBF" w:rsidR="006F0B81" w:rsidRPr="00E815B1" w:rsidRDefault="006F0B8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individual’s name contains only alphabets (No Numeric characters and symbols).</w:t>
      </w:r>
    </w:p>
    <w:p w14:paraId="595C1931" w14:textId="4F281909" w:rsidR="00E815B1" w:rsidRPr="006F0B81" w:rsidRDefault="00E815B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>Only the location to media files will be stored and not the actual files themselves.</w:t>
      </w:r>
    </w:p>
    <w:p w14:paraId="1AC501CD" w14:textId="19C359D0" w:rsidR="006F0B81" w:rsidRPr="003A27E1" w:rsidRDefault="005175F9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In this project, an individual’s immediate family refers to, </w:t>
      </w:r>
      <w:r w:rsidRPr="005175F9">
        <w:rPr>
          <w:b/>
          <w:bCs/>
        </w:rPr>
        <w:t>only</w:t>
      </w:r>
      <w:r>
        <w:rPr>
          <w:b/>
          <w:bCs/>
        </w:rPr>
        <w:t>,</w:t>
      </w:r>
      <w:r>
        <w:t xml:space="preserve"> the individual’s immediate children.</w:t>
      </w:r>
    </w:p>
    <w:p w14:paraId="765947AB" w14:textId="2AABD31E" w:rsidR="003A27E1" w:rsidRPr="003A27E1" w:rsidRDefault="003A27E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>No two media files can have the same name or identifier</w:t>
      </w:r>
    </w:p>
    <w:p w14:paraId="1CCEF912" w14:textId="4AD795A3" w:rsidR="003A27E1" w:rsidRPr="003A27E1" w:rsidRDefault="003A27E1" w:rsidP="006F0B81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Dates entered are in the format - </w:t>
      </w:r>
      <w:r w:rsidRPr="003A27E1">
        <w:rPr>
          <w:b/>
          <w:bCs/>
        </w:rPr>
        <w:t>MM/DD/YYYY</w:t>
      </w:r>
    </w:p>
    <w:p w14:paraId="5D5A2462" w14:textId="11FA0759" w:rsidR="003A27E1" w:rsidRDefault="00043684" w:rsidP="006F0B81">
      <w:pPr>
        <w:pStyle w:val="ListParagraph"/>
        <w:numPr>
          <w:ilvl w:val="1"/>
          <w:numId w:val="13"/>
        </w:numPr>
      </w:pPr>
      <w:r>
        <w:t>After symmetric dissolution of a partnering relation, the descendants of the individuals involved in the relation are still part of the family tree.</w:t>
      </w:r>
    </w:p>
    <w:p w14:paraId="5B0C7C66" w14:textId="72B78EC1" w:rsidR="0033736D" w:rsidRDefault="00E815B1" w:rsidP="00C82966">
      <w:pPr>
        <w:pStyle w:val="ListParagraph"/>
        <w:numPr>
          <w:ilvl w:val="1"/>
          <w:numId w:val="13"/>
        </w:numPr>
      </w:pPr>
      <w:r>
        <w:t xml:space="preserve">Since we deal with only biological family relations, immediate children related through a partnering relation (but without biological connection to a person) will not be considered the descendants of the person. </w:t>
      </w:r>
    </w:p>
    <w:p w14:paraId="06EC7C40" w14:textId="0A4BA6A4" w:rsidR="00C82966" w:rsidRDefault="00C82966" w:rsidP="00C82966">
      <w:pPr>
        <w:pStyle w:val="ListParagraph"/>
        <w:numPr>
          <w:ilvl w:val="0"/>
          <w:numId w:val="13"/>
        </w:numPr>
        <w:rPr>
          <w:b/>
          <w:bCs/>
        </w:rPr>
      </w:pPr>
      <w:r w:rsidRPr="00C82966">
        <w:rPr>
          <w:b/>
          <w:bCs/>
        </w:rPr>
        <w:t>Constraints</w:t>
      </w:r>
      <w:r>
        <w:rPr>
          <w:b/>
          <w:bCs/>
        </w:rPr>
        <w:t>:</w:t>
      </w:r>
    </w:p>
    <w:p w14:paraId="1344A085" w14:textId="3292647D" w:rsidR="00C82966" w:rsidRDefault="00C82966" w:rsidP="00C82966">
      <w:pPr>
        <w:ind w:firstLine="720"/>
      </w:pPr>
      <w:r w:rsidRPr="00C82966">
        <w:t>Only biological family relations are considered in this project.</w:t>
      </w:r>
    </w:p>
    <w:p w14:paraId="3525D864" w14:textId="15CDA92D" w:rsidR="00C82966" w:rsidRDefault="00466282" w:rsidP="00466282">
      <w:pPr>
        <w:pStyle w:val="ListParagraph"/>
        <w:numPr>
          <w:ilvl w:val="0"/>
          <w:numId w:val="13"/>
        </w:numPr>
        <w:rPr>
          <w:b/>
          <w:bCs/>
        </w:rPr>
      </w:pPr>
      <w:r w:rsidRPr="00466282">
        <w:rPr>
          <w:b/>
          <w:bCs/>
        </w:rPr>
        <w:t>Unique Case</w:t>
      </w:r>
      <w:r w:rsidR="00B36F4C">
        <w:rPr>
          <w:b/>
          <w:bCs/>
        </w:rPr>
        <w:t>(</w:t>
      </w:r>
      <w:r w:rsidRPr="00466282">
        <w:rPr>
          <w:b/>
          <w:bCs/>
        </w:rPr>
        <w:t>s</w:t>
      </w:r>
      <w:r w:rsidR="00B36F4C">
        <w:rPr>
          <w:b/>
          <w:bCs/>
        </w:rPr>
        <w:t>)</w:t>
      </w:r>
      <w:r w:rsidRPr="00466282">
        <w:rPr>
          <w:b/>
          <w:bCs/>
        </w:rPr>
        <w:t>:</w:t>
      </w:r>
    </w:p>
    <w:p w14:paraId="024F2628" w14:textId="11024F6B" w:rsidR="00466282" w:rsidRPr="00B36F4C" w:rsidRDefault="00466282" w:rsidP="00466282">
      <w:pPr>
        <w:pStyle w:val="ListParagraph"/>
        <w:numPr>
          <w:ilvl w:val="1"/>
          <w:numId w:val="13"/>
        </w:numPr>
        <w:rPr>
          <w:b/>
          <w:bCs/>
        </w:rPr>
      </w:pPr>
      <w:r>
        <w:t>An individual has multiple partnering relations.</w:t>
      </w:r>
    </w:p>
    <w:p w14:paraId="20AD7C89" w14:textId="77777777" w:rsidR="00B36F4C" w:rsidRPr="00B36F4C" w:rsidRDefault="00B36F4C" w:rsidP="00B36F4C">
      <w:pPr>
        <w:rPr>
          <w:b/>
          <w:bCs/>
        </w:rPr>
      </w:pPr>
    </w:p>
    <w:p w14:paraId="6AB728DB" w14:textId="6E9BC847" w:rsidR="0033736D" w:rsidRPr="00B36F4C" w:rsidRDefault="00B36F4C" w:rsidP="00B36F4C">
      <w:pPr>
        <w:pStyle w:val="Heading1"/>
        <w:tabs>
          <w:tab w:val="left" w:pos="4253"/>
        </w:tabs>
        <w:rPr>
          <w:b/>
          <w:bCs w:val="0"/>
          <w:sz w:val="32"/>
          <w:szCs w:val="36"/>
        </w:rPr>
      </w:pPr>
      <w:r w:rsidRPr="00B36F4C">
        <w:rPr>
          <w:b/>
          <w:bCs w:val="0"/>
          <w:sz w:val="32"/>
          <w:szCs w:val="36"/>
        </w:rPr>
        <w:lastRenderedPageBreak/>
        <w:tab/>
        <w:t>Class Diagram</w:t>
      </w:r>
    </w:p>
    <w:p w14:paraId="0563E4E0" w14:textId="77777777" w:rsidR="00B36F4C" w:rsidRDefault="00B36F4C">
      <w:pPr>
        <w:spacing w:after="200" w:line="276" w:lineRule="auto"/>
      </w:pPr>
    </w:p>
    <w:p w14:paraId="10020C58" w14:textId="26CC58E9" w:rsidR="002600D6" w:rsidRDefault="00A750A2" w:rsidP="00A750A2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087BA93B" wp14:editId="6060786C">
            <wp:extent cx="4848446" cy="42796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678" cy="42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0D6">
        <w:br w:type="page"/>
      </w:r>
    </w:p>
    <w:p w14:paraId="302F3BF5" w14:textId="1E936C10" w:rsidR="002600D6" w:rsidRDefault="002600D6" w:rsidP="002600D6">
      <w:pPr>
        <w:pStyle w:val="Heading1"/>
        <w:jc w:val="center"/>
        <w:rPr>
          <w:b/>
          <w:bCs w:val="0"/>
          <w:sz w:val="32"/>
          <w:szCs w:val="36"/>
        </w:rPr>
      </w:pPr>
      <w:bookmarkStart w:id="0" w:name="_Citations"/>
      <w:bookmarkEnd w:id="0"/>
      <w:r w:rsidRPr="002600D6">
        <w:rPr>
          <w:b/>
          <w:bCs w:val="0"/>
          <w:sz w:val="32"/>
          <w:szCs w:val="36"/>
        </w:rPr>
        <w:lastRenderedPageBreak/>
        <w:t>Citations</w:t>
      </w:r>
    </w:p>
    <w:p w14:paraId="18A5706A" w14:textId="1DD65ABE" w:rsidR="002600D6" w:rsidRDefault="002600D6" w:rsidP="002600D6"/>
    <w:p w14:paraId="4363E265" w14:textId="767B808C" w:rsidR="002600D6" w:rsidRPr="002600D6" w:rsidRDefault="002600D6" w:rsidP="002600D6">
      <w:pPr>
        <w:pStyle w:val="ListParagraph"/>
        <w:numPr>
          <w:ilvl w:val="0"/>
          <w:numId w:val="11"/>
        </w:numPr>
      </w:pPr>
      <w:hyperlink r:id="rId8" w:history="1">
        <w:r w:rsidRPr="002600D6">
          <w:rPr>
            <w:rStyle w:val="Hyperlink"/>
          </w:rPr>
          <w:t>https://en.wikipedia.org/wiki/Genealogy</w:t>
        </w:r>
      </w:hyperlink>
    </w:p>
    <w:sectPr w:rsidR="002600D6" w:rsidRPr="002600D6" w:rsidSect="00CB763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440" w:left="1077" w:header="578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13DB6" w14:textId="77777777" w:rsidR="00F76A4C" w:rsidRDefault="00F76A4C">
      <w:pPr>
        <w:spacing w:after="0"/>
      </w:pPr>
      <w:r>
        <w:separator/>
      </w:r>
    </w:p>
  </w:endnote>
  <w:endnote w:type="continuationSeparator" w:id="0">
    <w:p w14:paraId="3B24959B" w14:textId="77777777" w:rsidR="00F76A4C" w:rsidRDefault="00F76A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4E050" w14:textId="77777777" w:rsidR="00172D10" w:rsidRDefault="00172D10">
    <w:pPr>
      <w:jc w:val="right"/>
    </w:pPr>
  </w:p>
  <w:p w14:paraId="671E25BE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F69200" w:themeColor="accent3"/>
      </w:rPr>
      <w:sym w:font="Wingdings 2" w:char="F097"/>
    </w:r>
  </w:p>
  <w:p w14:paraId="0A9ACB36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A07AE" w14:textId="77777777" w:rsidR="005D120C" w:rsidRPr="005D120C" w:rsidRDefault="005D120C">
        <w:pPr>
          <w:pStyle w:val="Footer"/>
          <w:jc w:val="center"/>
          <w:rPr>
            <w:color w:val="418AB3" w:themeColor="accent1"/>
          </w:rPr>
        </w:pPr>
        <w:r w:rsidRPr="005D120C">
          <w:rPr>
            <w:color w:val="418AB3" w:themeColor="accent1"/>
          </w:rPr>
          <w:fldChar w:fldCharType="begin"/>
        </w:r>
        <w:r w:rsidRPr="005D120C">
          <w:rPr>
            <w:color w:val="418AB3" w:themeColor="accent1"/>
          </w:rPr>
          <w:instrText xml:space="preserve"> PAGE   \* MERGEFORMAT </w:instrText>
        </w:r>
        <w:r w:rsidRPr="005D120C">
          <w:rPr>
            <w:color w:val="418AB3" w:themeColor="accent1"/>
          </w:rPr>
          <w:fldChar w:fldCharType="separate"/>
        </w:r>
        <w:r w:rsidR="00DB0EF4">
          <w:rPr>
            <w:noProof/>
            <w:color w:val="418AB3" w:themeColor="accent1"/>
          </w:rPr>
          <w:t>1</w:t>
        </w:r>
        <w:r w:rsidRPr="005D120C">
          <w:rPr>
            <w:noProof/>
            <w:color w:val="418AB3" w:themeColor="accent1"/>
          </w:rPr>
          <w:fldChar w:fldCharType="end"/>
        </w:r>
      </w:p>
    </w:sdtContent>
  </w:sdt>
  <w:p w14:paraId="02956AD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F3AB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BB1561" wp14:editId="6F300B8D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C308E" id="Group 17" o:spid="_x0000_s1026" alt="Multi-colored hexagon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2138000F" wp14:editId="7C66FF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27164" w14:textId="77777777" w:rsidR="00F76A4C" w:rsidRDefault="00F76A4C">
      <w:pPr>
        <w:spacing w:after="0"/>
      </w:pPr>
      <w:r>
        <w:separator/>
      </w:r>
    </w:p>
  </w:footnote>
  <w:footnote w:type="continuationSeparator" w:id="0">
    <w:p w14:paraId="28A1FC91" w14:textId="77777777" w:rsidR="00F76A4C" w:rsidRDefault="00F76A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18AB3" w:themeColor="accent1"/>
      </w:rPr>
      <w:alias w:val="Document title:"/>
      <w:tag w:val="Document title:"/>
      <w:id w:val="-1396499233"/>
      <w:placeholder>
        <w:docPart w:val="9608E638C0D24D219CBA0544BBF44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53796C05" w14:textId="13BCE6EB" w:rsidR="00172D10" w:rsidRDefault="00B62319">
        <w:pPr>
          <w:spacing w:after="0"/>
          <w:jc w:val="center"/>
          <w:rPr>
            <w:color w:val="DDDDDD" w:themeColor="background2"/>
          </w:rPr>
        </w:pPr>
        <w:r>
          <w:rPr>
            <w:color w:val="418AB3" w:themeColor="accent1"/>
          </w:rPr>
          <w:t>CSCI 3901 - Project</w:t>
        </w:r>
      </w:p>
    </w:sdtContent>
  </w:sdt>
  <w:p w14:paraId="7431DAD3" w14:textId="77777777" w:rsidR="00172D10" w:rsidRPr="005D120C" w:rsidRDefault="00F76A4C">
    <w:pPr>
      <w:jc w:val="center"/>
      <w:rPr>
        <w:color w:val="5E5E5E" w:themeColor="text2"/>
      </w:rPr>
    </w:pPr>
    <w:sdt>
      <w:sdtPr>
        <w:rPr>
          <w:color w:val="5E5E5E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  <w:r w:rsidR="001D74FA" w:rsidRPr="001B0F06">
          <w:rPr>
            <w:color w:val="464646" w:themeColor="text2" w:themeShade="BF"/>
          </w:rPr>
          <w:t xml:space="preserve"> </w:t>
        </w:r>
        <w:r w:rsidR="001D74FA" w:rsidRPr="001B0F06">
          <w:rPr>
            <w:color w:val="464646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B9B54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0674113" wp14:editId="14381CF1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4E93E3" id="Group 2" o:spid="_x0000_s1026" alt="Multi-colored hexagon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0D35F1"/>
    <w:multiLevelType w:val="hybridMultilevel"/>
    <w:tmpl w:val="5B6CAA62"/>
    <w:lvl w:ilvl="0" w:tplc="5C0CC11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204A"/>
    <w:multiLevelType w:val="hybridMultilevel"/>
    <w:tmpl w:val="43F452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3A59E5"/>
    <w:multiLevelType w:val="hybridMultilevel"/>
    <w:tmpl w:val="FAA2A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231904"/>
    <w:multiLevelType w:val="hybridMultilevel"/>
    <w:tmpl w:val="4E1C032A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F0624F"/>
    <w:multiLevelType w:val="hybridMultilevel"/>
    <w:tmpl w:val="77E878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567A3"/>
    <w:multiLevelType w:val="hybridMultilevel"/>
    <w:tmpl w:val="F27ABB3C"/>
    <w:lvl w:ilvl="0" w:tplc="5C0CC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95611"/>
    <w:multiLevelType w:val="hybridMultilevel"/>
    <w:tmpl w:val="1A347C3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2"/>
  </w:num>
  <w:num w:numId="13">
    <w:abstractNumId w:val="15"/>
  </w:num>
  <w:num w:numId="14">
    <w:abstractNumId w:val="13"/>
  </w:num>
  <w:num w:numId="15">
    <w:abstractNumId w:val="11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9"/>
    <w:rsid w:val="00043684"/>
    <w:rsid w:val="00046993"/>
    <w:rsid w:val="00094803"/>
    <w:rsid w:val="000D5483"/>
    <w:rsid w:val="000E3EFD"/>
    <w:rsid w:val="000F4F25"/>
    <w:rsid w:val="00105209"/>
    <w:rsid w:val="0011105D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600D6"/>
    <w:rsid w:val="00260E5B"/>
    <w:rsid w:val="00270A19"/>
    <w:rsid w:val="002A2E02"/>
    <w:rsid w:val="002D243B"/>
    <w:rsid w:val="002E20F4"/>
    <w:rsid w:val="00302691"/>
    <w:rsid w:val="00333EBB"/>
    <w:rsid w:val="0033736D"/>
    <w:rsid w:val="00341A2B"/>
    <w:rsid w:val="00364944"/>
    <w:rsid w:val="00374C02"/>
    <w:rsid w:val="0038009F"/>
    <w:rsid w:val="003A27E1"/>
    <w:rsid w:val="00426F60"/>
    <w:rsid w:val="00466282"/>
    <w:rsid w:val="00481733"/>
    <w:rsid w:val="004905AD"/>
    <w:rsid w:val="004E3279"/>
    <w:rsid w:val="004F53E9"/>
    <w:rsid w:val="005175F9"/>
    <w:rsid w:val="00561054"/>
    <w:rsid w:val="005747FE"/>
    <w:rsid w:val="005D120C"/>
    <w:rsid w:val="006045D9"/>
    <w:rsid w:val="00686439"/>
    <w:rsid w:val="00694109"/>
    <w:rsid w:val="006F0B81"/>
    <w:rsid w:val="00732598"/>
    <w:rsid w:val="0075116F"/>
    <w:rsid w:val="00786549"/>
    <w:rsid w:val="007A3E9B"/>
    <w:rsid w:val="00805C11"/>
    <w:rsid w:val="00814823"/>
    <w:rsid w:val="00883B68"/>
    <w:rsid w:val="008A25CD"/>
    <w:rsid w:val="008B1A15"/>
    <w:rsid w:val="008D5B92"/>
    <w:rsid w:val="008F5585"/>
    <w:rsid w:val="00901939"/>
    <w:rsid w:val="0096164A"/>
    <w:rsid w:val="009823B0"/>
    <w:rsid w:val="009A6C04"/>
    <w:rsid w:val="009D397E"/>
    <w:rsid w:val="00A272E4"/>
    <w:rsid w:val="00A750A2"/>
    <w:rsid w:val="00B36F4C"/>
    <w:rsid w:val="00B62319"/>
    <w:rsid w:val="00B76B9C"/>
    <w:rsid w:val="00B903A7"/>
    <w:rsid w:val="00BE2F1B"/>
    <w:rsid w:val="00C13B2F"/>
    <w:rsid w:val="00C41F5D"/>
    <w:rsid w:val="00C82966"/>
    <w:rsid w:val="00CB7637"/>
    <w:rsid w:val="00CD24A6"/>
    <w:rsid w:val="00CD4008"/>
    <w:rsid w:val="00CD6E3A"/>
    <w:rsid w:val="00D26E42"/>
    <w:rsid w:val="00D35A58"/>
    <w:rsid w:val="00DB0EF4"/>
    <w:rsid w:val="00DB5A25"/>
    <w:rsid w:val="00DC2EB5"/>
    <w:rsid w:val="00E02964"/>
    <w:rsid w:val="00E35489"/>
    <w:rsid w:val="00E815B1"/>
    <w:rsid w:val="00F76A4C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0C7BA"/>
  <w15:docId w15:val="{5AC87454-BD7D-4063-87DF-7BA6247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18AB3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418AB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464646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F69200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464646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464646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18AB3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418AB3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418AB3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464646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AA3B19" w:themeColor="accent6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B0F06"/>
    <w:rPr>
      <w:color w:val="414141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alogy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8.png"/><Relationship Id="rId7" Type="http://schemas.openxmlformats.org/officeDocument/2006/relationships/image" Target="media/image11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7.svg"/><Relationship Id="rId11" Type="http://schemas.openxmlformats.org/officeDocument/2006/relationships/image" Target="media/image3.svg"/><Relationship Id="rId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image" Target="media/image9.svg"/><Relationship Id="rId9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svg"/><Relationship Id="rId9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08E638C0D24D219CBA0544BBF44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E2F4-92CD-4E15-856A-254C462A0FB8}"/>
      </w:docPartPr>
      <w:docPartBody>
        <w:p w:rsidR="004240E3" w:rsidRDefault="00DB6B6C">
          <w:pPr>
            <w:pStyle w:val="9608E638C0D24D219CBA0544BBF445B5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C"/>
    <w:rsid w:val="004240E3"/>
    <w:rsid w:val="00496028"/>
    <w:rsid w:val="00DB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08E638C0D24D219CBA0544BBF445B5">
    <w:name w:val="9608E638C0D24D219CBA0544BBF445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235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3901 - Project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3901 - Project</dc:title>
  <dc:subject>Milestone 1</dc:subject>
  <dc:creator>welcome</dc:creator>
  <cp:lastModifiedBy>Benny Tharigopala</cp:lastModifiedBy>
  <cp:revision>27</cp:revision>
  <cp:lastPrinted>2009-08-05T20:41:00Z</cp:lastPrinted>
  <dcterms:created xsi:type="dcterms:W3CDTF">2021-10-31T18:40:00Z</dcterms:created>
  <dcterms:modified xsi:type="dcterms:W3CDTF">2021-11-05T18:50:00Z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