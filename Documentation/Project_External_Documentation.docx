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7A388" w14:textId="77777777" w:rsidR="00814823" w:rsidRDefault="00814823" w:rsidP="00814823"/>
    <w:tbl>
      <w:tblPr>
        <w:tblStyle w:val="PlainTable4"/>
        <w:tblW w:w="12256" w:type="dxa"/>
        <w:jc w:val="center"/>
        <w:tblLook w:val="04A0" w:firstRow="1" w:lastRow="0" w:firstColumn="1" w:lastColumn="0" w:noHBand="0" w:noVBand="1"/>
      </w:tblPr>
      <w:tblGrid>
        <w:gridCol w:w="12256"/>
      </w:tblGrid>
      <w:tr w:rsidR="00814823" w14:paraId="0038CFCC"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16597060" w14:textId="709FB103" w:rsidR="00814823" w:rsidRPr="008F5585" w:rsidRDefault="00C23F52" w:rsidP="008F5585">
            <w:pPr>
              <w:pStyle w:val="ReportTitle"/>
            </w:pPr>
            <w:r>
              <w:rPr>
                <w:b w:val="0"/>
                <w:bCs w:val="0"/>
              </w:rPr>
            </w:r>
            <w:r>
              <w:rPr>
                <w:b w:val="0"/>
                <w:bCs w:val="0"/>
              </w:rPr>
              <w:pict w14:anchorId="7998A931">
                <v:shapetype id="_x0000_t202" coordsize="21600,21600" o:spt="202" path="m,l,21600r21600,l21600,xe">
                  <v:stroke joinstyle="miter"/>
                  <v:path gradientshapeok="t" o:connecttype="rect"/>
                </v:shapetype>
                <v:shape id="Text Box 24" o:spid="_x0000_s2053"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top" filled="f" stroked="f">
                  <v:textbox>
                    <w:txbxContent>
                      <w:sdt>
                        <w:sdtPr>
                          <w:rPr>
                            <w:b/>
                            <w:sz w:val="60"/>
                            <w:szCs w:val="60"/>
                          </w:rPr>
                          <w:alias w:val="Enter document title:"/>
                          <w:tag w:val=""/>
                          <w:id w:val="1159278023"/>
                          <w:placeholder>
                            <w:docPart w:val="9608E638C0D24D219CBA0544BBF445B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1659AA90" w14:textId="65482A9E" w:rsidR="00814823" w:rsidRPr="008A25CD" w:rsidRDefault="00B62319" w:rsidP="00814823">
                            <w:pPr>
                              <w:pStyle w:val="ReportTitle"/>
                              <w:rPr>
                                <w:b/>
                                <w:sz w:val="60"/>
                                <w:szCs w:val="60"/>
                              </w:rPr>
                            </w:pPr>
                            <w:r>
                              <w:rPr>
                                <w:b/>
                                <w:sz w:val="60"/>
                                <w:szCs w:val="60"/>
                              </w:rPr>
                              <w:t>CSCI 3901 - Project</w:t>
                            </w:r>
                          </w:p>
                        </w:sdtContent>
                      </w:sdt>
                    </w:txbxContent>
                  </v:textbox>
                  <w10:wrap type="none"/>
                  <w10:anchorlock/>
                </v:shape>
              </w:pict>
            </w:r>
            <w:r>
              <w:rPr>
                <w:b w:val="0"/>
                <w:bCs w:val="0"/>
              </w:rPr>
            </w:r>
            <w:r>
              <w:rPr>
                <w:b w:val="0"/>
                <w:bCs w:val="0"/>
              </w:rPr>
              <w:pict w14:anchorId="3832D1E0">
                <v:rect id="Rectangle 18" o:spid="_x0000_s2052"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fillcolor="#464646 [2415]" stroked="f" strokeweight="2.25pt">
                  <w10:wrap type="none"/>
                  <w10:anchorlock/>
                </v:rect>
              </w:pict>
            </w:r>
          </w:p>
        </w:tc>
      </w:tr>
      <w:tr w:rsidR="00814823" w14:paraId="72A6D9C3" w14:textId="77777777" w:rsidTr="004B2BB7">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E886C13" w14:textId="71A8E4C7" w:rsidR="00814823" w:rsidRPr="000B5A61" w:rsidRDefault="00C23F52" w:rsidP="004B2BB7">
            <w:pPr>
              <w:tabs>
                <w:tab w:val="left" w:pos="397"/>
                <w:tab w:val="center" w:pos="5695"/>
              </w:tabs>
              <w:jc w:val="center"/>
              <w:rPr>
                <w:rFonts w:asciiTheme="majorHAnsi" w:eastAsiaTheme="majorEastAsia" w:hAnsiTheme="majorHAnsi" w:cstheme="majorBidi"/>
                <w:b w:val="0"/>
                <w:bCs w:val="0"/>
                <w:color w:val="5E5E5E" w:themeColor="text2"/>
                <w:spacing w:val="5"/>
                <w:kern w:val="28"/>
                <w:szCs w:val="24"/>
              </w:rPr>
            </w:pPr>
            <w:r>
              <w:rPr>
                <w:b w:val="0"/>
                <w:bCs w:val="0"/>
                <w:sz w:val="24"/>
              </w:rPr>
            </w:r>
            <w:r>
              <w:rPr>
                <w:b w:val="0"/>
                <w:bCs w:val="0"/>
                <w:sz w:val="24"/>
              </w:rPr>
              <w:pict w14:anchorId="5102C0BD">
                <v:shape id="Text Box 25" o:spid="_x0000_s2051"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filled="f" stroked="f">
                  <v:textbox>
                    <w:txbxContent>
                      <w:p w14:paraId="2439433A" w14:textId="7E16D0E5" w:rsidR="00814823" w:rsidRPr="00480A0B" w:rsidRDefault="00480A0B" w:rsidP="00814823">
                        <w:pPr>
                          <w:pStyle w:val="Subtitle"/>
                          <w:jc w:val="center"/>
                          <w:rPr>
                            <w:sz w:val="32"/>
                            <w:szCs w:val="28"/>
                            <w:lang w:val="en-IN"/>
                          </w:rPr>
                        </w:pPr>
                        <w:r>
                          <w:rPr>
                            <w:sz w:val="32"/>
                            <w:szCs w:val="28"/>
                            <w:lang w:val="en-IN"/>
                          </w:rPr>
                          <w:t>External Documentation</w:t>
                        </w:r>
                      </w:p>
                    </w:txbxContent>
                  </v:textbox>
                  <w10:wrap type="none"/>
                  <w10:anchorlock/>
                </v:shape>
              </w:pict>
            </w:r>
          </w:p>
        </w:tc>
      </w:tr>
      <w:tr w:rsidR="00814823" w14:paraId="540E5BFC" w14:textId="77777777" w:rsidTr="004B2BB7">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418AB3" w:themeFill="accent1"/>
            <w:vAlign w:val="center"/>
          </w:tcPr>
          <w:p w14:paraId="05FCF34C" w14:textId="4838DF8E" w:rsidR="00814823" w:rsidRPr="000B5A61" w:rsidRDefault="00C23F52" w:rsidP="004B2BB7">
            <w:pPr>
              <w:jc w:val="center"/>
              <w:rPr>
                <w:rFonts w:asciiTheme="majorHAnsi" w:eastAsiaTheme="majorEastAsia" w:hAnsiTheme="majorHAnsi" w:cstheme="majorBidi"/>
                <w:color w:val="5E5E5E" w:themeColor="text2"/>
                <w:spacing w:val="5"/>
                <w:kern w:val="28"/>
                <w:sz w:val="20"/>
                <w:szCs w:val="20"/>
              </w:rPr>
            </w:pPr>
            <w:r>
              <w:rPr>
                <w:b w:val="0"/>
                <w:bCs w:val="0"/>
                <w:sz w:val="24"/>
              </w:rPr>
            </w:r>
            <w:r>
              <w:rPr>
                <w:b w:val="0"/>
                <w:bCs w:val="0"/>
                <w:sz w:val="24"/>
              </w:rPr>
              <w:pict w14:anchorId="7ACA9166">
                <v:shape id="Text Box 26" o:spid="_x0000_s2050" type="#_x0000_t202" alt="Text box to enter abstract" style="width:511.45pt;height:68.65pt;visibility:visible;mso-wrap-style:square;mso-left-percent:-10001;mso-top-percent:-10001;mso-position-horizontal:absolute;mso-position-horizontal-relative:char;mso-position-vertical:absolute;mso-position-vertical-relative:line;mso-left-percent:-10001;mso-top-percent:-10001;v-text-anchor:top" filled="f" stroked="f">
                  <v:textbox>
                    <w:txbxContent>
                      <w:p w14:paraId="6EEF1975" w14:textId="3C9577B7" w:rsidR="00814823" w:rsidRPr="00B62319" w:rsidRDefault="00046993" w:rsidP="00814823">
                        <w:pPr>
                          <w:jc w:val="center"/>
                          <w:rPr>
                            <w:b/>
                            <w:bCs/>
                            <w:color w:val="FFFFFF" w:themeColor="background1"/>
                            <w:sz w:val="32"/>
                            <w:szCs w:val="32"/>
                            <w:lang w:val="en-IN"/>
                          </w:rPr>
                        </w:pPr>
                        <w:r w:rsidRPr="00B62319">
                          <w:rPr>
                            <w:b/>
                            <w:bCs/>
                            <w:color w:val="FFFFFF" w:themeColor="background1"/>
                            <w:sz w:val="32"/>
                            <w:szCs w:val="32"/>
                            <w:lang w:val="en-IN"/>
                          </w:rPr>
                          <w:t>Name: Benny Daniel Tharigopala</w:t>
                        </w:r>
                      </w:p>
                      <w:p w14:paraId="4D1E813E" w14:textId="41C9213F" w:rsidR="00046993" w:rsidRPr="00B62319" w:rsidRDefault="00046993" w:rsidP="00814823">
                        <w:pPr>
                          <w:jc w:val="center"/>
                          <w:rPr>
                            <w:b/>
                            <w:bCs/>
                            <w:color w:val="FFFFFF" w:themeColor="background1"/>
                            <w:sz w:val="32"/>
                            <w:szCs w:val="32"/>
                            <w:lang w:val="en-IN"/>
                          </w:rPr>
                        </w:pPr>
                        <w:r w:rsidRPr="00B62319">
                          <w:rPr>
                            <w:b/>
                            <w:bCs/>
                            <w:color w:val="FFFFFF" w:themeColor="background1"/>
                            <w:sz w:val="32"/>
                            <w:szCs w:val="32"/>
                            <w:lang w:val="en-IN"/>
                          </w:rPr>
                          <w:t>Banner ID: B00899629</w:t>
                        </w:r>
                      </w:p>
                      <w:p w14:paraId="5C0D3DE9" w14:textId="77777777" w:rsidR="00046993" w:rsidRPr="00046993" w:rsidRDefault="00046993" w:rsidP="00814823">
                        <w:pPr>
                          <w:jc w:val="center"/>
                          <w:rPr>
                            <w:b/>
                            <w:bCs/>
                            <w:color w:val="FFFFFF" w:themeColor="background1"/>
                            <w:szCs w:val="24"/>
                            <w:lang w:val="en-IN"/>
                          </w:rPr>
                        </w:pPr>
                      </w:p>
                    </w:txbxContent>
                  </v:textbox>
                  <w10:wrap type="none"/>
                  <w10:anchorlock/>
                </v:shape>
              </w:pict>
            </w:r>
          </w:p>
        </w:tc>
      </w:tr>
      <w:tr w:rsidR="00814823" w14:paraId="01491536"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5EBC749" w14:textId="77777777" w:rsidR="00814823" w:rsidRDefault="00814823" w:rsidP="006045D9"/>
        </w:tc>
      </w:tr>
    </w:tbl>
    <w:p w14:paraId="1F27ED5B" w14:textId="160131F3" w:rsidR="00C13B2F" w:rsidRDefault="00C13B2F" w:rsidP="001C62C8"/>
    <w:p w14:paraId="46E5F132" w14:textId="7CC78AE1" w:rsidR="002600D6" w:rsidRDefault="002600D6" w:rsidP="001C62C8"/>
    <w:p w14:paraId="0E27D6DF" w14:textId="296AE9AD" w:rsidR="002600D6" w:rsidRDefault="002600D6" w:rsidP="001C62C8"/>
    <w:p w14:paraId="05936253" w14:textId="24236DA9" w:rsidR="002600D6" w:rsidRDefault="00B4654E" w:rsidP="002600D6">
      <w:pPr>
        <w:pStyle w:val="Heading1"/>
        <w:jc w:val="center"/>
        <w:rPr>
          <w:b/>
          <w:bCs w:val="0"/>
          <w:sz w:val="32"/>
          <w:szCs w:val="36"/>
        </w:rPr>
      </w:pPr>
      <w:r>
        <w:rPr>
          <w:b/>
          <w:bCs w:val="0"/>
          <w:sz w:val="32"/>
          <w:szCs w:val="36"/>
        </w:rPr>
        <w:t>D</w:t>
      </w:r>
      <w:r w:rsidR="0051015B" w:rsidRPr="0051015B">
        <w:rPr>
          <w:b/>
          <w:bCs w:val="0"/>
          <w:sz w:val="32"/>
          <w:szCs w:val="36"/>
        </w:rPr>
        <w:t>ata structures</w:t>
      </w:r>
    </w:p>
    <w:p w14:paraId="52DF41D7" w14:textId="72015965" w:rsidR="002600D6" w:rsidRDefault="002600D6" w:rsidP="002600D6"/>
    <w:p w14:paraId="2043D983" w14:textId="556F0EF3" w:rsidR="00080670" w:rsidRDefault="00E50357" w:rsidP="00E50357">
      <w:pPr>
        <w:pStyle w:val="Subtitle"/>
        <w:numPr>
          <w:ilvl w:val="0"/>
          <w:numId w:val="0"/>
        </w:numPr>
      </w:pPr>
      <w:r>
        <w:lastRenderedPageBreak/>
        <w:t>Classes:</w:t>
      </w:r>
    </w:p>
    <w:p w14:paraId="209D7192" w14:textId="222BA223" w:rsidR="00E50357" w:rsidRDefault="00E50357" w:rsidP="00E50357">
      <w:pPr>
        <w:pStyle w:val="ListParagraph"/>
        <w:numPr>
          <w:ilvl w:val="0"/>
          <w:numId w:val="37"/>
        </w:numPr>
      </w:pPr>
      <w:proofErr w:type="spellStart"/>
      <w:r w:rsidRPr="007E4269">
        <w:rPr>
          <w:b/>
          <w:bCs/>
        </w:rPr>
        <w:t>PersonIdentity</w:t>
      </w:r>
      <w:proofErr w:type="spellEnd"/>
      <w:r w:rsidR="00F123BF">
        <w:t xml:space="preserve"> – Manages data relevant to individual</w:t>
      </w:r>
      <w:r w:rsidR="007E4269">
        <w:t>s</w:t>
      </w:r>
      <w:r w:rsidR="00F123BF">
        <w:t xml:space="preserve"> in the system.</w:t>
      </w:r>
    </w:p>
    <w:p w14:paraId="03678A82" w14:textId="6114DE8B" w:rsidR="00F123BF" w:rsidRPr="00026AF9" w:rsidRDefault="00F123BF" w:rsidP="005B778E">
      <w:pPr>
        <w:pStyle w:val="ListParagraph"/>
        <w:ind w:left="1080" w:firstLine="360"/>
        <w:rPr>
          <w:b/>
          <w:bCs/>
        </w:rPr>
      </w:pPr>
      <w:r w:rsidRPr="00026AF9">
        <w:rPr>
          <w:b/>
          <w:bCs/>
        </w:rPr>
        <w:t xml:space="preserve">Data </w:t>
      </w:r>
      <w:r w:rsidR="00E7795B" w:rsidRPr="00026AF9">
        <w:rPr>
          <w:b/>
          <w:bCs/>
        </w:rPr>
        <w:t>Structures:</w:t>
      </w:r>
      <w:r w:rsidR="005B778E" w:rsidRPr="00026AF9">
        <w:rPr>
          <w:b/>
          <w:bCs/>
        </w:rPr>
        <w:t xml:space="preserve"> </w:t>
      </w:r>
      <w:r w:rsidR="005B778E" w:rsidRPr="00026AF9">
        <w:rPr>
          <w:b/>
          <w:bCs/>
        </w:rPr>
        <w:tab/>
      </w:r>
    </w:p>
    <w:p w14:paraId="78AA64E4" w14:textId="3663D1A2" w:rsidR="005B778E" w:rsidRDefault="00ED43CD" w:rsidP="005B778E">
      <w:pPr>
        <w:pStyle w:val="ListParagraph"/>
        <w:numPr>
          <w:ilvl w:val="2"/>
          <w:numId w:val="37"/>
        </w:numPr>
      </w:pPr>
      <w:r>
        <w:t>Set&lt;</w:t>
      </w:r>
      <w:proofErr w:type="spellStart"/>
      <w:r>
        <w:t>PersonIdentity</w:t>
      </w:r>
      <w:proofErr w:type="spellEnd"/>
      <w:r>
        <w:t>&gt; Children – To store the information of children for each parent.</w:t>
      </w:r>
    </w:p>
    <w:p w14:paraId="2E6E000E" w14:textId="7EB46191" w:rsidR="00ED43CD" w:rsidRDefault="00653014" w:rsidP="005B778E">
      <w:pPr>
        <w:pStyle w:val="ListParagraph"/>
        <w:numPr>
          <w:ilvl w:val="2"/>
          <w:numId w:val="37"/>
        </w:numPr>
      </w:pPr>
      <w:r>
        <w:t>Map&lt;</w:t>
      </w:r>
      <w:r w:rsidR="0017787C">
        <w:t>Integer</w:t>
      </w:r>
      <w:r>
        <w:t>,</w:t>
      </w:r>
      <w:r w:rsidR="00C92288">
        <w:t xml:space="preserve"> </w:t>
      </w:r>
      <w:r>
        <w:t>List</w:t>
      </w:r>
      <w:r w:rsidR="007130C0">
        <w:t>&lt;String&gt;&gt; Notes – To store notes on an individual</w:t>
      </w:r>
    </w:p>
    <w:p w14:paraId="5F4B5D2E" w14:textId="3C0AA04C" w:rsidR="007130C0" w:rsidRDefault="007130C0" w:rsidP="007130C0">
      <w:pPr>
        <w:pStyle w:val="ListParagraph"/>
        <w:numPr>
          <w:ilvl w:val="2"/>
          <w:numId w:val="37"/>
        </w:numPr>
      </w:pPr>
      <w:r>
        <w:t>Map&lt;</w:t>
      </w:r>
      <w:r w:rsidR="0017787C" w:rsidRPr="0017787C">
        <w:t xml:space="preserve"> </w:t>
      </w:r>
      <w:r w:rsidR="0017787C">
        <w:t>Integer</w:t>
      </w:r>
      <w:r>
        <w:t>,</w:t>
      </w:r>
      <w:r w:rsidR="00C92288">
        <w:t xml:space="preserve"> </w:t>
      </w:r>
      <w:r>
        <w:t>List&lt;String&gt;&gt; References – To store references on an individual</w:t>
      </w:r>
    </w:p>
    <w:p w14:paraId="1F8F80C2" w14:textId="690FEF56" w:rsidR="007130C0" w:rsidRDefault="00C942F5" w:rsidP="005B778E">
      <w:pPr>
        <w:pStyle w:val="ListParagraph"/>
        <w:numPr>
          <w:ilvl w:val="2"/>
          <w:numId w:val="37"/>
        </w:numPr>
      </w:pPr>
      <w:r>
        <w:t>Map&lt;String,</w:t>
      </w:r>
      <w:r w:rsidR="00C92288">
        <w:t xml:space="preserve"> </w:t>
      </w:r>
      <w:r>
        <w:t>String&gt; Attributes – To store attributes of an individual</w:t>
      </w:r>
    </w:p>
    <w:p w14:paraId="309BB49C" w14:textId="7DF5707B" w:rsidR="00AE5384" w:rsidRPr="007E4269" w:rsidRDefault="00AE5384" w:rsidP="007E4269">
      <w:pPr>
        <w:pStyle w:val="ListParagraph"/>
        <w:numPr>
          <w:ilvl w:val="0"/>
          <w:numId w:val="37"/>
        </w:numPr>
      </w:pPr>
      <w:proofErr w:type="spellStart"/>
      <w:r w:rsidRPr="007E4269">
        <w:rPr>
          <w:b/>
          <w:bCs/>
        </w:rPr>
        <w:t>FileIdentifier</w:t>
      </w:r>
      <w:proofErr w:type="spellEnd"/>
      <w:r w:rsidR="007E4269">
        <w:t xml:space="preserve">– Manages data relevant to media files in </w:t>
      </w:r>
      <w:proofErr w:type="spellStart"/>
      <w:proofErr w:type="gramStart"/>
      <w:r w:rsidR="007E4269">
        <w:t>a</w:t>
      </w:r>
      <w:proofErr w:type="spellEnd"/>
      <w:proofErr w:type="gramEnd"/>
      <w:r w:rsidR="007E4269">
        <w:t xml:space="preserve"> archive.</w:t>
      </w:r>
    </w:p>
    <w:p w14:paraId="39B497D2" w14:textId="4CB0F5BD" w:rsidR="00026AF9" w:rsidRPr="00C478B2" w:rsidRDefault="00026AF9" w:rsidP="00C478B2">
      <w:pPr>
        <w:pStyle w:val="ListParagraph"/>
        <w:ind w:left="1080" w:firstLine="360"/>
        <w:rPr>
          <w:b/>
          <w:bCs/>
        </w:rPr>
      </w:pPr>
      <w:r w:rsidRPr="00026AF9">
        <w:rPr>
          <w:b/>
          <w:bCs/>
        </w:rPr>
        <w:t xml:space="preserve">Data Structures: </w:t>
      </w:r>
      <w:r w:rsidRPr="00026AF9">
        <w:rPr>
          <w:b/>
          <w:bCs/>
        </w:rPr>
        <w:tab/>
      </w:r>
    </w:p>
    <w:p w14:paraId="0C6AAA3A" w14:textId="3D9C8883" w:rsidR="00D20B0D" w:rsidRDefault="00D20B0D" w:rsidP="00D20B0D">
      <w:pPr>
        <w:pStyle w:val="ListParagraph"/>
        <w:numPr>
          <w:ilvl w:val="2"/>
          <w:numId w:val="37"/>
        </w:numPr>
      </w:pPr>
      <w:r>
        <w:t>Map&lt;</w:t>
      </w:r>
      <w:r w:rsidR="0017787C" w:rsidRPr="0017787C">
        <w:t xml:space="preserve"> </w:t>
      </w:r>
      <w:proofErr w:type="spellStart"/>
      <w:proofErr w:type="gramStart"/>
      <w:r w:rsidR="0017787C">
        <w:t>Integer</w:t>
      </w:r>
      <w:r>
        <w:t>,List</w:t>
      </w:r>
      <w:proofErr w:type="spellEnd"/>
      <w:proofErr w:type="gramEnd"/>
      <w:r>
        <w:t xml:space="preserve">&lt;String&gt;&gt; </w:t>
      </w:r>
      <w:r w:rsidR="00F05DCD">
        <w:t>Tags</w:t>
      </w:r>
      <w:r>
        <w:t xml:space="preserve"> – To store </w:t>
      </w:r>
      <w:r w:rsidR="00F05DCD">
        <w:t>Tags</w:t>
      </w:r>
      <w:r>
        <w:t xml:space="preserve"> </w:t>
      </w:r>
      <w:r w:rsidR="00F05DCD">
        <w:t>relevant to</w:t>
      </w:r>
      <w:r>
        <w:t xml:space="preserve"> a media file.</w:t>
      </w:r>
    </w:p>
    <w:p w14:paraId="1AF981AB" w14:textId="443BC577" w:rsidR="0017787C" w:rsidRDefault="0017787C" w:rsidP="0017787C">
      <w:pPr>
        <w:pStyle w:val="ListParagraph"/>
        <w:numPr>
          <w:ilvl w:val="2"/>
          <w:numId w:val="37"/>
        </w:numPr>
      </w:pPr>
      <w:r>
        <w:t>Set&lt;</w:t>
      </w:r>
      <w:proofErr w:type="spellStart"/>
      <w:r>
        <w:t>PersonIdentity</w:t>
      </w:r>
      <w:proofErr w:type="spellEnd"/>
      <w:r>
        <w:t xml:space="preserve">&gt; </w:t>
      </w:r>
      <w:proofErr w:type="spellStart"/>
      <w:r>
        <w:t>PeopleInMedia</w:t>
      </w:r>
      <w:proofErr w:type="spellEnd"/>
      <w:r>
        <w:t xml:space="preserve"> – To store the identifiers for people who appear in a media file.</w:t>
      </w:r>
    </w:p>
    <w:p w14:paraId="24026F0A" w14:textId="09E54812" w:rsidR="00D20B0D" w:rsidRDefault="00D20B0D" w:rsidP="004B2BB7">
      <w:pPr>
        <w:pStyle w:val="ListParagraph"/>
        <w:numPr>
          <w:ilvl w:val="2"/>
          <w:numId w:val="37"/>
        </w:numPr>
      </w:pPr>
      <w:r>
        <w:t>Map&lt;String,</w:t>
      </w:r>
      <w:r w:rsidR="00C92288">
        <w:t xml:space="preserve"> </w:t>
      </w:r>
      <w:r>
        <w:t>String&gt; Attributes – To store attributes of a media file.</w:t>
      </w:r>
    </w:p>
    <w:p w14:paraId="64E18890" w14:textId="50CFDE29" w:rsidR="00AE5384" w:rsidRPr="007E4269" w:rsidRDefault="00AE5384" w:rsidP="00E50357">
      <w:pPr>
        <w:pStyle w:val="ListParagraph"/>
        <w:numPr>
          <w:ilvl w:val="0"/>
          <w:numId w:val="37"/>
        </w:numPr>
        <w:rPr>
          <w:b/>
          <w:bCs/>
        </w:rPr>
      </w:pPr>
      <w:proofErr w:type="spellStart"/>
      <w:r w:rsidRPr="007E4269">
        <w:rPr>
          <w:b/>
          <w:bCs/>
        </w:rPr>
        <w:t>BiologicalRelation</w:t>
      </w:r>
      <w:proofErr w:type="spellEnd"/>
      <w:r w:rsidR="007E4269">
        <w:rPr>
          <w:b/>
          <w:bCs/>
        </w:rPr>
        <w:t xml:space="preserve"> </w:t>
      </w:r>
      <w:r w:rsidR="007E4269" w:rsidRPr="007E4269">
        <w:t>– Manages Data relevant to relationships between individuals in the system.</w:t>
      </w:r>
    </w:p>
    <w:p w14:paraId="764FDBF7" w14:textId="77777777" w:rsidR="007E4269" w:rsidRPr="007E4269" w:rsidRDefault="00026AF9" w:rsidP="00C478B2">
      <w:pPr>
        <w:pStyle w:val="ListParagraph"/>
        <w:ind w:left="1080" w:firstLine="360"/>
        <w:rPr>
          <w:b/>
          <w:bCs/>
        </w:rPr>
      </w:pPr>
      <w:r w:rsidRPr="00026AF9">
        <w:rPr>
          <w:b/>
          <w:bCs/>
        </w:rPr>
        <w:t xml:space="preserve">Data Structures: </w:t>
      </w:r>
    </w:p>
    <w:p w14:paraId="678A2382" w14:textId="276DD97C" w:rsidR="00026AF9" w:rsidRPr="005E16D6" w:rsidRDefault="005E16D6" w:rsidP="007E4269">
      <w:pPr>
        <w:pStyle w:val="ListParagraph"/>
        <w:numPr>
          <w:ilvl w:val="2"/>
          <w:numId w:val="37"/>
        </w:numPr>
        <w:rPr>
          <w:b/>
          <w:bCs/>
        </w:rPr>
      </w:pPr>
      <w:r>
        <w:t>Set&lt;</w:t>
      </w:r>
      <w:proofErr w:type="spellStart"/>
      <w:r>
        <w:t>PersonIdentity</w:t>
      </w:r>
      <w:proofErr w:type="spellEnd"/>
      <w:r>
        <w:t>&gt; Descendants</w:t>
      </w:r>
      <w:r w:rsidR="0003558D">
        <w:t>.</w:t>
      </w:r>
    </w:p>
    <w:p w14:paraId="7437CE67" w14:textId="03D1EC96" w:rsidR="005E16D6" w:rsidRPr="00C478B2" w:rsidRDefault="005E16D6" w:rsidP="005E16D6">
      <w:pPr>
        <w:pStyle w:val="ListParagraph"/>
        <w:numPr>
          <w:ilvl w:val="2"/>
          <w:numId w:val="37"/>
        </w:numPr>
        <w:rPr>
          <w:b/>
          <w:bCs/>
        </w:rPr>
      </w:pPr>
      <w:r>
        <w:t>Set&lt;</w:t>
      </w:r>
      <w:proofErr w:type="spellStart"/>
      <w:r>
        <w:t>PersonIdentity</w:t>
      </w:r>
      <w:proofErr w:type="spellEnd"/>
      <w:r>
        <w:t>&gt; Ancestors</w:t>
      </w:r>
      <w:r w:rsidR="0003558D">
        <w:t>.</w:t>
      </w:r>
    </w:p>
    <w:p w14:paraId="4151A51B" w14:textId="3E678483" w:rsidR="005E16D6" w:rsidRPr="0003558D" w:rsidRDefault="0003558D" w:rsidP="0003558D">
      <w:pPr>
        <w:pStyle w:val="ListParagraph"/>
        <w:numPr>
          <w:ilvl w:val="2"/>
          <w:numId w:val="37"/>
        </w:numPr>
      </w:pPr>
      <w:r>
        <w:t>Map&lt;</w:t>
      </w:r>
      <w:r w:rsidRPr="0017787C">
        <w:t xml:space="preserve"> </w:t>
      </w:r>
      <w:r>
        <w:t>List&lt;</w:t>
      </w:r>
      <w:r w:rsidR="00C92288">
        <w:t>Integer&gt;, String</w:t>
      </w:r>
      <w:r>
        <w:t xml:space="preserve">&gt; </w:t>
      </w:r>
      <w:r w:rsidR="009E73E2">
        <w:t>Relationships</w:t>
      </w:r>
      <w:r>
        <w:t xml:space="preserve"> – To store </w:t>
      </w:r>
      <w:r w:rsidR="00C92288">
        <w:t xml:space="preserve">the relationship between </w:t>
      </w:r>
      <w:r w:rsidR="00FC1D9E">
        <w:t xml:space="preserve">any </w:t>
      </w:r>
      <w:r w:rsidR="00C92288">
        <w:t>two individuals.</w:t>
      </w:r>
    </w:p>
    <w:p w14:paraId="74ED6AEB" w14:textId="524E3ED1" w:rsidR="00AE5384" w:rsidRPr="007E4269" w:rsidRDefault="00AE5384" w:rsidP="00E50357">
      <w:pPr>
        <w:pStyle w:val="ListParagraph"/>
        <w:numPr>
          <w:ilvl w:val="0"/>
          <w:numId w:val="37"/>
        </w:numPr>
        <w:rPr>
          <w:b/>
          <w:bCs/>
        </w:rPr>
      </w:pPr>
      <w:r w:rsidRPr="007E4269">
        <w:rPr>
          <w:b/>
          <w:bCs/>
        </w:rPr>
        <w:t>Genealogy</w:t>
      </w:r>
      <w:r w:rsidR="007E4269" w:rsidRPr="007E4269">
        <w:t xml:space="preserve"> – Parent Class which encompasses all other classes.</w:t>
      </w:r>
    </w:p>
    <w:p w14:paraId="353ED909" w14:textId="0774B3F9" w:rsidR="00026AF9" w:rsidRPr="00E7056E" w:rsidRDefault="00026AF9" w:rsidP="00E7056E">
      <w:pPr>
        <w:pStyle w:val="ListParagraph"/>
        <w:ind w:left="1080" w:firstLine="360"/>
        <w:rPr>
          <w:b/>
          <w:bCs/>
        </w:rPr>
      </w:pPr>
      <w:r w:rsidRPr="00026AF9">
        <w:rPr>
          <w:b/>
          <w:bCs/>
        </w:rPr>
        <w:t xml:space="preserve">Data Structures: </w:t>
      </w:r>
      <w:r w:rsidRPr="00026AF9">
        <w:rPr>
          <w:b/>
          <w:bCs/>
        </w:rPr>
        <w:tab/>
      </w:r>
    </w:p>
    <w:p w14:paraId="7131F64F" w14:textId="6D90699C" w:rsidR="00026AF9" w:rsidRDefault="00026AF9" w:rsidP="00026AF9">
      <w:pPr>
        <w:pStyle w:val="ListParagraph"/>
        <w:numPr>
          <w:ilvl w:val="2"/>
          <w:numId w:val="37"/>
        </w:numPr>
      </w:pPr>
      <w:r>
        <w:t>Set&lt;</w:t>
      </w:r>
      <w:proofErr w:type="spellStart"/>
      <w:r>
        <w:t>PersonIdentity</w:t>
      </w:r>
      <w:proofErr w:type="spellEnd"/>
      <w:r>
        <w:t xml:space="preserve">&gt; </w:t>
      </w:r>
      <w:r w:rsidR="00B101D1">
        <w:t>People</w:t>
      </w:r>
      <w:r>
        <w:t xml:space="preserve"> – To </w:t>
      </w:r>
      <w:r w:rsidR="00B101D1">
        <w:t>add a person to the family tree</w:t>
      </w:r>
      <w:r>
        <w:t>.</w:t>
      </w:r>
    </w:p>
    <w:p w14:paraId="09A3EFC4" w14:textId="05AA765F" w:rsidR="00026AF9" w:rsidRDefault="00B101D1" w:rsidP="001B0048">
      <w:pPr>
        <w:pStyle w:val="ListParagraph"/>
        <w:numPr>
          <w:ilvl w:val="2"/>
          <w:numId w:val="37"/>
        </w:numPr>
      </w:pPr>
      <w:r>
        <w:t>Set&lt;</w:t>
      </w:r>
      <w:proofErr w:type="spellStart"/>
      <w:r>
        <w:t>FileIdentifier</w:t>
      </w:r>
      <w:proofErr w:type="spellEnd"/>
      <w:r>
        <w:t>&gt;Media – To add Media files to an archive.</w:t>
      </w:r>
    </w:p>
    <w:p w14:paraId="5FA4FD57" w14:textId="39D7201F" w:rsidR="005E16D6" w:rsidRDefault="005E16D6" w:rsidP="001B0048">
      <w:pPr>
        <w:pStyle w:val="ListParagraph"/>
        <w:numPr>
          <w:ilvl w:val="2"/>
          <w:numId w:val="37"/>
        </w:numPr>
      </w:pPr>
      <w:r>
        <w:t>Set&lt;</w:t>
      </w:r>
      <w:proofErr w:type="spellStart"/>
      <w:r>
        <w:t>FileIdentifier</w:t>
      </w:r>
      <w:proofErr w:type="spellEnd"/>
      <w:r>
        <w:t xml:space="preserve">&gt; </w:t>
      </w:r>
      <w:proofErr w:type="spellStart"/>
      <w:r>
        <w:t>MediaByTag</w:t>
      </w:r>
      <w:proofErr w:type="spellEnd"/>
      <w:r>
        <w:t xml:space="preserve"> – To store Media files for a given tag or location.</w:t>
      </w:r>
    </w:p>
    <w:p w14:paraId="398CDEA2" w14:textId="4D02FD0D" w:rsidR="005E16D6" w:rsidRPr="00E50357" w:rsidRDefault="005E16D6" w:rsidP="001B0048">
      <w:pPr>
        <w:pStyle w:val="ListParagraph"/>
        <w:numPr>
          <w:ilvl w:val="2"/>
          <w:numId w:val="37"/>
        </w:numPr>
      </w:pPr>
      <w:r>
        <w:t>List&lt;</w:t>
      </w:r>
      <w:proofErr w:type="spellStart"/>
      <w:r>
        <w:t>FileIdentifier</w:t>
      </w:r>
      <w:proofErr w:type="spellEnd"/>
      <w:r>
        <w:t xml:space="preserve">&gt; </w:t>
      </w:r>
      <w:proofErr w:type="spellStart"/>
      <w:r>
        <w:t>MediaByPeople</w:t>
      </w:r>
      <w:proofErr w:type="spellEnd"/>
      <w:r>
        <w:t xml:space="preserve"> – To store Media files for a given set of people or a person’s children.</w:t>
      </w:r>
    </w:p>
    <w:p w14:paraId="40C024F0" w14:textId="77777777" w:rsidR="00913873" w:rsidRDefault="00913873" w:rsidP="00913873">
      <w:pPr>
        <w:pStyle w:val="Heading2"/>
        <w:ind w:left="720"/>
      </w:pPr>
    </w:p>
    <w:p w14:paraId="3879BF47" w14:textId="6B0D34BA" w:rsidR="00913873" w:rsidRDefault="00913873" w:rsidP="00913873"/>
    <w:p w14:paraId="6DF7F1FD" w14:textId="0BAED02D" w:rsidR="009A6C04" w:rsidRDefault="0051015B" w:rsidP="009A6C04">
      <w:pPr>
        <w:pStyle w:val="Heading1"/>
        <w:jc w:val="center"/>
        <w:rPr>
          <w:b/>
          <w:bCs w:val="0"/>
          <w:sz w:val="32"/>
          <w:szCs w:val="36"/>
        </w:rPr>
      </w:pPr>
      <w:r>
        <w:rPr>
          <w:b/>
          <w:bCs w:val="0"/>
          <w:sz w:val="32"/>
          <w:szCs w:val="36"/>
        </w:rPr>
        <w:t>Code Design</w:t>
      </w:r>
    </w:p>
    <w:p w14:paraId="30FE5226" w14:textId="57E3B3A3" w:rsidR="001C0354" w:rsidRDefault="00B101D1" w:rsidP="00E50357">
      <w:pPr>
        <w:pStyle w:val="Subtitle"/>
        <w:numPr>
          <w:ilvl w:val="0"/>
          <w:numId w:val="35"/>
        </w:numPr>
      </w:pPr>
      <w:r>
        <w:rPr>
          <w:noProof/>
        </w:rPr>
        <w:lastRenderedPageBreak/>
        <w:drawing>
          <wp:anchor distT="0" distB="0" distL="114300" distR="114300" simplePos="0" relativeHeight="251658240" behindDoc="0" locked="0" layoutInCell="1" allowOverlap="1" wp14:anchorId="4851EFAA" wp14:editId="2050D40D">
            <wp:simplePos x="0" y="0"/>
            <wp:positionH relativeFrom="column">
              <wp:posOffset>-264160</wp:posOffset>
            </wp:positionH>
            <wp:positionV relativeFrom="paragraph">
              <wp:posOffset>264160</wp:posOffset>
            </wp:positionV>
            <wp:extent cx="7153275" cy="4819650"/>
            <wp:effectExtent l="19050" t="19050" r="2857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153275" cy="4819650"/>
                    </a:xfrm>
                    <a:prstGeom prst="rect">
                      <a:avLst/>
                    </a:prstGeom>
                    <a:ln>
                      <a:solidFill>
                        <a:schemeClr val="tx1">
                          <a:lumMod val="75000"/>
                          <a:lumOff val="25000"/>
                        </a:schemeClr>
                      </a:solidFill>
                    </a:ln>
                  </pic:spPr>
                </pic:pic>
              </a:graphicData>
            </a:graphic>
            <wp14:sizeRelH relativeFrom="page">
              <wp14:pctWidth>0</wp14:pctWidth>
            </wp14:sizeRelH>
            <wp14:sizeRelV relativeFrom="page">
              <wp14:pctHeight>0</wp14:pctHeight>
            </wp14:sizeRelV>
          </wp:anchor>
        </w:drawing>
      </w:r>
      <w:r w:rsidR="001C0354" w:rsidRPr="00B7610D">
        <w:t>ER Diagram:</w:t>
      </w:r>
    </w:p>
    <w:p w14:paraId="556F67E7" w14:textId="2DF1F424" w:rsidR="00B4654E" w:rsidRDefault="00B4654E" w:rsidP="00B4654E"/>
    <w:p w14:paraId="65821AAB" w14:textId="6E7E5670" w:rsidR="00241662" w:rsidRDefault="00241662" w:rsidP="00241662">
      <w:pPr>
        <w:pStyle w:val="Subtitle"/>
        <w:numPr>
          <w:ilvl w:val="0"/>
          <w:numId w:val="35"/>
        </w:numPr>
        <w:spacing w:line="360" w:lineRule="auto"/>
      </w:pPr>
      <w:r>
        <w:t>Store Information</w:t>
      </w:r>
    </w:p>
    <w:p w14:paraId="5712102A" w14:textId="5B576E0D" w:rsidR="00241662" w:rsidRDefault="00241662" w:rsidP="00241662">
      <w:r>
        <w:t>A major part of code design is to obtain information from the user</w:t>
      </w:r>
      <w:r w:rsidR="004E4F4F">
        <w:t xml:space="preserve"> and store it in the Database.</w:t>
      </w:r>
    </w:p>
    <w:p w14:paraId="4425BF44" w14:textId="27CC5EA2" w:rsidR="004E4F4F" w:rsidRDefault="004E4F4F" w:rsidP="00241662">
      <w:r>
        <w:t>The following information will be stored and managed in a Database:</w:t>
      </w:r>
    </w:p>
    <w:p w14:paraId="66572F29" w14:textId="48EF94B8" w:rsidR="004E4F4F" w:rsidRDefault="004E4F4F" w:rsidP="004E4F4F">
      <w:pPr>
        <w:pStyle w:val="ListParagraph"/>
        <w:numPr>
          <w:ilvl w:val="0"/>
          <w:numId w:val="44"/>
        </w:numPr>
      </w:pPr>
      <w:r>
        <w:t>Name of a person and a unique identifier for the person.</w:t>
      </w:r>
    </w:p>
    <w:p w14:paraId="0E54E761" w14:textId="5D1FC239" w:rsidR="004E4F4F" w:rsidRDefault="004E4F4F" w:rsidP="004E4F4F">
      <w:pPr>
        <w:pStyle w:val="ListParagraph"/>
        <w:numPr>
          <w:ilvl w:val="0"/>
          <w:numId w:val="44"/>
        </w:numPr>
      </w:pPr>
      <w:r>
        <w:t>Attributes of a person.</w:t>
      </w:r>
    </w:p>
    <w:p w14:paraId="266AE524" w14:textId="23D9667C" w:rsidR="004E4F4F" w:rsidRDefault="004E4F4F" w:rsidP="004E4F4F">
      <w:pPr>
        <w:pStyle w:val="ListParagraph"/>
        <w:numPr>
          <w:ilvl w:val="0"/>
          <w:numId w:val="44"/>
        </w:numPr>
      </w:pPr>
      <w:r>
        <w:t>Notes and source reference materials for a person.</w:t>
      </w:r>
    </w:p>
    <w:p w14:paraId="663D6B47" w14:textId="177AAB28" w:rsidR="004E4F4F" w:rsidRDefault="004E4F4F" w:rsidP="004E4F4F">
      <w:pPr>
        <w:pStyle w:val="ListParagraph"/>
        <w:numPr>
          <w:ilvl w:val="0"/>
          <w:numId w:val="44"/>
        </w:numPr>
      </w:pPr>
      <w:r>
        <w:t>Partnering information between 2 people.</w:t>
      </w:r>
    </w:p>
    <w:p w14:paraId="5804E0BE" w14:textId="7C03A8A8" w:rsidR="004E4F4F" w:rsidRDefault="004E4F4F" w:rsidP="004E4F4F">
      <w:pPr>
        <w:pStyle w:val="ListParagraph"/>
        <w:numPr>
          <w:ilvl w:val="0"/>
          <w:numId w:val="44"/>
        </w:numPr>
      </w:pPr>
      <w:r>
        <w:t>Records which describe a biological “Parent-Child” relationship between two individuals.</w:t>
      </w:r>
    </w:p>
    <w:p w14:paraId="336A3383" w14:textId="292448CE" w:rsidR="00A00968" w:rsidRDefault="00A00968" w:rsidP="004E4F4F">
      <w:pPr>
        <w:pStyle w:val="ListParagraph"/>
        <w:numPr>
          <w:ilvl w:val="0"/>
          <w:numId w:val="44"/>
        </w:numPr>
      </w:pPr>
      <w:r>
        <w:lastRenderedPageBreak/>
        <w:t>Media file paths (absolute paths) a unique identifier for the files.</w:t>
      </w:r>
    </w:p>
    <w:p w14:paraId="7009DC7A" w14:textId="021F1536" w:rsidR="00821100" w:rsidRDefault="00821100" w:rsidP="00821100">
      <w:pPr>
        <w:pStyle w:val="ListParagraph"/>
        <w:numPr>
          <w:ilvl w:val="0"/>
          <w:numId w:val="44"/>
        </w:numPr>
      </w:pPr>
      <w:r>
        <w:t>Attributes of a media file.</w:t>
      </w:r>
    </w:p>
    <w:p w14:paraId="706035F1" w14:textId="7FA6BE63" w:rsidR="00A00968" w:rsidRDefault="00821100" w:rsidP="004E4F4F">
      <w:pPr>
        <w:pStyle w:val="ListParagraph"/>
        <w:numPr>
          <w:ilvl w:val="0"/>
          <w:numId w:val="44"/>
        </w:numPr>
      </w:pPr>
      <w:r>
        <w:t>Tags for a m</w:t>
      </w:r>
      <w:r w:rsidR="00A00968">
        <w:t>edia file</w:t>
      </w:r>
      <w:r>
        <w:t>.</w:t>
      </w:r>
    </w:p>
    <w:p w14:paraId="4DAEC4F2" w14:textId="04C498FA" w:rsidR="009655B2" w:rsidRDefault="00821100" w:rsidP="004B2BB7">
      <w:pPr>
        <w:pStyle w:val="ListParagraph"/>
        <w:numPr>
          <w:ilvl w:val="0"/>
          <w:numId w:val="44"/>
        </w:numPr>
      </w:pPr>
      <w:r>
        <w:t>Relationship between individuals and media files. That is, records which store the identifiers of individuals who appear in a media file.</w:t>
      </w:r>
    </w:p>
    <w:p w14:paraId="052D4F45" w14:textId="63BB013D" w:rsidR="009655B2" w:rsidRDefault="009655B2" w:rsidP="009655B2"/>
    <w:p w14:paraId="56681178" w14:textId="1C2B7B27" w:rsidR="009655B2" w:rsidRDefault="009655B2" w:rsidP="009655B2">
      <w:pPr>
        <w:pStyle w:val="Subtitle"/>
        <w:numPr>
          <w:ilvl w:val="0"/>
          <w:numId w:val="35"/>
        </w:numPr>
        <w:spacing w:line="360" w:lineRule="auto"/>
      </w:pPr>
      <w:r>
        <w:t>Report Information</w:t>
      </w:r>
    </w:p>
    <w:p w14:paraId="182B765A" w14:textId="58B4DFA4" w:rsidR="009655B2" w:rsidRDefault="009655B2" w:rsidP="009655B2">
      <w:r>
        <w:t>Once the information from users is stored. The next step is to manipulate the data and render details which satisfy requirements.</w:t>
      </w:r>
    </w:p>
    <w:p w14:paraId="2DF47CB5" w14:textId="0CEF7D38" w:rsidR="00481EB6" w:rsidRDefault="00481EB6" w:rsidP="00481EB6">
      <w:pPr>
        <w:pStyle w:val="ListParagraph"/>
        <w:numPr>
          <w:ilvl w:val="0"/>
          <w:numId w:val="46"/>
        </w:numPr>
      </w:pPr>
      <w:r>
        <w:t>The relationship between two individuals can be determined through Algorithm 1 as shown in the next section.</w:t>
      </w:r>
    </w:p>
    <w:p w14:paraId="5AA392BA" w14:textId="1FEA2E25" w:rsidR="00481EB6" w:rsidRDefault="00481EB6" w:rsidP="00481EB6">
      <w:pPr>
        <w:pStyle w:val="ListParagraph"/>
        <w:numPr>
          <w:ilvl w:val="0"/>
          <w:numId w:val="46"/>
        </w:numPr>
      </w:pPr>
      <w:r>
        <w:t>The set of ancestors and descendants within a particular generation gap can be obtained by traversing the Family Tree.</w:t>
      </w:r>
    </w:p>
    <w:p w14:paraId="75F91283" w14:textId="022A192E" w:rsidR="00481EB6" w:rsidRDefault="00481EB6" w:rsidP="00481EB6">
      <w:pPr>
        <w:pStyle w:val="ListParagraph"/>
        <w:numPr>
          <w:ilvl w:val="0"/>
          <w:numId w:val="46"/>
        </w:numPr>
      </w:pPr>
      <w:r>
        <w:t>Notes &amp; references for individuals can be obtained by a “Select” query in the database.</w:t>
      </w:r>
    </w:p>
    <w:p w14:paraId="2414AADE" w14:textId="30EA9388" w:rsidR="00481EB6" w:rsidRDefault="00481EB6" w:rsidP="00481EB6">
      <w:pPr>
        <w:pStyle w:val="ListParagraph"/>
        <w:numPr>
          <w:ilvl w:val="0"/>
          <w:numId w:val="46"/>
        </w:numPr>
      </w:pPr>
      <w:r>
        <w:t xml:space="preserve">Media files can be filtered and returned </w:t>
      </w:r>
      <w:proofErr w:type="gramStart"/>
      <w:r>
        <w:t>on the basis of</w:t>
      </w:r>
      <w:proofErr w:type="gramEnd"/>
      <w:r>
        <w:t xml:space="preserve"> “Tags”, “Location” and Individuals who appear in the media file.</w:t>
      </w:r>
    </w:p>
    <w:p w14:paraId="43533A62" w14:textId="4ABCBCAA" w:rsidR="009655B2" w:rsidRPr="009655B2" w:rsidRDefault="009655B2" w:rsidP="009655B2">
      <w:pPr>
        <w:pStyle w:val="Subtitle"/>
        <w:numPr>
          <w:ilvl w:val="0"/>
          <w:numId w:val="0"/>
        </w:numPr>
      </w:pPr>
    </w:p>
    <w:p w14:paraId="4363E265" w14:textId="62DF21E3" w:rsidR="002600D6" w:rsidRDefault="0051015B" w:rsidP="0051015B">
      <w:pPr>
        <w:pStyle w:val="Heading1"/>
        <w:jc w:val="center"/>
        <w:rPr>
          <w:b/>
          <w:bCs w:val="0"/>
          <w:sz w:val="32"/>
          <w:szCs w:val="36"/>
        </w:rPr>
      </w:pPr>
      <w:r w:rsidRPr="0051015B">
        <w:rPr>
          <w:b/>
          <w:bCs w:val="0"/>
          <w:sz w:val="32"/>
          <w:szCs w:val="36"/>
        </w:rPr>
        <w:t>Key Algorithms</w:t>
      </w:r>
    </w:p>
    <w:p w14:paraId="5A38413E" w14:textId="35D65672" w:rsidR="00B4654E" w:rsidRDefault="00B4654E" w:rsidP="0014487A">
      <w:pPr>
        <w:tabs>
          <w:tab w:val="left" w:pos="4575"/>
        </w:tabs>
      </w:pPr>
    </w:p>
    <w:p w14:paraId="7ABF26A8" w14:textId="7ED810C6" w:rsidR="00653663" w:rsidRDefault="00653663" w:rsidP="0014487A">
      <w:pPr>
        <w:tabs>
          <w:tab w:val="left" w:pos="4575"/>
        </w:tabs>
      </w:pPr>
      <w:r>
        <w:t>One of the key algorithms in the project determines the relationship between two individuals in the system. The relationship is expressed in terms of fields known as “</w:t>
      </w:r>
      <w:r w:rsidRPr="009A612B">
        <w:rPr>
          <w:b/>
          <w:bCs/>
        </w:rPr>
        <w:t>Cousinship</w:t>
      </w:r>
      <w:r>
        <w:t>” &amp; “</w:t>
      </w:r>
      <w:r w:rsidR="00B41909" w:rsidRPr="009A612B">
        <w:rPr>
          <w:b/>
          <w:bCs/>
        </w:rPr>
        <w:t>Degree of Removal</w:t>
      </w:r>
      <w:r w:rsidR="00B41909">
        <w:t>”.</w:t>
      </w:r>
    </w:p>
    <w:p w14:paraId="578415E3" w14:textId="7AF431F6" w:rsidR="00B41909" w:rsidRPr="00893859" w:rsidRDefault="00B41909" w:rsidP="00893859">
      <w:pPr>
        <w:pStyle w:val="ListParagraph"/>
        <w:numPr>
          <w:ilvl w:val="0"/>
          <w:numId w:val="40"/>
        </w:numPr>
        <w:rPr>
          <w:sz w:val="24"/>
          <w:szCs w:val="28"/>
        </w:rPr>
      </w:pPr>
      <w:r w:rsidRPr="00893859">
        <w:rPr>
          <w:sz w:val="24"/>
          <w:szCs w:val="28"/>
        </w:rPr>
        <w:t>The algorithm to determine the relationship between any two individuals is as follows:</w:t>
      </w:r>
    </w:p>
    <w:p w14:paraId="052DB0B8" w14:textId="36A21CD1" w:rsidR="00B41909" w:rsidRPr="00893859" w:rsidRDefault="00B41909" w:rsidP="00893859">
      <w:pPr>
        <w:pStyle w:val="ListParagraph"/>
        <w:numPr>
          <w:ilvl w:val="0"/>
          <w:numId w:val="40"/>
        </w:numPr>
        <w:rPr>
          <w:sz w:val="24"/>
          <w:szCs w:val="28"/>
        </w:rPr>
      </w:pPr>
      <w:r w:rsidRPr="00893859">
        <w:rPr>
          <w:sz w:val="24"/>
          <w:szCs w:val="28"/>
        </w:rPr>
        <w:t>Obtain the identifiers for the two individuals Person A and Person B.</w:t>
      </w:r>
    </w:p>
    <w:p w14:paraId="04384F27" w14:textId="3C253D2F" w:rsidR="00B41909" w:rsidRPr="00893859" w:rsidRDefault="00B41909" w:rsidP="00893859">
      <w:pPr>
        <w:pStyle w:val="ListParagraph"/>
        <w:numPr>
          <w:ilvl w:val="0"/>
          <w:numId w:val="40"/>
        </w:numPr>
        <w:rPr>
          <w:sz w:val="24"/>
          <w:szCs w:val="28"/>
        </w:rPr>
      </w:pPr>
      <w:r w:rsidRPr="00893859">
        <w:rPr>
          <w:sz w:val="24"/>
          <w:szCs w:val="28"/>
        </w:rPr>
        <w:t>Determine the nearest common ancestor of Person A and Person B</w:t>
      </w:r>
      <w:r w:rsidR="009F138F" w:rsidRPr="00893859">
        <w:rPr>
          <w:sz w:val="24"/>
          <w:szCs w:val="28"/>
        </w:rPr>
        <w:t>. Let this be Person Z.</w:t>
      </w:r>
    </w:p>
    <w:p w14:paraId="7BA90A3D" w14:textId="3E4ADC8A" w:rsidR="009F138F" w:rsidRPr="00893859" w:rsidRDefault="009F138F" w:rsidP="00893859">
      <w:pPr>
        <w:pStyle w:val="ListParagraph"/>
        <w:numPr>
          <w:ilvl w:val="0"/>
          <w:numId w:val="40"/>
        </w:numPr>
        <w:rPr>
          <w:sz w:val="24"/>
          <w:szCs w:val="28"/>
        </w:rPr>
      </w:pPr>
      <w:r w:rsidRPr="00893859">
        <w:rPr>
          <w:sz w:val="24"/>
          <w:szCs w:val="28"/>
        </w:rPr>
        <w:t xml:space="preserve">Determine the generation gap between Person A and Person Z. Let this be </w:t>
      </w:r>
      <w:proofErr w:type="spellStart"/>
      <w:r w:rsidRPr="00893859">
        <w:rPr>
          <w:sz w:val="24"/>
          <w:szCs w:val="28"/>
        </w:rPr>
        <w:t>gAZ.</w:t>
      </w:r>
      <w:proofErr w:type="spellEnd"/>
    </w:p>
    <w:p w14:paraId="0C8DB191" w14:textId="74299E96" w:rsidR="009F138F" w:rsidRPr="00893859" w:rsidRDefault="009F138F" w:rsidP="00893859">
      <w:pPr>
        <w:pStyle w:val="ListParagraph"/>
        <w:numPr>
          <w:ilvl w:val="0"/>
          <w:numId w:val="40"/>
        </w:numPr>
        <w:rPr>
          <w:sz w:val="24"/>
          <w:szCs w:val="28"/>
        </w:rPr>
      </w:pPr>
      <w:r w:rsidRPr="00893859">
        <w:rPr>
          <w:sz w:val="24"/>
          <w:szCs w:val="28"/>
        </w:rPr>
        <w:t xml:space="preserve">Determine the generation gap between Person B and Person Z. Let this be </w:t>
      </w:r>
      <w:proofErr w:type="spellStart"/>
      <w:r w:rsidRPr="00893859">
        <w:rPr>
          <w:sz w:val="24"/>
          <w:szCs w:val="28"/>
        </w:rPr>
        <w:t>gBZ</w:t>
      </w:r>
      <w:proofErr w:type="spellEnd"/>
      <w:r w:rsidRPr="00893859">
        <w:rPr>
          <w:sz w:val="24"/>
          <w:szCs w:val="28"/>
        </w:rPr>
        <w:t>.</w:t>
      </w:r>
    </w:p>
    <w:p w14:paraId="58FB6DAD" w14:textId="66CCFA6F" w:rsidR="009F138F" w:rsidRPr="00893859" w:rsidRDefault="009F138F" w:rsidP="00893859">
      <w:pPr>
        <w:pStyle w:val="ListParagraph"/>
        <w:numPr>
          <w:ilvl w:val="0"/>
          <w:numId w:val="40"/>
        </w:numPr>
        <w:rPr>
          <w:sz w:val="24"/>
          <w:szCs w:val="28"/>
        </w:rPr>
      </w:pPr>
      <w:r w:rsidRPr="00893859">
        <w:rPr>
          <w:sz w:val="24"/>
          <w:szCs w:val="28"/>
        </w:rPr>
        <w:t>Assign the value [</w:t>
      </w:r>
      <w:proofErr w:type="gramStart"/>
      <w:r w:rsidRPr="00893859">
        <w:rPr>
          <w:sz w:val="24"/>
          <w:szCs w:val="28"/>
        </w:rPr>
        <w:t>Minimum(</w:t>
      </w:r>
      <w:proofErr w:type="gramEnd"/>
      <w:r w:rsidRPr="00893859">
        <w:rPr>
          <w:sz w:val="24"/>
          <w:szCs w:val="28"/>
        </w:rPr>
        <w:t>GAZ,GBZ)-1] as the Cousinship between the individuals.</w:t>
      </w:r>
    </w:p>
    <w:p w14:paraId="60B072E0" w14:textId="039D96FC" w:rsidR="009F138F" w:rsidRPr="00893859" w:rsidRDefault="009F138F" w:rsidP="00893859">
      <w:pPr>
        <w:pStyle w:val="ListParagraph"/>
        <w:numPr>
          <w:ilvl w:val="0"/>
          <w:numId w:val="40"/>
        </w:numPr>
        <w:rPr>
          <w:sz w:val="24"/>
          <w:szCs w:val="28"/>
        </w:rPr>
      </w:pPr>
      <w:r w:rsidRPr="00893859">
        <w:rPr>
          <w:sz w:val="24"/>
          <w:szCs w:val="28"/>
        </w:rPr>
        <w:t>Assign the value [GAZ-GBZ] as the Degree of Removal between the individuals.</w:t>
      </w:r>
    </w:p>
    <w:p w14:paraId="4FB5F2ED" w14:textId="52EFC7C2" w:rsidR="009F138F" w:rsidRPr="00893859" w:rsidRDefault="009F138F" w:rsidP="00893859">
      <w:pPr>
        <w:pStyle w:val="ListParagraph"/>
        <w:numPr>
          <w:ilvl w:val="0"/>
          <w:numId w:val="40"/>
        </w:numPr>
        <w:rPr>
          <w:sz w:val="24"/>
          <w:szCs w:val="28"/>
        </w:rPr>
      </w:pPr>
      <w:r w:rsidRPr="00893859">
        <w:rPr>
          <w:sz w:val="24"/>
          <w:szCs w:val="28"/>
        </w:rPr>
        <w:lastRenderedPageBreak/>
        <w:t>Return the Cousinship and Degree of Removal values.</w:t>
      </w:r>
    </w:p>
    <w:p w14:paraId="53CF2F99" w14:textId="07C7D1C8" w:rsidR="00530318" w:rsidRPr="00530318" w:rsidRDefault="00530318" w:rsidP="00893859">
      <w:r>
        <w:rPr>
          <w:b/>
          <w:bCs/>
        </w:rPr>
        <w:t>Figure 1</w:t>
      </w:r>
      <w:r>
        <w:t xml:space="preserve"> illustrates the concept of Cousinship and Degree of Removal in a typical Family Tree.</w:t>
      </w:r>
    </w:p>
    <w:p w14:paraId="0BF05D7A" w14:textId="77777777" w:rsidR="00653663" w:rsidRDefault="00653663" w:rsidP="00653663">
      <w:pPr>
        <w:keepNext/>
        <w:tabs>
          <w:tab w:val="left" w:pos="4575"/>
        </w:tabs>
      </w:pPr>
      <w:r>
        <w:rPr>
          <w:noProof/>
        </w:rPr>
        <w:drawing>
          <wp:inline distT="0" distB="0" distL="0" distR="0" wp14:anchorId="1EC083F6" wp14:editId="3DD98596">
            <wp:extent cx="5928391" cy="3557270"/>
            <wp:effectExtent l="19050" t="19050" r="15240" b="24130"/>
            <wp:docPr id="7" name="Picture 7"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gh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452" cy="3557307"/>
                    </a:xfrm>
                    <a:prstGeom prst="rect">
                      <a:avLst/>
                    </a:prstGeom>
                    <a:noFill/>
                    <a:ln>
                      <a:solidFill>
                        <a:schemeClr val="tx1">
                          <a:lumMod val="75000"/>
                          <a:lumOff val="25000"/>
                        </a:schemeClr>
                      </a:solidFill>
                    </a:ln>
                  </pic:spPr>
                </pic:pic>
              </a:graphicData>
            </a:graphic>
          </wp:inline>
        </w:drawing>
      </w:r>
    </w:p>
    <w:p w14:paraId="7F4D01BC" w14:textId="234A7E90" w:rsidR="00653663" w:rsidRPr="00653663" w:rsidRDefault="00653663" w:rsidP="00653663">
      <w:pPr>
        <w:pStyle w:val="Caption"/>
        <w:jc w:val="center"/>
        <w:rPr>
          <w:color w:val="auto"/>
          <w:sz w:val="20"/>
          <w:szCs w:val="20"/>
        </w:rPr>
      </w:pPr>
      <w:r w:rsidRPr="00653663">
        <w:rPr>
          <w:color w:val="auto"/>
          <w:sz w:val="20"/>
          <w:szCs w:val="20"/>
        </w:rPr>
        <w:t xml:space="preserve">Figure </w:t>
      </w:r>
      <w:r w:rsidRPr="00653663">
        <w:rPr>
          <w:color w:val="auto"/>
          <w:sz w:val="20"/>
          <w:szCs w:val="20"/>
        </w:rPr>
        <w:fldChar w:fldCharType="begin"/>
      </w:r>
      <w:r w:rsidRPr="00653663">
        <w:rPr>
          <w:color w:val="auto"/>
          <w:sz w:val="20"/>
          <w:szCs w:val="20"/>
        </w:rPr>
        <w:instrText xml:space="preserve"> SEQ Figure \* ARABIC </w:instrText>
      </w:r>
      <w:r w:rsidRPr="00653663">
        <w:rPr>
          <w:color w:val="auto"/>
          <w:sz w:val="20"/>
          <w:szCs w:val="20"/>
        </w:rPr>
        <w:fldChar w:fldCharType="separate"/>
      </w:r>
      <w:r w:rsidR="00C364AA">
        <w:rPr>
          <w:noProof/>
          <w:color w:val="auto"/>
          <w:sz w:val="20"/>
          <w:szCs w:val="20"/>
        </w:rPr>
        <w:t>1</w:t>
      </w:r>
      <w:r w:rsidRPr="00653663">
        <w:rPr>
          <w:color w:val="auto"/>
          <w:sz w:val="20"/>
          <w:szCs w:val="20"/>
        </w:rPr>
        <w:fldChar w:fldCharType="end"/>
      </w:r>
      <w:r w:rsidRPr="00653663">
        <w:rPr>
          <w:color w:val="auto"/>
          <w:sz w:val="20"/>
          <w:szCs w:val="20"/>
        </w:rPr>
        <w:t xml:space="preserve">: Degree of Cousinship and Removal </w:t>
      </w:r>
      <w:hyperlink w:anchor="_References" w:history="1">
        <w:r w:rsidRPr="00653663">
          <w:rPr>
            <w:rStyle w:val="Hyperlink"/>
            <w:sz w:val="20"/>
            <w:szCs w:val="20"/>
          </w:rPr>
          <w:t>[1]</w:t>
        </w:r>
      </w:hyperlink>
    </w:p>
    <w:p w14:paraId="30ECED05" w14:textId="200A5E32" w:rsidR="002D2929" w:rsidRDefault="003F045E" w:rsidP="0014487A">
      <w:pPr>
        <w:tabs>
          <w:tab w:val="left" w:pos="4575"/>
        </w:tabs>
      </w:pPr>
      <w:r>
        <w:t xml:space="preserve">Another key algorithm is one, which </w:t>
      </w:r>
      <w:r w:rsidRPr="004C0AA5">
        <w:rPr>
          <w:b/>
          <w:bCs/>
        </w:rPr>
        <w:t>retrieves a set of media files</w:t>
      </w:r>
      <w:r>
        <w:t xml:space="preserve"> relevant to a set of people</w:t>
      </w:r>
      <w:r w:rsidR="002D2929">
        <w:t xml:space="preserve"> or tags or location.</w:t>
      </w:r>
    </w:p>
    <w:p w14:paraId="48CC79CF" w14:textId="6769C546" w:rsidR="003A3E8B" w:rsidRDefault="003A3E8B" w:rsidP="0014487A">
      <w:pPr>
        <w:tabs>
          <w:tab w:val="left" w:pos="4575"/>
        </w:tabs>
      </w:pPr>
    </w:p>
    <w:p w14:paraId="5FC20EC8" w14:textId="32BDEE44" w:rsidR="003A3E8B" w:rsidRDefault="003A3E8B" w:rsidP="0014487A">
      <w:pPr>
        <w:tabs>
          <w:tab w:val="left" w:pos="4575"/>
        </w:tabs>
      </w:pPr>
    </w:p>
    <w:p w14:paraId="3B6A77DA" w14:textId="77777777" w:rsidR="003A3E8B" w:rsidRDefault="003A3E8B" w:rsidP="0014487A">
      <w:pPr>
        <w:tabs>
          <w:tab w:val="left" w:pos="4575"/>
        </w:tabs>
      </w:pPr>
    </w:p>
    <w:p w14:paraId="707F43B2" w14:textId="77777777" w:rsidR="002D2929" w:rsidRDefault="002D2929" w:rsidP="0014487A">
      <w:pPr>
        <w:tabs>
          <w:tab w:val="left" w:pos="4575"/>
        </w:tabs>
      </w:pPr>
      <w:r>
        <w:t>The algorithm is as follows:</w:t>
      </w:r>
    </w:p>
    <w:p w14:paraId="3807EEF9" w14:textId="08FB274F" w:rsidR="0014487A" w:rsidRPr="003A3E8B" w:rsidRDefault="002D2929" w:rsidP="002D2929">
      <w:pPr>
        <w:pStyle w:val="ListParagraph"/>
        <w:numPr>
          <w:ilvl w:val="0"/>
          <w:numId w:val="42"/>
        </w:numPr>
        <w:rPr>
          <w:sz w:val="24"/>
          <w:szCs w:val="24"/>
        </w:rPr>
      </w:pPr>
      <w:r w:rsidRPr="003A3E8B">
        <w:rPr>
          <w:sz w:val="24"/>
          <w:szCs w:val="24"/>
        </w:rPr>
        <w:t>Obtain the information required to filter the files in the Media Archive</w:t>
      </w:r>
      <w:r w:rsidR="00560F53" w:rsidRPr="003A3E8B">
        <w:rPr>
          <w:sz w:val="24"/>
          <w:szCs w:val="24"/>
        </w:rPr>
        <w:t xml:space="preserve">. This might be a set of identifiers for people or media files, or, one or more tags, </w:t>
      </w:r>
      <w:r w:rsidR="00C10FFC" w:rsidRPr="003A3E8B">
        <w:rPr>
          <w:sz w:val="24"/>
          <w:szCs w:val="24"/>
        </w:rPr>
        <w:t>or</w:t>
      </w:r>
      <w:r w:rsidR="00560F53" w:rsidRPr="003A3E8B">
        <w:rPr>
          <w:sz w:val="24"/>
          <w:szCs w:val="24"/>
        </w:rPr>
        <w:t xml:space="preserve"> a location.</w:t>
      </w:r>
    </w:p>
    <w:p w14:paraId="71B5D084" w14:textId="677D5E00" w:rsidR="00093525" w:rsidRPr="003A3E8B" w:rsidRDefault="00093525" w:rsidP="002D2929">
      <w:pPr>
        <w:pStyle w:val="ListParagraph"/>
        <w:numPr>
          <w:ilvl w:val="0"/>
          <w:numId w:val="42"/>
        </w:numPr>
        <w:rPr>
          <w:sz w:val="24"/>
          <w:szCs w:val="24"/>
        </w:rPr>
      </w:pPr>
      <w:r w:rsidRPr="003A3E8B">
        <w:rPr>
          <w:sz w:val="24"/>
          <w:szCs w:val="24"/>
        </w:rPr>
        <w:t xml:space="preserve">Retrieve the </w:t>
      </w:r>
      <w:r w:rsidR="00C10FFC" w:rsidRPr="003A3E8B">
        <w:rPr>
          <w:sz w:val="24"/>
          <w:szCs w:val="24"/>
        </w:rPr>
        <w:t>identifiers</w:t>
      </w:r>
      <w:r w:rsidRPr="003A3E8B">
        <w:rPr>
          <w:sz w:val="24"/>
          <w:szCs w:val="24"/>
        </w:rPr>
        <w:t xml:space="preserve"> of files from the database by filtering files that are relevant to the objects obtained in Step 1.</w:t>
      </w:r>
      <w:r w:rsidR="00701872" w:rsidRPr="003A3E8B">
        <w:rPr>
          <w:sz w:val="24"/>
          <w:szCs w:val="24"/>
        </w:rPr>
        <w:t xml:space="preserve"> This can be achieved by passing the values in the ‘Where” clause of a “Select</w:t>
      </w:r>
      <w:r w:rsidR="00C10FFC" w:rsidRPr="003A3E8B">
        <w:rPr>
          <w:sz w:val="24"/>
          <w:szCs w:val="24"/>
        </w:rPr>
        <w:t>”</w:t>
      </w:r>
      <w:r w:rsidR="00701872" w:rsidRPr="003A3E8B">
        <w:rPr>
          <w:sz w:val="24"/>
          <w:szCs w:val="24"/>
        </w:rPr>
        <w:t xml:space="preserve"> statement</w:t>
      </w:r>
      <w:r w:rsidR="00C10FFC" w:rsidRPr="003A3E8B">
        <w:rPr>
          <w:sz w:val="24"/>
          <w:szCs w:val="24"/>
        </w:rPr>
        <w:t>.</w:t>
      </w:r>
    </w:p>
    <w:p w14:paraId="53067B44" w14:textId="78E2A3EB" w:rsidR="00C10FFC" w:rsidRPr="003A3E8B" w:rsidRDefault="00C10FFC" w:rsidP="002D2929">
      <w:pPr>
        <w:pStyle w:val="ListParagraph"/>
        <w:numPr>
          <w:ilvl w:val="0"/>
          <w:numId w:val="42"/>
        </w:numPr>
        <w:rPr>
          <w:sz w:val="24"/>
          <w:szCs w:val="24"/>
        </w:rPr>
      </w:pPr>
      <w:r w:rsidRPr="003A3E8B">
        <w:rPr>
          <w:sz w:val="24"/>
          <w:szCs w:val="24"/>
        </w:rPr>
        <w:lastRenderedPageBreak/>
        <w:t>Return the identifiers.</w:t>
      </w:r>
    </w:p>
    <w:p w14:paraId="29B75E64" w14:textId="44E91726" w:rsidR="000372D0" w:rsidRPr="008D1304" w:rsidRDefault="000372D0" w:rsidP="000372D0">
      <w:pPr>
        <w:rPr>
          <w:b/>
          <w:bCs/>
          <w:szCs w:val="24"/>
        </w:rPr>
      </w:pPr>
      <w:r w:rsidRPr="008D1304">
        <w:rPr>
          <w:b/>
          <w:bCs/>
          <w:szCs w:val="24"/>
        </w:rPr>
        <w:t>To obtain the Media files relevant to the immediate children of a person:</w:t>
      </w:r>
    </w:p>
    <w:p w14:paraId="48C6C703" w14:textId="79CE713D" w:rsidR="000372D0" w:rsidRPr="003A3E8B" w:rsidRDefault="000372D0" w:rsidP="000372D0">
      <w:pPr>
        <w:pStyle w:val="ListParagraph"/>
        <w:numPr>
          <w:ilvl w:val="0"/>
          <w:numId w:val="43"/>
        </w:numPr>
        <w:rPr>
          <w:sz w:val="24"/>
          <w:szCs w:val="24"/>
        </w:rPr>
      </w:pPr>
      <w:r w:rsidRPr="003A3E8B">
        <w:rPr>
          <w:sz w:val="24"/>
          <w:szCs w:val="24"/>
        </w:rPr>
        <w:t>Obtain the list of children for the person in context</w:t>
      </w:r>
    </w:p>
    <w:p w14:paraId="0CCD916A" w14:textId="3E78A93E" w:rsidR="000372D0" w:rsidRPr="003A3E8B" w:rsidRDefault="000372D0" w:rsidP="000372D0">
      <w:pPr>
        <w:pStyle w:val="ListParagraph"/>
        <w:numPr>
          <w:ilvl w:val="0"/>
          <w:numId w:val="43"/>
        </w:numPr>
        <w:rPr>
          <w:sz w:val="24"/>
          <w:szCs w:val="24"/>
        </w:rPr>
      </w:pPr>
      <w:r w:rsidRPr="003A3E8B">
        <w:rPr>
          <w:sz w:val="24"/>
          <w:szCs w:val="24"/>
        </w:rPr>
        <w:t>Retrieve the identifiers of files from the database by filtering files that are relevant to the list of identifiers obtained in Step 1. This can be achieved by passing the values in the ‘Where” clause of a “Select” statement.</w:t>
      </w:r>
    </w:p>
    <w:p w14:paraId="45505963" w14:textId="77777777" w:rsidR="000372D0" w:rsidRPr="003A3E8B" w:rsidRDefault="000372D0" w:rsidP="000372D0">
      <w:pPr>
        <w:pStyle w:val="ListParagraph"/>
        <w:numPr>
          <w:ilvl w:val="0"/>
          <w:numId w:val="43"/>
        </w:numPr>
        <w:rPr>
          <w:sz w:val="24"/>
          <w:szCs w:val="24"/>
        </w:rPr>
      </w:pPr>
      <w:r w:rsidRPr="003A3E8B">
        <w:rPr>
          <w:sz w:val="24"/>
          <w:szCs w:val="24"/>
        </w:rPr>
        <w:t>Return the identifiers.</w:t>
      </w:r>
    </w:p>
    <w:p w14:paraId="01F5ABA7" w14:textId="70F3B8D3" w:rsidR="000372D0" w:rsidRDefault="000372D0" w:rsidP="000372D0"/>
    <w:p w14:paraId="51066B8A" w14:textId="46169105" w:rsidR="00DE7A0D" w:rsidRPr="00DE7A0D" w:rsidRDefault="00DE7A0D" w:rsidP="00DE7A0D">
      <w:pPr>
        <w:pStyle w:val="Heading1"/>
        <w:jc w:val="center"/>
        <w:rPr>
          <w:b/>
          <w:bCs w:val="0"/>
        </w:rPr>
      </w:pPr>
      <w:r w:rsidRPr="00DE7A0D">
        <w:rPr>
          <w:b/>
          <w:bCs w:val="0"/>
          <w:sz w:val="32"/>
          <w:szCs w:val="36"/>
        </w:rPr>
        <w:t>Assumptions</w:t>
      </w:r>
    </w:p>
    <w:p w14:paraId="22841856" w14:textId="6AC634BF" w:rsidR="00DE7A0D" w:rsidRDefault="00DE7A0D" w:rsidP="000372D0"/>
    <w:p w14:paraId="50E26B9C" w14:textId="6DA75F73" w:rsidR="00DE7A0D" w:rsidRPr="00EC6AA6" w:rsidRDefault="00DE7A0D" w:rsidP="00DE7A0D">
      <w:pPr>
        <w:pStyle w:val="ListParagraph"/>
        <w:numPr>
          <w:ilvl w:val="0"/>
          <w:numId w:val="49"/>
        </w:numPr>
        <w:rPr>
          <w:sz w:val="24"/>
          <w:szCs w:val="24"/>
        </w:rPr>
      </w:pPr>
      <w:r w:rsidRPr="00EC6AA6">
        <w:rPr>
          <w:sz w:val="24"/>
          <w:szCs w:val="24"/>
        </w:rPr>
        <w:t xml:space="preserve">For a symmetric dissolution to be recorded between two </w:t>
      </w:r>
      <w:r w:rsidR="009C4319" w:rsidRPr="00EC6AA6">
        <w:rPr>
          <w:sz w:val="24"/>
          <w:szCs w:val="24"/>
        </w:rPr>
        <w:t>persons, a</w:t>
      </w:r>
      <w:r w:rsidRPr="00EC6AA6">
        <w:rPr>
          <w:sz w:val="24"/>
          <w:szCs w:val="24"/>
        </w:rPr>
        <w:t xml:space="preserve"> record of a symmetric partnering relation between them</w:t>
      </w:r>
      <w:r w:rsidR="003D2260" w:rsidRPr="00EC6AA6">
        <w:rPr>
          <w:sz w:val="24"/>
          <w:szCs w:val="24"/>
        </w:rPr>
        <w:t xml:space="preserve">, should exist in the database. </w:t>
      </w:r>
      <w:r w:rsidR="003D2260" w:rsidRPr="00EC6AA6">
        <w:rPr>
          <w:b/>
          <w:bCs/>
          <w:sz w:val="24"/>
          <w:szCs w:val="24"/>
        </w:rPr>
        <w:t>(That is, people should be married before getting divorced)</w:t>
      </w:r>
      <w:r w:rsidR="003D2260" w:rsidRPr="00EC6AA6">
        <w:rPr>
          <w:sz w:val="24"/>
          <w:szCs w:val="24"/>
        </w:rPr>
        <w:t>.</w:t>
      </w:r>
    </w:p>
    <w:p w14:paraId="7D8CE0D1" w14:textId="07522BB4" w:rsidR="003D2260" w:rsidRPr="00EC6AA6" w:rsidRDefault="003D2260" w:rsidP="00DE7A0D">
      <w:pPr>
        <w:pStyle w:val="ListParagraph"/>
        <w:numPr>
          <w:ilvl w:val="0"/>
          <w:numId w:val="49"/>
        </w:numPr>
        <w:rPr>
          <w:sz w:val="24"/>
          <w:szCs w:val="24"/>
        </w:rPr>
      </w:pPr>
      <w:r w:rsidRPr="00EC6AA6">
        <w:rPr>
          <w:sz w:val="24"/>
          <w:szCs w:val="24"/>
        </w:rPr>
        <w:t xml:space="preserve">If two persons are involved in a symmetric partnering relation and if at least one of the </w:t>
      </w:r>
      <w:r w:rsidR="009C4319" w:rsidRPr="00EC6AA6">
        <w:rPr>
          <w:sz w:val="24"/>
          <w:szCs w:val="24"/>
        </w:rPr>
        <w:t>people</w:t>
      </w:r>
      <w:r w:rsidRPr="00EC6AA6">
        <w:rPr>
          <w:sz w:val="24"/>
          <w:szCs w:val="24"/>
        </w:rPr>
        <w:t xml:space="preserve"> wants to record a symmetric partnering relation with another person, a symmetric </w:t>
      </w:r>
      <w:r w:rsidRPr="00EC6AA6">
        <w:rPr>
          <w:sz w:val="24"/>
          <w:szCs w:val="24"/>
        </w:rPr>
        <w:t>dissolution</w:t>
      </w:r>
      <w:r w:rsidRPr="00EC6AA6">
        <w:rPr>
          <w:sz w:val="24"/>
          <w:szCs w:val="24"/>
        </w:rPr>
        <w:t xml:space="preserve"> should exist between the initial couple before recording a new relationship with other people. </w:t>
      </w:r>
      <w:r w:rsidRPr="00EC6AA6">
        <w:rPr>
          <w:b/>
          <w:bCs/>
          <w:sz w:val="24"/>
          <w:szCs w:val="24"/>
        </w:rPr>
        <w:t>(That is, a person should be divorced, before marrying another time</w:t>
      </w:r>
      <w:r w:rsidR="00221451" w:rsidRPr="00EC6AA6">
        <w:rPr>
          <w:b/>
          <w:bCs/>
          <w:sz w:val="24"/>
          <w:szCs w:val="24"/>
        </w:rPr>
        <w:t>)</w:t>
      </w:r>
      <w:r w:rsidRPr="00EC6AA6">
        <w:rPr>
          <w:b/>
          <w:bCs/>
          <w:sz w:val="24"/>
          <w:szCs w:val="24"/>
        </w:rPr>
        <w:t>.</w:t>
      </w:r>
      <w:r w:rsidR="006F395D" w:rsidRPr="00EC6AA6">
        <w:rPr>
          <w:b/>
          <w:bCs/>
          <w:sz w:val="24"/>
          <w:szCs w:val="24"/>
        </w:rPr>
        <w:t xml:space="preserve"> </w:t>
      </w:r>
      <w:r w:rsidR="006F395D" w:rsidRPr="00EC6AA6">
        <w:rPr>
          <w:sz w:val="24"/>
          <w:szCs w:val="24"/>
        </w:rPr>
        <w:t xml:space="preserve">This is in accordance with a </w:t>
      </w:r>
      <w:r w:rsidR="006F395D" w:rsidRPr="00EC6AA6">
        <w:rPr>
          <w:b/>
          <w:bCs/>
          <w:sz w:val="24"/>
          <w:szCs w:val="24"/>
        </w:rPr>
        <w:t>Canadian law</w:t>
      </w:r>
      <w:r w:rsidR="00C6042D" w:rsidRPr="00EC6AA6">
        <w:rPr>
          <w:b/>
          <w:bCs/>
          <w:sz w:val="24"/>
          <w:szCs w:val="24"/>
        </w:rPr>
        <w:t xml:space="preserve"> </w:t>
      </w:r>
      <w:hyperlink w:anchor="_References" w:history="1">
        <w:r w:rsidR="00C6042D" w:rsidRPr="00EC6AA6">
          <w:rPr>
            <w:rStyle w:val="Hyperlink"/>
            <w:b/>
            <w:bCs/>
            <w:color w:val="418AB3" w:themeColor="accent1"/>
            <w:sz w:val="24"/>
            <w:szCs w:val="24"/>
          </w:rPr>
          <w:t>[6]</w:t>
        </w:r>
      </w:hyperlink>
      <w:r w:rsidR="006F395D" w:rsidRPr="00EC6AA6">
        <w:rPr>
          <w:sz w:val="24"/>
          <w:szCs w:val="24"/>
        </w:rPr>
        <w:t xml:space="preserve"> that states that “</w:t>
      </w:r>
      <w:r w:rsidR="006F395D" w:rsidRPr="00EC6AA6">
        <w:rPr>
          <w:b/>
          <w:bCs/>
          <w:sz w:val="24"/>
          <w:szCs w:val="24"/>
        </w:rPr>
        <w:t>It's against the law to be married to more than 1 person at a time</w:t>
      </w:r>
      <w:r w:rsidR="006F395D" w:rsidRPr="00EC6AA6">
        <w:rPr>
          <w:sz w:val="24"/>
          <w:szCs w:val="24"/>
        </w:rPr>
        <w:t>.</w:t>
      </w:r>
      <w:r w:rsidR="006F395D" w:rsidRPr="00EC6AA6">
        <w:rPr>
          <w:sz w:val="24"/>
          <w:szCs w:val="24"/>
        </w:rPr>
        <w:t>”</w:t>
      </w:r>
    </w:p>
    <w:p w14:paraId="12B8600A" w14:textId="5767AFFF" w:rsidR="003D2260" w:rsidRPr="00EC6AA6" w:rsidRDefault="00664E10" w:rsidP="00DE7A0D">
      <w:pPr>
        <w:pStyle w:val="ListParagraph"/>
        <w:numPr>
          <w:ilvl w:val="0"/>
          <w:numId w:val="49"/>
        </w:numPr>
        <w:rPr>
          <w:sz w:val="24"/>
          <w:szCs w:val="24"/>
        </w:rPr>
      </w:pPr>
      <w:r>
        <w:rPr>
          <w:sz w:val="24"/>
          <w:szCs w:val="24"/>
        </w:rPr>
        <w:t>Ideally, people do not re-marry their ex-spouse. However, s</w:t>
      </w:r>
      <w:r w:rsidR="00EC6AA6" w:rsidRPr="00EC6AA6">
        <w:rPr>
          <w:sz w:val="24"/>
          <w:szCs w:val="24"/>
        </w:rPr>
        <w:t xml:space="preserve">ince Canadian law does not explicitly state that you cannot divorce and marry the same person repeatedly, I have assumed that two persons can marry and divorce </w:t>
      </w:r>
      <w:r w:rsidR="00EC6AA6" w:rsidRPr="00EC6AA6">
        <w:rPr>
          <w:sz w:val="24"/>
          <w:szCs w:val="24"/>
        </w:rPr>
        <w:t>(each other)</w:t>
      </w:r>
      <w:r w:rsidR="00EC6AA6" w:rsidRPr="00EC6AA6">
        <w:rPr>
          <w:sz w:val="24"/>
          <w:szCs w:val="24"/>
        </w:rPr>
        <w:t xml:space="preserve"> multiple times.</w:t>
      </w:r>
    </w:p>
    <w:p w14:paraId="75EAF405" w14:textId="7423D8A0" w:rsidR="00EC6AA6" w:rsidRPr="00EC6AA6" w:rsidRDefault="00EC6AA6" w:rsidP="00EC6AA6">
      <w:pPr>
        <w:pStyle w:val="ListParagraph"/>
        <w:ind w:left="720" w:firstLine="0"/>
        <w:rPr>
          <w:sz w:val="24"/>
          <w:szCs w:val="24"/>
        </w:rPr>
      </w:pPr>
      <w:r w:rsidRPr="00EC6AA6">
        <w:rPr>
          <w:sz w:val="24"/>
          <w:szCs w:val="24"/>
        </w:rPr>
        <w:t>That is, the following scenario is valid:</w:t>
      </w:r>
    </w:p>
    <w:p w14:paraId="5307DD51" w14:textId="043B205F" w:rsidR="00EC6AA6" w:rsidRPr="00EC6AA6" w:rsidRDefault="00EC6AA6" w:rsidP="00EC6AA6">
      <w:pPr>
        <w:pStyle w:val="ListParagraph"/>
        <w:pBdr>
          <w:top w:val="single" w:sz="4" w:space="1" w:color="auto"/>
          <w:left w:val="single" w:sz="4" w:space="4" w:color="auto"/>
          <w:bottom w:val="single" w:sz="4" w:space="1" w:color="auto"/>
          <w:right w:val="single" w:sz="4" w:space="4" w:color="auto"/>
        </w:pBdr>
        <w:ind w:left="720" w:firstLine="0"/>
        <w:rPr>
          <w:sz w:val="24"/>
          <w:szCs w:val="24"/>
        </w:rPr>
      </w:pPr>
      <w:r w:rsidRPr="00EC6AA6">
        <w:rPr>
          <w:sz w:val="24"/>
          <w:szCs w:val="24"/>
        </w:rPr>
        <w:t>A marries B – June 2010</w:t>
      </w:r>
    </w:p>
    <w:p w14:paraId="348BC10A" w14:textId="1B50992E" w:rsidR="00EC6AA6" w:rsidRPr="00EC6AA6" w:rsidRDefault="00EC6AA6" w:rsidP="00EC6AA6">
      <w:pPr>
        <w:pStyle w:val="ListParagraph"/>
        <w:pBdr>
          <w:top w:val="single" w:sz="4" w:space="1" w:color="auto"/>
          <w:left w:val="single" w:sz="4" w:space="4" w:color="auto"/>
          <w:bottom w:val="single" w:sz="4" w:space="1" w:color="auto"/>
          <w:right w:val="single" w:sz="4" w:space="4" w:color="auto"/>
        </w:pBdr>
        <w:ind w:left="720" w:firstLine="0"/>
        <w:rPr>
          <w:sz w:val="24"/>
          <w:szCs w:val="24"/>
        </w:rPr>
      </w:pPr>
      <w:r w:rsidRPr="00EC6AA6">
        <w:rPr>
          <w:sz w:val="24"/>
          <w:szCs w:val="24"/>
        </w:rPr>
        <w:t xml:space="preserve">A divorces B </w:t>
      </w:r>
      <w:r w:rsidRPr="00EC6AA6">
        <w:rPr>
          <w:sz w:val="24"/>
          <w:szCs w:val="24"/>
        </w:rPr>
        <w:t xml:space="preserve">– </w:t>
      </w:r>
      <w:r w:rsidRPr="00EC6AA6">
        <w:rPr>
          <w:sz w:val="24"/>
          <w:szCs w:val="24"/>
        </w:rPr>
        <w:t>May</w:t>
      </w:r>
      <w:r w:rsidRPr="00EC6AA6">
        <w:rPr>
          <w:sz w:val="24"/>
          <w:szCs w:val="24"/>
        </w:rPr>
        <w:t xml:space="preserve"> 20</w:t>
      </w:r>
      <w:r w:rsidRPr="00EC6AA6">
        <w:rPr>
          <w:sz w:val="24"/>
          <w:szCs w:val="24"/>
        </w:rPr>
        <w:t>15</w:t>
      </w:r>
    </w:p>
    <w:p w14:paraId="11DAB32E" w14:textId="7739652E" w:rsidR="00EC6AA6" w:rsidRPr="00EC6AA6" w:rsidRDefault="00EC6AA6" w:rsidP="00EC6AA6">
      <w:pPr>
        <w:pStyle w:val="ListParagraph"/>
        <w:pBdr>
          <w:top w:val="single" w:sz="4" w:space="1" w:color="auto"/>
          <w:left w:val="single" w:sz="4" w:space="4" w:color="auto"/>
          <w:bottom w:val="single" w:sz="4" w:space="1" w:color="auto"/>
          <w:right w:val="single" w:sz="4" w:space="4" w:color="auto"/>
        </w:pBdr>
        <w:ind w:left="720" w:firstLine="0"/>
        <w:rPr>
          <w:sz w:val="24"/>
          <w:szCs w:val="24"/>
        </w:rPr>
      </w:pPr>
      <w:r w:rsidRPr="00EC6AA6">
        <w:rPr>
          <w:sz w:val="24"/>
          <w:szCs w:val="24"/>
        </w:rPr>
        <w:t>A marries B</w:t>
      </w:r>
      <w:r w:rsidRPr="00EC6AA6">
        <w:rPr>
          <w:sz w:val="24"/>
          <w:szCs w:val="24"/>
        </w:rPr>
        <w:t xml:space="preserve"> – </w:t>
      </w:r>
      <w:r w:rsidRPr="00EC6AA6">
        <w:rPr>
          <w:sz w:val="24"/>
          <w:szCs w:val="24"/>
        </w:rPr>
        <w:t>January</w:t>
      </w:r>
      <w:r w:rsidRPr="00EC6AA6">
        <w:rPr>
          <w:sz w:val="24"/>
          <w:szCs w:val="24"/>
        </w:rPr>
        <w:t xml:space="preserve"> </w:t>
      </w:r>
      <w:r w:rsidRPr="00EC6AA6">
        <w:rPr>
          <w:sz w:val="24"/>
          <w:szCs w:val="24"/>
        </w:rPr>
        <w:t>2016</w:t>
      </w:r>
    </w:p>
    <w:p w14:paraId="0B9A93EF" w14:textId="378749CB" w:rsidR="003D2260" w:rsidRDefault="00EC6AA6" w:rsidP="00EC6AA6">
      <w:pPr>
        <w:ind w:left="720"/>
        <w:rPr>
          <w:szCs w:val="24"/>
        </w:rPr>
      </w:pPr>
      <w:r w:rsidRPr="00EC6AA6">
        <w:rPr>
          <w:szCs w:val="24"/>
        </w:rPr>
        <w:t xml:space="preserve">Therefore, the table which records </w:t>
      </w:r>
      <w:r w:rsidR="00DF0D7A" w:rsidRPr="00EC6AA6">
        <w:rPr>
          <w:szCs w:val="24"/>
        </w:rPr>
        <w:t>partnering,</w:t>
      </w:r>
      <w:r w:rsidRPr="00EC6AA6">
        <w:rPr>
          <w:szCs w:val="24"/>
        </w:rPr>
        <w:t xml:space="preserve"> and dissolutions can have multiple “marriage” / “divorce” records between the </w:t>
      </w:r>
      <w:r w:rsidRPr="00EC6AA6">
        <w:rPr>
          <w:b/>
          <w:bCs/>
          <w:szCs w:val="24"/>
        </w:rPr>
        <w:t>same people</w:t>
      </w:r>
      <w:r w:rsidRPr="00EC6AA6">
        <w:rPr>
          <w:szCs w:val="24"/>
        </w:rPr>
        <w:t>.</w:t>
      </w:r>
    </w:p>
    <w:p w14:paraId="32DE60F8" w14:textId="77777777" w:rsidR="002B6328" w:rsidRPr="00FB5444" w:rsidRDefault="00642DAE" w:rsidP="00642DAE">
      <w:pPr>
        <w:pStyle w:val="ListParagraph"/>
        <w:numPr>
          <w:ilvl w:val="0"/>
          <w:numId w:val="49"/>
        </w:numPr>
        <w:rPr>
          <w:sz w:val="24"/>
          <w:szCs w:val="24"/>
        </w:rPr>
      </w:pPr>
      <w:r w:rsidRPr="00FB5444">
        <w:rPr>
          <w:sz w:val="24"/>
          <w:szCs w:val="24"/>
        </w:rPr>
        <w:t xml:space="preserve">Since Canadian law states that another marriage can occur only </w:t>
      </w:r>
      <w:r w:rsidRPr="00FB5444">
        <w:rPr>
          <w:b/>
          <w:bCs/>
          <w:sz w:val="24"/>
          <w:szCs w:val="24"/>
        </w:rPr>
        <w:t>31 days</w:t>
      </w:r>
      <w:r w:rsidRPr="00FB5444">
        <w:rPr>
          <w:sz w:val="24"/>
          <w:szCs w:val="24"/>
        </w:rPr>
        <w:t xml:space="preserve"> after a divorce</w:t>
      </w:r>
      <w:r w:rsidR="00B7513A" w:rsidRPr="00FB5444">
        <w:rPr>
          <w:sz w:val="24"/>
          <w:szCs w:val="24"/>
        </w:rPr>
        <w:t xml:space="preserve"> </w:t>
      </w:r>
      <w:hyperlink w:anchor="_References" w:history="1">
        <w:r w:rsidR="006E3D81" w:rsidRPr="00FB5444">
          <w:rPr>
            <w:rStyle w:val="Hyperlink"/>
            <w:b/>
            <w:bCs/>
            <w:color w:val="418AB3" w:themeColor="accent1"/>
            <w:sz w:val="24"/>
            <w:szCs w:val="24"/>
          </w:rPr>
          <w:t>[</w:t>
        </w:r>
        <w:r w:rsidR="006E3D81" w:rsidRPr="00FB5444">
          <w:rPr>
            <w:rStyle w:val="Hyperlink"/>
            <w:b/>
            <w:bCs/>
            <w:color w:val="418AB3" w:themeColor="accent1"/>
            <w:sz w:val="24"/>
            <w:szCs w:val="24"/>
          </w:rPr>
          <w:t>7</w:t>
        </w:r>
        <w:r w:rsidR="006E3D81" w:rsidRPr="00FB5444">
          <w:rPr>
            <w:rStyle w:val="Hyperlink"/>
            <w:b/>
            <w:bCs/>
            <w:color w:val="418AB3" w:themeColor="accent1"/>
            <w:sz w:val="24"/>
            <w:szCs w:val="24"/>
          </w:rPr>
          <w:t>]</w:t>
        </w:r>
      </w:hyperlink>
      <w:r w:rsidRPr="00FB5444">
        <w:rPr>
          <w:sz w:val="24"/>
          <w:szCs w:val="24"/>
        </w:rPr>
        <w:t>.</w:t>
      </w:r>
      <w:r w:rsidR="00AD3AC3" w:rsidRPr="00FB5444">
        <w:rPr>
          <w:sz w:val="24"/>
          <w:szCs w:val="24"/>
        </w:rPr>
        <w:t xml:space="preserve"> Also, </w:t>
      </w:r>
      <w:proofErr w:type="gramStart"/>
      <w:r w:rsidR="00AD3AC3" w:rsidRPr="00FB5444">
        <w:rPr>
          <w:sz w:val="24"/>
          <w:szCs w:val="24"/>
        </w:rPr>
        <w:t>i</w:t>
      </w:r>
      <w:r w:rsidR="00AD3AC3" w:rsidRPr="00FB5444">
        <w:rPr>
          <w:sz w:val="24"/>
          <w:szCs w:val="24"/>
        </w:rPr>
        <w:t>n order to</w:t>
      </w:r>
      <w:proofErr w:type="gramEnd"/>
      <w:r w:rsidR="00AD3AC3" w:rsidRPr="00FB5444">
        <w:rPr>
          <w:sz w:val="24"/>
          <w:szCs w:val="24"/>
        </w:rPr>
        <w:t xml:space="preserve"> file for divorce in Canada you must first complete a full </w:t>
      </w:r>
      <w:r w:rsidR="00B7513A" w:rsidRPr="00FB5444">
        <w:rPr>
          <w:b/>
          <w:bCs/>
          <w:sz w:val="24"/>
          <w:szCs w:val="24"/>
        </w:rPr>
        <w:t>one-year</w:t>
      </w:r>
      <w:r w:rsidR="00AD3AC3" w:rsidRPr="00FB5444">
        <w:rPr>
          <w:b/>
          <w:bCs/>
          <w:sz w:val="24"/>
          <w:szCs w:val="24"/>
        </w:rPr>
        <w:t xml:space="preserve"> separation period</w:t>
      </w:r>
      <w:r w:rsidR="00B7513A" w:rsidRPr="00FB5444">
        <w:rPr>
          <w:sz w:val="24"/>
          <w:szCs w:val="24"/>
        </w:rPr>
        <w:t xml:space="preserve"> </w:t>
      </w:r>
      <w:hyperlink w:anchor="_References" w:history="1">
        <w:r w:rsidR="006E3D81" w:rsidRPr="00FB5444">
          <w:rPr>
            <w:rStyle w:val="Hyperlink"/>
            <w:b/>
            <w:bCs/>
            <w:color w:val="418AB3" w:themeColor="accent1"/>
            <w:sz w:val="24"/>
            <w:szCs w:val="24"/>
          </w:rPr>
          <w:t>[</w:t>
        </w:r>
        <w:r w:rsidR="006E3D81" w:rsidRPr="00FB5444">
          <w:rPr>
            <w:rStyle w:val="Hyperlink"/>
            <w:b/>
            <w:bCs/>
            <w:color w:val="418AB3" w:themeColor="accent1"/>
            <w:sz w:val="24"/>
            <w:szCs w:val="24"/>
          </w:rPr>
          <w:t>8</w:t>
        </w:r>
        <w:r w:rsidR="006E3D81" w:rsidRPr="00FB5444">
          <w:rPr>
            <w:rStyle w:val="Hyperlink"/>
            <w:b/>
            <w:bCs/>
            <w:color w:val="418AB3" w:themeColor="accent1"/>
            <w:sz w:val="24"/>
            <w:szCs w:val="24"/>
          </w:rPr>
          <w:t>]</w:t>
        </w:r>
      </w:hyperlink>
      <w:r w:rsidR="00AD3AC3" w:rsidRPr="00FB5444">
        <w:rPr>
          <w:sz w:val="24"/>
          <w:szCs w:val="24"/>
        </w:rPr>
        <w:t>.</w:t>
      </w:r>
      <w:r w:rsidRPr="00FB5444">
        <w:rPr>
          <w:sz w:val="24"/>
          <w:szCs w:val="24"/>
        </w:rPr>
        <w:t xml:space="preserve"> </w:t>
      </w:r>
    </w:p>
    <w:p w14:paraId="5C26B7A0" w14:textId="77BBEA58" w:rsidR="00642DAE" w:rsidRPr="00FB5444" w:rsidRDefault="002B6328" w:rsidP="002B6328">
      <w:pPr>
        <w:pStyle w:val="ListParagraph"/>
        <w:ind w:left="720" w:firstLine="0"/>
        <w:rPr>
          <w:sz w:val="24"/>
          <w:szCs w:val="24"/>
        </w:rPr>
      </w:pPr>
      <w:r w:rsidRPr="00FB5444">
        <w:rPr>
          <w:sz w:val="24"/>
          <w:szCs w:val="24"/>
        </w:rPr>
        <w:lastRenderedPageBreak/>
        <w:t xml:space="preserve">Checking for a gap of 31 days or 1 year is beyond the scope of this project. </w:t>
      </w:r>
      <w:r w:rsidR="00AD3AC3" w:rsidRPr="00FB5444">
        <w:rPr>
          <w:sz w:val="24"/>
          <w:szCs w:val="24"/>
        </w:rPr>
        <w:t xml:space="preserve">Therefore, </w:t>
      </w:r>
      <w:r w:rsidR="00AD3AC3" w:rsidRPr="00FB5444">
        <w:rPr>
          <w:sz w:val="24"/>
          <w:szCs w:val="24"/>
        </w:rPr>
        <w:t xml:space="preserve">I have assumed that </w:t>
      </w:r>
      <w:r w:rsidR="00AD3AC3" w:rsidRPr="00FB5444">
        <w:rPr>
          <w:sz w:val="24"/>
          <w:szCs w:val="24"/>
        </w:rPr>
        <w:t>[</w:t>
      </w:r>
      <w:r w:rsidR="00AD3AC3" w:rsidRPr="00FB5444">
        <w:rPr>
          <w:sz w:val="24"/>
          <w:szCs w:val="24"/>
        </w:rPr>
        <w:t xml:space="preserve">a divorce </w:t>
      </w:r>
      <w:r w:rsidR="00AD3AC3" w:rsidRPr="00FB5444">
        <w:rPr>
          <w:sz w:val="24"/>
          <w:szCs w:val="24"/>
        </w:rPr>
        <w:t xml:space="preserve">followed by a </w:t>
      </w:r>
      <w:r w:rsidR="00AD3AC3" w:rsidRPr="00FB5444">
        <w:rPr>
          <w:sz w:val="24"/>
          <w:szCs w:val="24"/>
        </w:rPr>
        <w:t>second marriage</w:t>
      </w:r>
      <w:r w:rsidR="00AD3AC3" w:rsidRPr="00FB5444">
        <w:rPr>
          <w:sz w:val="24"/>
          <w:szCs w:val="24"/>
        </w:rPr>
        <w:t>]</w:t>
      </w:r>
      <w:r w:rsidR="00AD3AC3" w:rsidRPr="00FB5444">
        <w:rPr>
          <w:sz w:val="24"/>
          <w:szCs w:val="24"/>
        </w:rPr>
        <w:t xml:space="preserve"> </w:t>
      </w:r>
      <w:r w:rsidR="00AD3AC3" w:rsidRPr="00FB5444">
        <w:rPr>
          <w:b/>
          <w:bCs/>
          <w:sz w:val="24"/>
          <w:szCs w:val="24"/>
        </w:rPr>
        <w:t>(OR)</w:t>
      </w:r>
      <w:r w:rsidR="00AD3AC3" w:rsidRPr="00FB5444">
        <w:rPr>
          <w:sz w:val="24"/>
          <w:szCs w:val="24"/>
        </w:rPr>
        <w:t xml:space="preserve"> [a first marriage followed by a divorce] </w:t>
      </w:r>
      <w:r w:rsidR="00AD3AC3" w:rsidRPr="00FB5444">
        <w:rPr>
          <w:sz w:val="24"/>
          <w:szCs w:val="24"/>
        </w:rPr>
        <w:t>cannot occur on the same day</w:t>
      </w:r>
      <w:r w:rsidR="00AD3AC3" w:rsidRPr="00FB5444">
        <w:rPr>
          <w:sz w:val="24"/>
          <w:szCs w:val="24"/>
        </w:rPr>
        <w:t xml:space="preserve">. </w:t>
      </w:r>
      <w:r w:rsidR="00642DAE" w:rsidRPr="00FB5444">
        <w:rPr>
          <w:sz w:val="24"/>
          <w:szCs w:val="24"/>
        </w:rPr>
        <w:t>Therefore, the primary key in the table “</w:t>
      </w:r>
      <w:proofErr w:type="spellStart"/>
      <w:r w:rsidR="00642DAE" w:rsidRPr="00FB5444">
        <w:rPr>
          <w:b/>
          <w:bCs/>
          <w:sz w:val="24"/>
          <w:szCs w:val="24"/>
        </w:rPr>
        <w:t>partner_information_history</w:t>
      </w:r>
      <w:proofErr w:type="spellEnd"/>
      <w:r w:rsidR="00642DAE" w:rsidRPr="00FB5444">
        <w:rPr>
          <w:sz w:val="24"/>
          <w:szCs w:val="24"/>
        </w:rPr>
        <w:t xml:space="preserve">” is a </w:t>
      </w:r>
      <w:r w:rsidR="00642DAE" w:rsidRPr="00FB5444">
        <w:rPr>
          <w:b/>
          <w:bCs/>
          <w:sz w:val="24"/>
          <w:szCs w:val="24"/>
        </w:rPr>
        <w:t>composite key</w:t>
      </w:r>
      <w:r w:rsidR="00642DAE" w:rsidRPr="00FB5444">
        <w:rPr>
          <w:sz w:val="24"/>
          <w:szCs w:val="24"/>
        </w:rPr>
        <w:t xml:space="preserve"> which consists of </w:t>
      </w:r>
      <w:r w:rsidR="00642DAE" w:rsidRPr="00FB5444">
        <w:rPr>
          <w:b/>
          <w:bCs/>
          <w:sz w:val="24"/>
          <w:szCs w:val="24"/>
        </w:rPr>
        <w:t>(Person 1, Person 2, Date)</w:t>
      </w:r>
      <w:r w:rsidR="00642DAE" w:rsidRPr="00FB5444">
        <w:rPr>
          <w:sz w:val="24"/>
          <w:szCs w:val="24"/>
        </w:rPr>
        <w:t xml:space="preserve"> where Date represents the date on which an event (Marriage / Divorce) occurred.</w:t>
      </w:r>
    </w:p>
    <w:p w14:paraId="3EC96A07" w14:textId="77777777" w:rsidR="003D2260" w:rsidRDefault="003D2260" w:rsidP="003D2260"/>
    <w:p w14:paraId="636B5E20" w14:textId="119C004B" w:rsidR="0014487A" w:rsidRDefault="0014487A" w:rsidP="0014487A">
      <w:pPr>
        <w:pStyle w:val="Heading1"/>
        <w:jc w:val="center"/>
        <w:rPr>
          <w:b/>
          <w:bCs w:val="0"/>
          <w:sz w:val="32"/>
          <w:szCs w:val="36"/>
        </w:rPr>
      </w:pPr>
      <w:r>
        <w:rPr>
          <w:b/>
          <w:bCs w:val="0"/>
          <w:sz w:val="32"/>
          <w:szCs w:val="36"/>
        </w:rPr>
        <w:t>Additional White Box Tests</w:t>
      </w:r>
    </w:p>
    <w:p w14:paraId="0C333FCA" w14:textId="77777777" w:rsidR="00DA3D69" w:rsidRDefault="00DA3D69" w:rsidP="00DA3D69">
      <w:pPr>
        <w:pStyle w:val="Heading2"/>
        <w:numPr>
          <w:ilvl w:val="0"/>
          <w:numId w:val="18"/>
        </w:numPr>
      </w:pPr>
      <w:r>
        <w:t>Add Persons to the Database:</w:t>
      </w:r>
    </w:p>
    <w:p w14:paraId="2522E7C6" w14:textId="77777777" w:rsidR="00DA3D69" w:rsidRPr="00DA3D69" w:rsidRDefault="00DA3D69" w:rsidP="00DA3D69">
      <w:pPr>
        <w:pStyle w:val="ListParagraph"/>
        <w:numPr>
          <w:ilvl w:val="0"/>
          <w:numId w:val="21"/>
        </w:numPr>
        <w:rPr>
          <w:sz w:val="24"/>
          <w:szCs w:val="28"/>
        </w:rPr>
      </w:pPr>
      <w:r w:rsidRPr="00DA3D69">
        <w:rPr>
          <w:sz w:val="24"/>
          <w:szCs w:val="28"/>
        </w:rPr>
        <w:t>Add a person to the database when no other individuals exist in the database.</w:t>
      </w:r>
    </w:p>
    <w:p w14:paraId="47226408" w14:textId="77777777" w:rsidR="00DA3D69" w:rsidRPr="00DA3D69" w:rsidRDefault="00DA3D69" w:rsidP="00DA3D69">
      <w:pPr>
        <w:pStyle w:val="ListParagraph"/>
        <w:numPr>
          <w:ilvl w:val="0"/>
          <w:numId w:val="21"/>
        </w:numPr>
        <w:rPr>
          <w:sz w:val="24"/>
          <w:szCs w:val="28"/>
        </w:rPr>
      </w:pPr>
      <w:r w:rsidRPr="00DA3D69">
        <w:rPr>
          <w:sz w:val="24"/>
          <w:szCs w:val="28"/>
        </w:rPr>
        <w:t>Add a person to the database when 1 individual exists in the database.</w:t>
      </w:r>
    </w:p>
    <w:p w14:paraId="0D645D3A" w14:textId="77777777" w:rsidR="00DA3D69" w:rsidRPr="00DA3D69" w:rsidRDefault="00DA3D69" w:rsidP="00DA3D69">
      <w:pPr>
        <w:pStyle w:val="ListParagraph"/>
        <w:numPr>
          <w:ilvl w:val="0"/>
          <w:numId w:val="21"/>
        </w:numPr>
        <w:rPr>
          <w:sz w:val="24"/>
          <w:szCs w:val="28"/>
        </w:rPr>
      </w:pPr>
      <w:r w:rsidRPr="00DA3D69">
        <w:rPr>
          <w:sz w:val="24"/>
          <w:szCs w:val="28"/>
        </w:rPr>
        <w:t>Add a person to the database when many individuals exist in the database.</w:t>
      </w:r>
    </w:p>
    <w:p w14:paraId="5E593723" w14:textId="77777777" w:rsidR="00DA3D69" w:rsidRPr="00DA3D69" w:rsidRDefault="00DA3D69" w:rsidP="00DA3D69">
      <w:pPr>
        <w:pStyle w:val="ListParagraph"/>
        <w:numPr>
          <w:ilvl w:val="0"/>
          <w:numId w:val="21"/>
        </w:numPr>
        <w:rPr>
          <w:sz w:val="24"/>
          <w:szCs w:val="28"/>
        </w:rPr>
      </w:pPr>
      <w:r w:rsidRPr="00DA3D69">
        <w:rPr>
          <w:sz w:val="24"/>
          <w:szCs w:val="28"/>
        </w:rPr>
        <w:t>Add a person with an invalid name (Null / Empty String / Special characters).</w:t>
      </w:r>
    </w:p>
    <w:p w14:paraId="1FA514FB" w14:textId="77777777" w:rsidR="00DA3D69" w:rsidRPr="00DA3D69" w:rsidRDefault="00DA3D69" w:rsidP="00DA3D69">
      <w:pPr>
        <w:pStyle w:val="ListParagraph"/>
        <w:numPr>
          <w:ilvl w:val="0"/>
          <w:numId w:val="21"/>
        </w:numPr>
        <w:rPr>
          <w:sz w:val="24"/>
          <w:szCs w:val="28"/>
        </w:rPr>
      </w:pPr>
      <w:r w:rsidRPr="00DA3D69">
        <w:rPr>
          <w:sz w:val="24"/>
          <w:szCs w:val="28"/>
        </w:rPr>
        <w:t>Add a person with a name that’s identical to an existing name in the database.</w:t>
      </w:r>
    </w:p>
    <w:p w14:paraId="1B229DCE" w14:textId="77777777" w:rsidR="00DA3D69" w:rsidRDefault="00DA3D69" w:rsidP="00DA3D69">
      <w:pPr>
        <w:pStyle w:val="ListParagraph"/>
        <w:ind w:left="1080" w:firstLine="0"/>
      </w:pPr>
    </w:p>
    <w:p w14:paraId="1A0C994B" w14:textId="77777777" w:rsidR="00DA3D69" w:rsidRDefault="00DA3D69" w:rsidP="00DA3D69">
      <w:pPr>
        <w:pStyle w:val="Heading2"/>
        <w:numPr>
          <w:ilvl w:val="0"/>
          <w:numId w:val="18"/>
        </w:numPr>
      </w:pPr>
      <w:r>
        <w:t>Record Attributes of Persons:</w:t>
      </w:r>
    </w:p>
    <w:p w14:paraId="70618139" w14:textId="77777777" w:rsidR="00DA3D69" w:rsidRPr="00DA3D69" w:rsidRDefault="00DA3D69" w:rsidP="00DA3D69">
      <w:pPr>
        <w:pStyle w:val="ListParagraph"/>
        <w:numPr>
          <w:ilvl w:val="0"/>
          <w:numId w:val="22"/>
        </w:numPr>
        <w:rPr>
          <w:sz w:val="24"/>
          <w:szCs w:val="28"/>
        </w:rPr>
      </w:pPr>
      <w:r w:rsidRPr="00DA3D69">
        <w:rPr>
          <w:sz w:val="24"/>
          <w:szCs w:val="28"/>
        </w:rPr>
        <w:t>Record valid attributes of a person who exists in the database.</w:t>
      </w:r>
    </w:p>
    <w:p w14:paraId="67A763A3" w14:textId="77777777" w:rsidR="00DA3D69" w:rsidRPr="00DA3D69" w:rsidRDefault="00DA3D69" w:rsidP="00DA3D69">
      <w:pPr>
        <w:pStyle w:val="ListParagraph"/>
        <w:numPr>
          <w:ilvl w:val="0"/>
          <w:numId w:val="22"/>
        </w:numPr>
        <w:rPr>
          <w:sz w:val="24"/>
          <w:szCs w:val="28"/>
        </w:rPr>
      </w:pPr>
      <w:r w:rsidRPr="00DA3D69">
        <w:rPr>
          <w:sz w:val="24"/>
          <w:szCs w:val="28"/>
        </w:rPr>
        <w:t>Record valid attributes of a person who doesn’t exist in the database.</w:t>
      </w:r>
    </w:p>
    <w:p w14:paraId="1BA64ED7" w14:textId="77777777" w:rsidR="00DA3D69" w:rsidRPr="00DA3D69" w:rsidRDefault="00DA3D69" w:rsidP="00DA3D69">
      <w:pPr>
        <w:pStyle w:val="ListParagraph"/>
        <w:numPr>
          <w:ilvl w:val="0"/>
          <w:numId w:val="22"/>
        </w:numPr>
        <w:rPr>
          <w:sz w:val="24"/>
          <w:szCs w:val="28"/>
        </w:rPr>
      </w:pPr>
      <w:r w:rsidRPr="00DA3D69">
        <w:rPr>
          <w:sz w:val="24"/>
          <w:szCs w:val="28"/>
        </w:rPr>
        <w:t>Update the attributes of a person who exists in the database.</w:t>
      </w:r>
    </w:p>
    <w:p w14:paraId="562B53CA" w14:textId="77777777" w:rsidR="00DA3D69" w:rsidRPr="00DA3D69" w:rsidRDefault="00DA3D69" w:rsidP="00DA3D69">
      <w:pPr>
        <w:pStyle w:val="ListParagraph"/>
        <w:numPr>
          <w:ilvl w:val="0"/>
          <w:numId w:val="22"/>
        </w:numPr>
        <w:rPr>
          <w:sz w:val="24"/>
          <w:szCs w:val="28"/>
        </w:rPr>
      </w:pPr>
      <w:r w:rsidRPr="00DA3D69">
        <w:rPr>
          <w:sz w:val="24"/>
          <w:szCs w:val="28"/>
        </w:rPr>
        <w:t>Update the attributes of a person who doesn’t exist in the database.</w:t>
      </w:r>
    </w:p>
    <w:p w14:paraId="573A4360" w14:textId="77777777" w:rsidR="00DA3D69" w:rsidRPr="00DA3D69" w:rsidRDefault="00DA3D69" w:rsidP="00DA3D69">
      <w:pPr>
        <w:pStyle w:val="ListParagraph"/>
        <w:numPr>
          <w:ilvl w:val="0"/>
          <w:numId w:val="22"/>
        </w:numPr>
        <w:rPr>
          <w:sz w:val="24"/>
          <w:szCs w:val="28"/>
        </w:rPr>
      </w:pPr>
      <w:r w:rsidRPr="00DA3D69">
        <w:rPr>
          <w:sz w:val="24"/>
          <w:szCs w:val="28"/>
        </w:rPr>
        <w:t>Record the birth date of a person where the date is greater than the current date.</w:t>
      </w:r>
    </w:p>
    <w:p w14:paraId="71378F4A" w14:textId="77777777" w:rsidR="00DA3D69" w:rsidRPr="00DA3D69" w:rsidRDefault="00DA3D69" w:rsidP="00DA3D69">
      <w:pPr>
        <w:pStyle w:val="ListParagraph"/>
        <w:numPr>
          <w:ilvl w:val="0"/>
          <w:numId w:val="22"/>
        </w:numPr>
        <w:rPr>
          <w:sz w:val="24"/>
          <w:szCs w:val="28"/>
        </w:rPr>
      </w:pPr>
      <w:r w:rsidRPr="00DA3D69">
        <w:rPr>
          <w:sz w:val="24"/>
          <w:szCs w:val="28"/>
        </w:rPr>
        <w:t>Record the death date of a person where the date is greater than the current date.</w:t>
      </w:r>
    </w:p>
    <w:p w14:paraId="7B810CC7" w14:textId="77777777" w:rsidR="00DA3D69" w:rsidRPr="00DA3D69" w:rsidRDefault="00DA3D69" w:rsidP="00DA3D69">
      <w:pPr>
        <w:pStyle w:val="ListParagraph"/>
        <w:numPr>
          <w:ilvl w:val="0"/>
          <w:numId w:val="22"/>
        </w:numPr>
        <w:rPr>
          <w:sz w:val="24"/>
          <w:szCs w:val="28"/>
        </w:rPr>
      </w:pPr>
      <w:r w:rsidRPr="00DA3D69">
        <w:rPr>
          <w:sz w:val="24"/>
          <w:szCs w:val="28"/>
        </w:rPr>
        <w:t xml:space="preserve">Record attributes of a person without birth date, that is, all attributes </w:t>
      </w:r>
      <w:r w:rsidRPr="00DA3D69">
        <w:rPr>
          <w:b/>
          <w:bCs/>
          <w:sz w:val="24"/>
          <w:szCs w:val="28"/>
        </w:rPr>
        <w:t>except</w:t>
      </w:r>
      <w:r w:rsidRPr="00DA3D69">
        <w:rPr>
          <w:sz w:val="24"/>
          <w:szCs w:val="28"/>
        </w:rPr>
        <w:t xml:space="preserve"> birth date are provided.</w:t>
      </w:r>
    </w:p>
    <w:p w14:paraId="20D43B16" w14:textId="77777777" w:rsidR="00DA3D69" w:rsidRPr="00DA3D69" w:rsidRDefault="00DA3D69" w:rsidP="00DA3D69">
      <w:pPr>
        <w:pStyle w:val="ListParagraph"/>
        <w:numPr>
          <w:ilvl w:val="0"/>
          <w:numId w:val="22"/>
        </w:numPr>
        <w:rPr>
          <w:sz w:val="24"/>
          <w:szCs w:val="28"/>
        </w:rPr>
      </w:pPr>
      <w:r w:rsidRPr="00DA3D69">
        <w:rPr>
          <w:sz w:val="24"/>
          <w:szCs w:val="28"/>
        </w:rPr>
        <w:t>Record attributes of a person without gender.</w:t>
      </w:r>
    </w:p>
    <w:p w14:paraId="08EB7A29" w14:textId="77777777" w:rsidR="00DA3D69" w:rsidRPr="00DA3D69" w:rsidRDefault="00DA3D69" w:rsidP="00DA3D69">
      <w:pPr>
        <w:pStyle w:val="ListParagraph"/>
        <w:numPr>
          <w:ilvl w:val="0"/>
          <w:numId w:val="22"/>
        </w:numPr>
        <w:rPr>
          <w:sz w:val="24"/>
          <w:szCs w:val="28"/>
        </w:rPr>
      </w:pPr>
      <w:r w:rsidRPr="00DA3D69">
        <w:rPr>
          <w:sz w:val="24"/>
          <w:szCs w:val="28"/>
        </w:rPr>
        <w:t>Record attributes of a person without occupation.</w:t>
      </w:r>
    </w:p>
    <w:p w14:paraId="4CBA2F17" w14:textId="77777777" w:rsidR="00DA3D69" w:rsidRPr="00344A91" w:rsidRDefault="00DA3D69" w:rsidP="00DA3D69">
      <w:pPr>
        <w:pStyle w:val="ListParagraph"/>
        <w:ind w:left="1080" w:firstLine="0"/>
      </w:pPr>
    </w:p>
    <w:p w14:paraId="1DAD680A" w14:textId="77777777" w:rsidR="00DA3D69" w:rsidRDefault="00DA3D69" w:rsidP="00DA3D69">
      <w:pPr>
        <w:pStyle w:val="Heading2"/>
        <w:numPr>
          <w:ilvl w:val="0"/>
          <w:numId w:val="18"/>
        </w:numPr>
      </w:pPr>
      <w:r>
        <w:t>Record a Reference Material for Persons:</w:t>
      </w:r>
    </w:p>
    <w:p w14:paraId="207D0394" w14:textId="77777777" w:rsidR="00DA3D69" w:rsidRPr="00DA3D69" w:rsidRDefault="00DA3D69" w:rsidP="00DA3D69">
      <w:pPr>
        <w:pStyle w:val="ListParagraph"/>
        <w:numPr>
          <w:ilvl w:val="0"/>
          <w:numId w:val="23"/>
        </w:numPr>
        <w:rPr>
          <w:sz w:val="24"/>
          <w:szCs w:val="28"/>
        </w:rPr>
      </w:pPr>
      <w:r w:rsidRPr="00DA3D69">
        <w:rPr>
          <w:sz w:val="24"/>
          <w:szCs w:val="28"/>
        </w:rPr>
        <w:t>Record a material for a person who exists in the database.</w:t>
      </w:r>
    </w:p>
    <w:p w14:paraId="76FF043A" w14:textId="77777777" w:rsidR="00DA3D69" w:rsidRPr="00DA3D69" w:rsidRDefault="00DA3D69" w:rsidP="00DA3D69">
      <w:pPr>
        <w:pStyle w:val="ListParagraph"/>
        <w:numPr>
          <w:ilvl w:val="0"/>
          <w:numId w:val="23"/>
        </w:numPr>
        <w:rPr>
          <w:sz w:val="24"/>
          <w:szCs w:val="28"/>
        </w:rPr>
      </w:pPr>
      <w:r w:rsidRPr="00DA3D69">
        <w:rPr>
          <w:sz w:val="24"/>
          <w:szCs w:val="28"/>
        </w:rPr>
        <w:t>Record a material for a person who doesn’t exist in the database.</w:t>
      </w:r>
    </w:p>
    <w:p w14:paraId="30521F81" w14:textId="77777777" w:rsidR="00DA3D69" w:rsidRPr="00DA3D69" w:rsidRDefault="00DA3D69" w:rsidP="00DA3D69">
      <w:pPr>
        <w:pStyle w:val="ListParagraph"/>
        <w:numPr>
          <w:ilvl w:val="0"/>
          <w:numId w:val="23"/>
        </w:numPr>
        <w:rPr>
          <w:sz w:val="24"/>
          <w:szCs w:val="28"/>
        </w:rPr>
      </w:pPr>
      <w:r w:rsidRPr="00DA3D69">
        <w:rPr>
          <w:sz w:val="24"/>
          <w:szCs w:val="28"/>
        </w:rPr>
        <w:t>Record multiple materials for a person who exists in the database.</w:t>
      </w:r>
    </w:p>
    <w:p w14:paraId="598F6A35" w14:textId="77777777" w:rsidR="00DA3D69" w:rsidRPr="009D59C1" w:rsidRDefault="00DA3D69" w:rsidP="00DA3D69">
      <w:pPr>
        <w:pStyle w:val="ListParagraph"/>
        <w:ind w:left="1080" w:firstLine="0"/>
      </w:pPr>
    </w:p>
    <w:p w14:paraId="6DEA64FE" w14:textId="77777777" w:rsidR="00DA3D69" w:rsidRDefault="00DA3D69" w:rsidP="00DA3D69">
      <w:pPr>
        <w:pStyle w:val="Heading2"/>
        <w:numPr>
          <w:ilvl w:val="0"/>
          <w:numId w:val="18"/>
        </w:numPr>
      </w:pPr>
      <w:r>
        <w:t>Record Notes for Persons:</w:t>
      </w:r>
    </w:p>
    <w:p w14:paraId="54315A22" w14:textId="77777777" w:rsidR="00DA3D69" w:rsidRPr="00DA3D69" w:rsidRDefault="00DA3D69" w:rsidP="00DA3D69">
      <w:pPr>
        <w:pStyle w:val="ListParagraph"/>
        <w:numPr>
          <w:ilvl w:val="0"/>
          <w:numId w:val="24"/>
        </w:numPr>
        <w:rPr>
          <w:sz w:val="24"/>
          <w:szCs w:val="28"/>
        </w:rPr>
      </w:pPr>
      <w:r w:rsidRPr="00DA3D69">
        <w:rPr>
          <w:sz w:val="24"/>
          <w:szCs w:val="28"/>
        </w:rPr>
        <w:t>Record notes for a person who exists in the database.</w:t>
      </w:r>
    </w:p>
    <w:p w14:paraId="045BBFEB" w14:textId="77777777" w:rsidR="00DA3D69" w:rsidRPr="00DA3D69" w:rsidRDefault="00DA3D69" w:rsidP="00DA3D69">
      <w:pPr>
        <w:pStyle w:val="ListParagraph"/>
        <w:numPr>
          <w:ilvl w:val="0"/>
          <w:numId w:val="24"/>
        </w:numPr>
        <w:rPr>
          <w:sz w:val="24"/>
          <w:szCs w:val="28"/>
        </w:rPr>
      </w:pPr>
      <w:r w:rsidRPr="00DA3D69">
        <w:rPr>
          <w:sz w:val="24"/>
          <w:szCs w:val="28"/>
        </w:rPr>
        <w:t>Record notes for a person who doesn’t exist in the database.</w:t>
      </w:r>
    </w:p>
    <w:p w14:paraId="4EDE4D9F" w14:textId="77777777" w:rsidR="00DA3D69" w:rsidRPr="00DA3D69" w:rsidRDefault="00DA3D69" w:rsidP="00DA3D69">
      <w:pPr>
        <w:pStyle w:val="ListParagraph"/>
        <w:numPr>
          <w:ilvl w:val="0"/>
          <w:numId w:val="24"/>
        </w:numPr>
        <w:rPr>
          <w:sz w:val="24"/>
          <w:szCs w:val="28"/>
        </w:rPr>
      </w:pPr>
      <w:r w:rsidRPr="00DA3D69">
        <w:rPr>
          <w:sz w:val="24"/>
          <w:szCs w:val="28"/>
        </w:rPr>
        <w:t>Record multiple notes for a person who exists in the database.</w:t>
      </w:r>
    </w:p>
    <w:p w14:paraId="4154AFE4" w14:textId="77777777" w:rsidR="00DA3D69" w:rsidRDefault="00DA3D69" w:rsidP="00DA3D69"/>
    <w:p w14:paraId="68ECA394" w14:textId="77777777" w:rsidR="00DA3D69" w:rsidRDefault="00DA3D69" w:rsidP="00DA3D69">
      <w:pPr>
        <w:pStyle w:val="Heading2"/>
        <w:numPr>
          <w:ilvl w:val="0"/>
          <w:numId w:val="18"/>
        </w:numPr>
      </w:pPr>
      <w:r>
        <w:t>Record a Child for Persons:</w:t>
      </w:r>
    </w:p>
    <w:p w14:paraId="594C583B" w14:textId="77777777" w:rsidR="00DA3D69" w:rsidRPr="00DA3D69" w:rsidRDefault="00DA3D69" w:rsidP="00DA3D69">
      <w:pPr>
        <w:pStyle w:val="ListParagraph"/>
        <w:numPr>
          <w:ilvl w:val="0"/>
          <w:numId w:val="25"/>
        </w:numPr>
        <w:rPr>
          <w:sz w:val="24"/>
          <w:szCs w:val="28"/>
        </w:rPr>
      </w:pPr>
      <w:r w:rsidRPr="00DA3D69">
        <w:rPr>
          <w:sz w:val="24"/>
          <w:szCs w:val="28"/>
        </w:rPr>
        <w:t>Record a valid (existent) child for a person who exists in the database.</w:t>
      </w:r>
    </w:p>
    <w:p w14:paraId="60E1A5C0" w14:textId="77777777" w:rsidR="00DA3D69" w:rsidRPr="00DA3D69" w:rsidRDefault="00DA3D69" w:rsidP="00DA3D69">
      <w:pPr>
        <w:pStyle w:val="ListParagraph"/>
        <w:numPr>
          <w:ilvl w:val="0"/>
          <w:numId w:val="25"/>
        </w:numPr>
        <w:rPr>
          <w:sz w:val="24"/>
          <w:szCs w:val="28"/>
        </w:rPr>
      </w:pPr>
      <w:r w:rsidRPr="00DA3D69">
        <w:rPr>
          <w:sz w:val="24"/>
          <w:szCs w:val="28"/>
        </w:rPr>
        <w:t>Record a child for a person who doesn’t exist in the database.</w:t>
      </w:r>
    </w:p>
    <w:p w14:paraId="4BA09A2E" w14:textId="77777777" w:rsidR="00DA3D69" w:rsidRPr="00DA3D69" w:rsidRDefault="00DA3D69" w:rsidP="00DA3D69">
      <w:pPr>
        <w:pStyle w:val="ListParagraph"/>
        <w:numPr>
          <w:ilvl w:val="0"/>
          <w:numId w:val="25"/>
        </w:numPr>
        <w:rPr>
          <w:sz w:val="24"/>
          <w:szCs w:val="28"/>
        </w:rPr>
      </w:pPr>
      <w:r w:rsidRPr="00DA3D69">
        <w:rPr>
          <w:sz w:val="24"/>
          <w:szCs w:val="28"/>
        </w:rPr>
        <w:t>Record a relationship between the same child and parent multiple times.</w:t>
      </w:r>
    </w:p>
    <w:p w14:paraId="6B47B1F9" w14:textId="77777777" w:rsidR="00DA3D69" w:rsidRPr="00DA3D69" w:rsidRDefault="00DA3D69" w:rsidP="00DA3D69">
      <w:pPr>
        <w:pStyle w:val="ListParagraph"/>
        <w:numPr>
          <w:ilvl w:val="0"/>
          <w:numId w:val="25"/>
        </w:numPr>
        <w:rPr>
          <w:sz w:val="24"/>
          <w:szCs w:val="28"/>
        </w:rPr>
      </w:pPr>
      <w:r w:rsidRPr="00DA3D69">
        <w:rPr>
          <w:sz w:val="24"/>
          <w:szCs w:val="28"/>
        </w:rPr>
        <w:t>Record multiple children for a person who exists in the database.</w:t>
      </w:r>
    </w:p>
    <w:p w14:paraId="38838070" w14:textId="21076566" w:rsidR="00DA3D69" w:rsidRDefault="00DA3D69" w:rsidP="00DA3D69">
      <w:pPr>
        <w:pStyle w:val="ListParagraph"/>
        <w:numPr>
          <w:ilvl w:val="0"/>
          <w:numId w:val="25"/>
        </w:numPr>
        <w:rPr>
          <w:sz w:val="24"/>
          <w:szCs w:val="28"/>
        </w:rPr>
      </w:pPr>
      <w:r w:rsidRPr="00DA3D69">
        <w:rPr>
          <w:sz w:val="24"/>
          <w:szCs w:val="28"/>
        </w:rPr>
        <w:t>Record a child for a person who exists in the database when the child does not exist.</w:t>
      </w:r>
    </w:p>
    <w:p w14:paraId="66B19015" w14:textId="4B5ACF8D" w:rsidR="00DA3D69" w:rsidRPr="00515B65" w:rsidRDefault="00EA4015" w:rsidP="00620BC9">
      <w:pPr>
        <w:pStyle w:val="ListParagraph"/>
        <w:numPr>
          <w:ilvl w:val="0"/>
          <w:numId w:val="25"/>
        </w:numPr>
      </w:pPr>
      <w:r w:rsidRPr="00515B65">
        <w:rPr>
          <w:sz w:val="24"/>
          <w:szCs w:val="28"/>
        </w:rPr>
        <w:t xml:space="preserve">Record a relationship between the same </w:t>
      </w:r>
      <w:proofErr w:type="gramStart"/>
      <w:r w:rsidRPr="00515B65">
        <w:rPr>
          <w:sz w:val="24"/>
          <w:szCs w:val="28"/>
        </w:rPr>
        <w:t>person</w:t>
      </w:r>
      <w:proofErr w:type="gramEnd"/>
      <w:r w:rsidRPr="00515B65">
        <w:rPr>
          <w:sz w:val="24"/>
          <w:szCs w:val="28"/>
        </w:rPr>
        <w:t>. That is, same person as parent and child.</w:t>
      </w:r>
      <w:r w:rsidR="005E27D2" w:rsidRPr="00515B65">
        <w:rPr>
          <w:sz w:val="24"/>
          <w:szCs w:val="28"/>
        </w:rPr>
        <w:tab/>
      </w:r>
    </w:p>
    <w:p w14:paraId="75D93BD8" w14:textId="77777777" w:rsidR="00515B65" w:rsidRPr="00515B65" w:rsidRDefault="00515B65" w:rsidP="00515B65">
      <w:pPr>
        <w:pStyle w:val="ListParagraph"/>
        <w:ind w:left="1080" w:firstLine="0"/>
      </w:pPr>
    </w:p>
    <w:p w14:paraId="4F65AA14" w14:textId="77777777" w:rsidR="00DA3D69" w:rsidRDefault="00DA3D69" w:rsidP="00DA3D69">
      <w:pPr>
        <w:pStyle w:val="Heading2"/>
        <w:numPr>
          <w:ilvl w:val="0"/>
          <w:numId w:val="18"/>
        </w:numPr>
      </w:pPr>
      <w:r>
        <w:t xml:space="preserve">Record a </w:t>
      </w:r>
      <w:bookmarkStart w:id="0" w:name="_Hlk90134277"/>
      <w:r>
        <w:t xml:space="preserve">Partnering </w:t>
      </w:r>
      <w:bookmarkEnd w:id="0"/>
      <w:r>
        <w:t>Relation between Persons:</w:t>
      </w:r>
    </w:p>
    <w:p w14:paraId="0A3A92B7" w14:textId="381F3ED0" w:rsidR="00DA3D69" w:rsidRPr="00515B65" w:rsidRDefault="00DA3D69" w:rsidP="00DA3D69">
      <w:pPr>
        <w:pStyle w:val="ListParagraph"/>
        <w:numPr>
          <w:ilvl w:val="0"/>
          <w:numId w:val="26"/>
        </w:numPr>
        <w:rPr>
          <w:sz w:val="24"/>
          <w:szCs w:val="28"/>
        </w:rPr>
      </w:pPr>
      <w:r w:rsidRPr="00515B65">
        <w:rPr>
          <w:sz w:val="24"/>
          <w:szCs w:val="28"/>
        </w:rPr>
        <w:t xml:space="preserve">Record a </w:t>
      </w:r>
      <w:r w:rsidR="00FC51E9" w:rsidRPr="00515B65">
        <w:rPr>
          <w:sz w:val="24"/>
          <w:szCs w:val="28"/>
        </w:rPr>
        <w:t xml:space="preserve">valid </w:t>
      </w:r>
      <w:r w:rsidRPr="00515B65">
        <w:rPr>
          <w:sz w:val="24"/>
          <w:szCs w:val="28"/>
        </w:rPr>
        <w:t>partnering relation between people who exist in the database.</w:t>
      </w:r>
    </w:p>
    <w:p w14:paraId="23B1F052" w14:textId="77777777" w:rsidR="00DA3D69" w:rsidRPr="00CE4028" w:rsidRDefault="00DA3D69" w:rsidP="00DA3D69">
      <w:pPr>
        <w:pStyle w:val="ListParagraph"/>
        <w:numPr>
          <w:ilvl w:val="0"/>
          <w:numId w:val="26"/>
        </w:numPr>
        <w:rPr>
          <w:sz w:val="24"/>
          <w:szCs w:val="28"/>
        </w:rPr>
      </w:pPr>
      <w:r w:rsidRPr="00CE4028">
        <w:rPr>
          <w:sz w:val="24"/>
          <w:szCs w:val="28"/>
        </w:rPr>
        <w:t>Record a partnering relation between people when one person doesn’t exist in the database.</w:t>
      </w:r>
    </w:p>
    <w:p w14:paraId="7C5D446A" w14:textId="77777777" w:rsidR="00DA3D69" w:rsidRPr="00CE4028" w:rsidRDefault="00DA3D69" w:rsidP="00DA3D69">
      <w:pPr>
        <w:pStyle w:val="ListParagraph"/>
        <w:numPr>
          <w:ilvl w:val="0"/>
          <w:numId w:val="26"/>
        </w:numPr>
        <w:rPr>
          <w:sz w:val="24"/>
          <w:szCs w:val="28"/>
        </w:rPr>
      </w:pPr>
      <w:r w:rsidRPr="00CE4028">
        <w:rPr>
          <w:sz w:val="24"/>
          <w:szCs w:val="28"/>
        </w:rPr>
        <w:t>Record a partnering relation between people when both individuals do not exist in the database.</w:t>
      </w:r>
    </w:p>
    <w:p w14:paraId="2116936A" w14:textId="29427756" w:rsidR="00DA3D69" w:rsidRPr="00515B65" w:rsidRDefault="00DA3D69" w:rsidP="00DA3D69">
      <w:pPr>
        <w:pStyle w:val="ListParagraph"/>
        <w:numPr>
          <w:ilvl w:val="0"/>
          <w:numId w:val="26"/>
        </w:numPr>
        <w:rPr>
          <w:sz w:val="24"/>
          <w:szCs w:val="28"/>
        </w:rPr>
      </w:pPr>
      <w:r w:rsidRPr="00515B65">
        <w:rPr>
          <w:sz w:val="24"/>
          <w:szCs w:val="28"/>
        </w:rPr>
        <w:t>Record a partnering relation between two people who</w:t>
      </w:r>
      <w:r w:rsidR="002B3AE5" w:rsidRPr="00515B65">
        <w:rPr>
          <w:sz w:val="24"/>
          <w:szCs w:val="28"/>
        </w:rPr>
        <w:t xml:space="preserve"> </w:t>
      </w:r>
      <w:r w:rsidR="002B3AE5" w:rsidRPr="00515B65">
        <w:rPr>
          <w:b/>
          <w:bCs/>
          <w:sz w:val="24"/>
          <w:szCs w:val="28"/>
        </w:rPr>
        <w:t>already</w:t>
      </w:r>
      <w:r w:rsidRPr="00515B65">
        <w:rPr>
          <w:sz w:val="24"/>
          <w:szCs w:val="28"/>
        </w:rPr>
        <w:t xml:space="preserve"> have a symmetric </w:t>
      </w:r>
      <w:r w:rsidR="002D7C9D" w:rsidRPr="00515B65">
        <w:rPr>
          <w:sz w:val="24"/>
          <w:szCs w:val="28"/>
        </w:rPr>
        <w:t xml:space="preserve">Partnering </w:t>
      </w:r>
      <w:r w:rsidRPr="00515B65">
        <w:rPr>
          <w:sz w:val="24"/>
          <w:szCs w:val="28"/>
        </w:rPr>
        <w:t xml:space="preserve">relation defined </w:t>
      </w:r>
      <w:r w:rsidRPr="00515B65">
        <w:rPr>
          <w:b/>
          <w:bCs/>
          <w:sz w:val="24"/>
          <w:szCs w:val="28"/>
        </w:rPr>
        <w:t>between them.</w:t>
      </w:r>
    </w:p>
    <w:p w14:paraId="7A221B8D" w14:textId="72E6CC01" w:rsidR="00DA3D69" w:rsidRPr="00515B65" w:rsidRDefault="00DA3D69" w:rsidP="00DA3D69">
      <w:pPr>
        <w:pStyle w:val="ListParagraph"/>
        <w:numPr>
          <w:ilvl w:val="0"/>
          <w:numId w:val="26"/>
        </w:numPr>
        <w:rPr>
          <w:sz w:val="24"/>
          <w:szCs w:val="28"/>
        </w:rPr>
      </w:pPr>
      <w:r w:rsidRPr="00515B65">
        <w:rPr>
          <w:sz w:val="24"/>
          <w:szCs w:val="28"/>
        </w:rPr>
        <w:t xml:space="preserve">Record a partnering relation between two people </w:t>
      </w:r>
      <w:r w:rsidR="00DD7166" w:rsidRPr="00515B65">
        <w:rPr>
          <w:sz w:val="24"/>
          <w:szCs w:val="28"/>
        </w:rPr>
        <w:t xml:space="preserve">when </w:t>
      </w:r>
      <w:r w:rsidR="00DD7166" w:rsidRPr="00515B65">
        <w:rPr>
          <w:b/>
          <w:bCs/>
          <w:sz w:val="24"/>
          <w:szCs w:val="28"/>
        </w:rPr>
        <w:t>both</w:t>
      </w:r>
      <w:r w:rsidRPr="00515B65">
        <w:rPr>
          <w:sz w:val="24"/>
          <w:szCs w:val="28"/>
        </w:rPr>
        <w:t xml:space="preserve"> have a symmetric </w:t>
      </w:r>
      <w:r w:rsidR="002D7C9D" w:rsidRPr="00515B65">
        <w:rPr>
          <w:sz w:val="24"/>
          <w:szCs w:val="28"/>
        </w:rPr>
        <w:t xml:space="preserve">Partnering </w:t>
      </w:r>
      <w:r w:rsidRPr="00515B65">
        <w:rPr>
          <w:sz w:val="24"/>
          <w:szCs w:val="28"/>
        </w:rPr>
        <w:t xml:space="preserve">relation defined </w:t>
      </w:r>
      <w:r w:rsidRPr="00515B65">
        <w:rPr>
          <w:b/>
          <w:bCs/>
          <w:sz w:val="24"/>
          <w:szCs w:val="28"/>
        </w:rPr>
        <w:t>with other people.</w:t>
      </w:r>
      <w:r w:rsidR="00FC51E9" w:rsidRPr="00515B65">
        <w:rPr>
          <w:b/>
          <w:bCs/>
          <w:sz w:val="24"/>
          <w:szCs w:val="28"/>
        </w:rPr>
        <w:t xml:space="preserve"> </w:t>
      </w:r>
      <w:r w:rsidR="00FC51E9" w:rsidRPr="00515B65">
        <w:rPr>
          <w:sz w:val="24"/>
          <w:szCs w:val="28"/>
        </w:rPr>
        <w:t xml:space="preserve">(That is another marriage </w:t>
      </w:r>
      <w:r w:rsidR="00FC51E9" w:rsidRPr="00515B65">
        <w:rPr>
          <w:b/>
          <w:bCs/>
          <w:sz w:val="24"/>
          <w:szCs w:val="28"/>
        </w:rPr>
        <w:t>without</w:t>
      </w:r>
      <w:r w:rsidR="00FC51E9" w:rsidRPr="00515B65">
        <w:rPr>
          <w:sz w:val="24"/>
          <w:szCs w:val="28"/>
        </w:rPr>
        <w:t xml:space="preserve"> a divorce).</w:t>
      </w:r>
    </w:p>
    <w:p w14:paraId="2E82B2E9" w14:textId="619F32AA" w:rsidR="00DD7166" w:rsidRPr="00515B65" w:rsidRDefault="00DD7166" w:rsidP="00DD7166">
      <w:pPr>
        <w:pStyle w:val="ListParagraph"/>
        <w:numPr>
          <w:ilvl w:val="0"/>
          <w:numId w:val="26"/>
        </w:numPr>
        <w:rPr>
          <w:sz w:val="24"/>
          <w:szCs w:val="28"/>
        </w:rPr>
      </w:pPr>
      <w:r w:rsidRPr="00515B65">
        <w:rPr>
          <w:sz w:val="24"/>
          <w:szCs w:val="28"/>
        </w:rPr>
        <w:t xml:space="preserve">Record a partnering relation between two people when </w:t>
      </w:r>
      <w:r w:rsidRPr="00515B65">
        <w:rPr>
          <w:b/>
          <w:bCs/>
          <w:sz w:val="24"/>
          <w:szCs w:val="28"/>
        </w:rPr>
        <w:t>any one</w:t>
      </w:r>
      <w:r w:rsidRPr="00515B65">
        <w:rPr>
          <w:sz w:val="24"/>
          <w:szCs w:val="28"/>
        </w:rPr>
        <w:t xml:space="preserve"> </w:t>
      </w:r>
      <w:r w:rsidR="00F51551" w:rsidRPr="00515B65">
        <w:rPr>
          <w:sz w:val="24"/>
          <w:szCs w:val="28"/>
        </w:rPr>
        <w:t xml:space="preserve">person has </w:t>
      </w:r>
      <w:r w:rsidRPr="00515B65">
        <w:rPr>
          <w:sz w:val="24"/>
          <w:szCs w:val="28"/>
        </w:rPr>
        <w:t xml:space="preserve">a symmetric Partnering relation defined </w:t>
      </w:r>
      <w:r w:rsidRPr="00515B65">
        <w:rPr>
          <w:b/>
          <w:bCs/>
          <w:sz w:val="24"/>
          <w:szCs w:val="28"/>
        </w:rPr>
        <w:t xml:space="preserve">with other people. </w:t>
      </w:r>
      <w:r w:rsidRPr="00515B65">
        <w:rPr>
          <w:sz w:val="24"/>
          <w:szCs w:val="28"/>
        </w:rPr>
        <w:t xml:space="preserve">(That is another marriage </w:t>
      </w:r>
      <w:r w:rsidRPr="00515B65">
        <w:rPr>
          <w:b/>
          <w:bCs/>
          <w:sz w:val="24"/>
          <w:szCs w:val="28"/>
        </w:rPr>
        <w:t>without</w:t>
      </w:r>
      <w:r w:rsidRPr="00515B65">
        <w:rPr>
          <w:sz w:val="24"/>
          <w:szCs w:val="28"/>
        </w:rPr>
        <w:t xml:space="preserve"> a divorce).</w:t>
      </w:r>
    </w:p>
    <w:p w14:paraId="58F8DBD9" w14:textId="67C5B9DB" w:rsidR="002D7C9D" w:rsidRPr="00280113" w:rsidRDefault="002D7C9D" w:rsidP="002D7C9D">
      <w:pPr>
        <w:pStyle w:val="ListParagraph"/>
        <w:numPr>
          <w:ilvl w:val="0"/>
          <w:numId w:val="26"/>
        </w:numPr>
        <w:rPr>
          <w:sz w:val="24"/>
          <w:szCs w:val="28"/>
          <w:highlight w:val="red"/>
        </w:rPr>
      </w:pPr>
      <w:r w:rsidRPr="00280113">
        <w:rPr>
          <w:sz w:val="24"/>
          <w:szCs w:val="28"/>
          <w:highlight w:val="red"/>
        </w:rPr>
        <w:t xml:space="preserve">Record a partnering relation between two people who have a symmetric </w:t>
      </w:r>
      <w:r w:rsidRPr="00280113">
        <w:rPr>
          <w:sz w:val="24"/>
          <w:szCs w:val="28"/>
          <w:highlight w:val="red"/>
        </w:rPr>
        <w:t>dissolution</w:t>
      </w:r>
      <w:r w:rsidRPr="00280113">
        <w:rPr>
          <w:sz w:val="24"/>
          <w:szCs w:val="28"/>
          <w:highlight w:val="red"/>
        </w:rPr>
        <w:t xml:space="preserve"> relation defined </w:t>
      </w:r>
      <w:r w:rsidRPr="00280113">
        <w:rPr>
          <w:b/>
          <w:bCs/>
          <w:sz w:val="24"/>
          <w:szCs w:val="28"/>
          <w:highlight w:val="red"/>
        </w:rPr>
        <w:t xml:space="preserve">with other people. </w:t>
      </w:r>
      <w:r w:rsidRPr="00280113">
        <w:rPr>
          <w:sz w:val="24"/>
          <w:szCs w:val="28"/>
          <w:highlight w:val="red"/>
        </w:rPr>
        <w:t xml:space="preserve">(That is another marriage </w:t>
      </w:r>
      <w:r w:rsidRPr="00280113">
        <w:rPr>
          <w:b/>
          <w:bCs/>
          <w:sz w:val="24"/>
          <w:szCs w:val="28"/>
          <w:highlight w:val="red"/>
        </w:rPr>
        <w:t>with</w:t>
      </w:r>
      <w:r w:rsidRPr="00280113">
        <w:rPr>
          <w:sz w:val="24"/>
          <w:szCs w:val="28"/>
          <w:highlight w:val="red"/>
        </w:rPr>
        <w:t xml:space="preserve"> a divorce).</w:t>
      </w:r>
    </w:p>
    <w:p w14:paraId="2AD8600A" w14:textId="04ED7918" w:rsidR="00DF7041" w:rsidRPr="00515B65" w:rsidRDefault="00DF7041" w:rsidP="00DA3D69">
      <w:pPr>
        <w:pStyle w:val="ListParagraph"/>
        <w:numPr>
          <w:ilvl w:val="0"/>
          <w:numId w:val="26"/>
        </w:numPr>
        <w:rPr>
          <w:sz w:val="24"/>
          <w:szCs w:val="28"/>
        </w:rPr>
      </w:pPr>
      <w:r w:rsidRPr="00515B65">
        <w:rPr>
          <w:sz w:val="24"/>
          <w:szCs w:val="28"/>
        </w:rPr>
        <w:lastRenderedPageBreak/>
        <w:t xml:space="preserve">Record a relationship between the same </w:t>
      </w:r>
      <w:r w:rsidRPr="00515B65">
        <w:rPr>
          <w:sz w:val="24"/>
          <w:szCs w:val="28"/>
        </w:rPr>
        <w:t>people</w:t>
      </w:r>
      <w:r w:rsidRPr="00515B65">
        <w:rPr>
          <w:sz w:val="24"/>
          <w:szCs w:val="28"/>
        </w:rPr>
        <w:t>. That is, same person as</w:t>
      </w:r>
      <w:r w:rsidRPr="00515B65">
        <w:rPr>
          <w:sz w:val="24"/>
          <w:szCs w:val="28"/>
        </w:rPr>
        <w:t xml:space="preserve"> Partner 1 and Partner2</w:t>
      </w:r>
      <w:r w:rsidRPr="00515B65">
        <w:rPr>
          <w:sz w:val="24"/>
          <w:szCs w:val="28"/>
        </w:rPr>
        <w:t>.</w:t>
      </w:r>
    </w:p>
    <w:p w14:paraId="254B4A6A" w14:textId="0A383408" w:rsidR="002B3AE5" w:rsidRPr="00515B65" w:rsidRDefault="002B3AE5" w:rsidP="00DA3D69">
      <w:pPr>
        <w:pStyle w:val="ListParagraph"/>
        <w:numPr>
          <w:ilvl w:val="0"/>
          <w:numId w:val="26"/>
        </w:numPr>
        <w:rPr>
          <w:sz w:val="24"/>
          <w:szCs w:val="28"/>
        </w:rPr>
      </w:pPr>
      <w:r w:rsidRPr="00515B65">
        <w:rPr>
          <w:sz w:val="24"/>
          <w:szCs w:val="28"/>
        </w:rPr>
        <w:t>Record a relationship with different order of person 1 and person</w:t>
      </w:r>
      <w:r w:rsidR="00C4562C" w:rsidRPr="00515B65">
        <w:rPr>
          <w:sz w:val="24"/>
          <w:szCs w:val="28"/>
        </w:rPr>
        <w:t xml:space="preserve"> 2. (That is, if a marriage between Persons 1 and 2 is recorded, the same should not be entertained for Persons 2 and 1 again).</w:t>
      </w:r>
    </w:p>
    <w:p w14:paraId="0987EC75" w14:textId="77777777" w:rsidR="00DA3D69" w:rsidRDefault="00DA3D69" w:rsidP="00DA3D69"/>
    <w:p w14:paraId="3E86FE46" w14:textId="77777777" w:rsidR="00DA3D69" w:rsidRDefault="00DA3D69" w:rsidP="00DA3D69">
      <w:pPr>
        <w:pStyle w:val="Heading2"/>
        <w:numPr>
          <w:ilvl w:val="0"/>
          <w:numId w:val="18"/>
        </w:numPr>
      </w:pPr>
      <w:r>
        <w:t>Record a dissolution of a Partnering Relation between Persons:</w:t>
      </w:r>
    </w:p>
    <w:p w14:paraId="5BD59EFE" w14:textId="77777777" w:rsidR="00DA3D69" w:rsidRPr="00DA3D69" w:rsidRDefault="00DA3D69" w:rsidP="00DA3D69">
      <w:pPr>
        <w:pStyle w:val="ListParagraph"/>
        <w:numPr>
          <w:ilvl w:val="0"/>
          <w:numId w:val="27"/>
        </w:numPr>
        <w:rPr>
          <w:sz w:val="24"/>
          <w:szCs w:val="28"/>
        </w:rPr>
      </w:pPr>
      <w:r w:rsidRPr="00DA3D69">
        <w:rPr>
          <w:sz w:val="24"/>
          <w:szCs w:val="28"/>
        </w:rPr>
        <w:t>Record a dissolution between people who exist in the database and had a partnering relation defined between them.</w:t>
      </w:r>
    </w:p>
    <w:p w14:paraId="2D414EC4" w14:textId="77777777" w:rsidR="00DA3D69" w:rsidRPr="00DA3D69" w:rsidRDefault="00DA3D69" w:rsidP="00DA3D69">
      <w:pPr>
        <w:pStyle w:val="ListParagraph"/>
        <w:numPr>
          <w:ilvl w:val="0"/>
          <w:numId w:val="27"/>
        </w:numPr>
        <w:rPr>
          <w:sz w:val="24"/>
          <w:szCs w:val="28"/>
        </w:rPr>
      </w:pPr>
      <w:r w:rsidRPr="00DA3D69">
        <w:rPr>
          <w:sz w:val="24"/>
          <w:szCs w:val="28"/>
        </w:rPr>
        <w:t>Record a dissolution between people who exist in the database but do not have a partnering relation defined between them.</w:t>
      </w:r>
    </w:p>
    <w:p w14:paraId="3D777C89" w14:textId="77777777" w:rsidR="00DA3D69" w:rsidRPr="00DA3D69" w:rsidRDefault="00DA3D69" w:rsidP="00DA3D69">
      <w:pPr>
        <w:pStyle w:val="ListParagraph"/>
        <w:numPr>
          <w:ilvl w:val="0"/>
          <w:numId w:val="27"/>
        </w:numPr>
        <w:rPr>
          <w:sz w:val="24"/>
          <w:szCs w:val="28"/>
        </w:rPr>
      </w:pPr>
      <w:r w:rsidRPr="00DA3D69">
        <w:rPr>
          <w:sz w:val="24"/>
          <w:szCs w:val="28"/>
        </w:rPr>
        <w:t>Record a dissolution between two people who already had a dissolution of relation defined between them.</w:t>
      </w:r>
    </w:p>
    <w:p w14:paraId="2BF16A9D" w14:textId="77777777" w:rsidR="00DA3D69" w:rsidRPr="00DA3D69" w:rsidRDefault="00DA3D69" w:rsidP="00DA3D69">
      <w:pPr>
        <w:pStyle w:val="ListParagraph"/>
        <w:numPr>
          <w:ilvl w:val="0"/>
          <w:numId w:val="27"/>
        </w:numPr>
        <w:rPr>
          <w:sz w:val="24"/>
          <w:szCs w:val="28"/>
        </w:rPr>
      </w:pPr>
      <w:r w:rsidRPr="00DA3D69">
        <w:rPr>
          <w:sz w:val="24"/>
          <w:szCs w:val="28"/>
        </w:rPr>
        <w:t>Record a dissolution between people when one person doesn’t exist in the database.</w:t>
      </w:r>
    </w:p>
    <w:p w14:paraId="6793D084" w14:textId="77777777" w:rsidR="00DA3D69" w:rsidRPr="00DA3D69" w:rsidRDefault="00DA3D69" w:rsidP="00DA3D69">
      <w:pPr>
        <w:pStyle w:val="ListParagraph"/>
        <w:numPr>
          <w:ilvl w:val="0"/>
          <w:numId w:val="27"/>
        </w:numPr>
        <w:rPr>
          <w:sz w:val="24"/>
          <w:szCs w:val="28"/>
        </w:rPr>
      </w:pPr>
      <w:r w:rsidRPr="00DA3D69">
        <w:rPr>
          <w:sz w:val="24"/>
          <w:szCs w:val="28"/>
        </w:rPr>
        <w:t>Record a dissolution between people when both individuals do not exist in the database.</w:t>
      </w:r>
    </w:p>
    <w:p w14:paraId="2CB33CBC" w14:textId="77777777" w:rsidR="00DA3D69" w:rsidRPr="00DA3D69" w:rsidRDefault="00DA3D69" w:rsidP="00DA3D69">
      <w:pPr>
        <w:pStyle w:val="ListParagraph"/>
        <w:numPr>
          <w:ilvl w:val="0"/>
          <w:numId w:val="27"/>
        </w:numPr>
        <w:rPr>
          <w:sz w:val="24"/>
          <w:szCs w:val="28"/>
        </w:rPr>
      </w:pPr>
      <w:r w:rsidRPr="00DA3D69">
        <w:rPr>
          <w:sz w:val="24"/>
          <w:szCs w:val="28"/>
        </w:rPr>
        <w:t xml:space="preserve">Record a dissolution between people who exist in the database and have a partnering relation defined </w:t>
      </w:r>
      <w:r w:rsidRPr="00DA3D69">
        <w:rPr>
          <w:b/>
          <w:bCs/>
          <w:sz w:val="24"/>
          <w:szCs w:val="28"/>
        </w:rPr>
        <w:t>NOT</w:t>
      </w:r>
      <w:r w:rsidRPr="00DA3D69">
        <w:rPr>
          <w:sz w:val="24"/>
          <w:szCs w:val="28"/>
        </w:rPr>
        <w:t xml:space="preserve"> between them but with other Persons.</w:t>
      </w:r>
    </w:p>
    <w:p w14:paraId="732DB789" w14:textId="77777777" w:rsidR="00DA3D69" w:rsidRDefault="00DA3D69" w:rsidP="00DA3D69"/>
    <w:p w14:paraId="3BE6E84C" w14:textId="77777777" w:rsidR="00DA3D69" w:rsidRDefault="00DA3D69" w:rsidP="00DA3D69">
      <w:pPr>
        <w:pStyle w:val="Heading2"/>
        <w:numPr>
          <w:ilvl w:val="0"/>
          <w:numId w:val="18"/>
        </w:numPr>
      </w:pPr>
      <w:r>
        <w:t>Add Media Files to an Archive:</w:t>
      </w:r>
    </w:p>
    <w:p w14:paraId="246A8A3F" w14:textId="77777777" w:rsidR="00DA3D69" w:rsidRPr="00DA3D69" w:rsidRDefault="00DA3D69" w:rsidP="00DA3D69">
      <w:pPr>
        <w:pStyle w:val="ListParagraph"/>
        <w:numPr>
          <w:ilvl w:val="0"/>
          <w:numId w:val="28"/>
        </w:numPr>
        <w:rPr>
          <w:sz w:val="24"/>
          <w:szCs w:val="28"/>
        </w:rPr>
      </w:pPr>
      <w:r w:rsidRPr="00DA3D69">
        <w:rPr>
          <w:sz w:val="24"/>
          <w:szCs w:val="28"/>
        </w:rPr>
        <w:t>Add a media file to the archive.</w:t>
      </w:r>
    </w:p>
    <w:p w14:paraId="2646562D" w14:textId="77777777" w:rsidR="00DA3D69" w:rsidRPr="00DA3D69" w:rsidRDefault="00DA3D69" w:rsidP="00DA3D69">
      <w:pPr>
        <w:pStyle w:val="ListParagraph"/>
        <w:numPr>
          <w:ilvl w:val="0"/>
          <w:numId w:val="28"/>
        </w:numPr>
        <w:rPr>
          <w:sz w:val="24"/>
          <w:szCs w:val="28"/>
        </w:rPr>
      </w:pPr>
      <w:r w:rsidRPr="00DA3D69">
        <w:rPr>
          <w:sz w:val="24"/>
          <w:szCs w:val="28"/>
        </w:rPr>
        <w:t>Add a media file to the archive when the location of the file already exists in the archive.</w:t>
      </w:r>
    </w:p>
    <w:p w14:paraId="7364B42B" w14:textId="77777777" w:rsidR="00DA3D69" w:rsidRPr="00DA3D69" w:rsidRDefault="00DA3D69" w:rsidP="00DA3D69">
      <w:pPr>
        <w:pStyle w:val="ListParagraph"/>
        <w:numPr>
          <w:ilvl w:val="0"/>
          <w:numId w:val="28"/>
        </w:numPr>
        <w:rPr>
          <w:sz w:val="24"/>
          <w:szCs w:val="28"/>
        </w:rPr>
      </w:pPr>
      <w:r w:rsidRPr="00DA3D69">
        <w:rPr>
          <w:sz w:val="24"/>
          <w:szCs w:val="28"/>
        </w:rPr>
        <w:t>Add a media file with an invalid file path.</w:t>
      </w:r>
    </w:p>
    <w:p w14:paraId="7960BBD2" w14:textId="77777777" w:rsidR="00DA3D69" w:rsidRDefault="00DA3D69" w:rsidP="00DA3D69"/>
    <w:p w14:paraId="0F125E34" w14:textId="77777777" w:rsidR="00DA3D69" w:rsidRDefault="00DA3D69" w:rsidP="00DA3D69">
      <w:pPr>
        <w:pStyle w:val="Heading2"/>
        <w:numPr>
          <w:ilvl w:val="0"/>
          <w:numId w:val="18"/>
        </w:numPr>
      </w:pPr>
      <w:r>
        <w:t>Record Attributes of a Media file</w:t>
      </w:r>
      <w:r>
        <w:rPr>
          <w:b w:val="0"/>
          <w:bCs w:val="0"/>
        </w:rPr>
        <w:t xml:space="preserve"> </w:t>
      </w:r>
      <w:r>
        <w:t>in the Archive:</w:t>
      </w:r>
    </w:p>
    <w:p w14:paraId="4EB4AE8E" w14:textId="77777777" w:rsidR="00DA3D69" w:rsidRPr="00DA3D69" w:rsidRDefault="00DA3D69" w:rsidP="00DA3D69">
      <w:pPr>
        <w:pStyle w:val="ListParagraph"/>
        <w:numPr>
          <w:ilvl w:val="0"/>
          <w:numId w:val="29"/>
        </w:numPr>
        <w:rPr>
          <w:sz w:val="24"/>
          <w:szCs w:val="28"/>
        </w:rPr>
      </w:pPr>
      <w:r w:rsidRPr="00DA3D69">
        <w:rPr>
          <w:sz w:val="24"/>
          <w:szCs w:val="28"/>
        </w:rPr>
        <w:t>Record valid attributes of a media file which exists in the archive.</w:t>
      </w:r>
    </w:p>
    <w:p w14:paraId="04996A3C" w14:textId="77777777" w:rsidR="00DA3D69" w:rsidRPr="00DA3D69" w:rsidRDefault="00DA3D69" w:rsidP="00DA3D69">
      <w:pPr>
        <w:pStyle w:val="ListParagraph"/>
        <w:numPr>
          <w:ilvl w:val="0"/>
          <w:numId w:val="29"/>
        </w:numPr>
        <w:rPr>
          <w:sz w:val="24"/>
          <w:szCs w:val="28"/>
        </w:rPr>
      </w:pPr>
      <w:r w:rsidRPr="00DA3D69">
        <w:rPr>
          <w:sz w:val="24"/>
          <w:szCs w:val="28"/>
        </w:rPr>
        <w:t>Record valid attributes of a media file which doesn’t exist in the archive.</w:t>
      </w:r>
    </w:p>
    <w:p w14:paraId="0C8D41D0" w14:textId="77777777" w:rsidR="00DA3D69" w:rsidRPr="00DA3D69" w:rsidRDefault="00DA3D69" w:rsidP="00DA3D69">
      <w:pPr>
        <w:pStyle w:val="ListParagraph"/>
        <w:numPr>
          <w:ilvl w:val="0"/>
          <w:numId w:val="29"/>
        </w:numPr>
        <w:rPr>
          <w:sz w:val="24"/>
          <w:szCs w:val="28"/>
        </w:rPr>
      </w:pPr>
      <w:r w:rsidRPr="00DA3D69">
        <w:rPr>
          <w:sz w:val="24"/>
          <w:szCs w:val="28"/>
        </w:rPr>
        <w:t>Update the existing attributes of a media file with new ones.</w:t>
      </w:r>
    </w:p>
    <w:p w14:paraId="22227D04" w14:textId="77777777" w:rsidR="00DA3D69" w:rsidRPr="00DA3D69" w:rsidRDefault="00DA3D69" w:rsidP="00DA3D69">
      <w:pPr>
        <w:pStyle w:val="ListParagraph"/>
        <w:numPr>
          <w:ilvl w:val="0"/>
          <w:numId w:val="29"/>
        </w:numPr>
        <w:rPr>
          <w:sz w:val="24"/>
          <w:szCs w:val="28"/>
        </w:rPr>
      </w:pPr>
      <w:r w:rsidRPr="00DA3D69">
        <w:rPr>
          <w:sz w:val="24"/>
          <w:szCs w:val="28"/>
        </w:rPr>
        <w:t>Record date for a media file when the date is greater than the current date.</w:t>
      </w:r>
    </w:p>
    <w:p w14:paraId="2022BBA0" w14:textId="77777777" w:rsidR="00DA3D69" w:rsidRDefault="00DA3D69" w:rsidP="00DA3D69"/>
    <w:p w14:paraId="6F84B34D" w14:textId="77777777" w:rsidR="00DA3D69" w:rsidRDefault="00DA3D69" w:rsidP="00DA3D69">
      <w:pPr>
        <w:pStyle w:val="Heading2"/>
        <w:numPr>
          <w:ilvl w:val="0"/>
          <w:numId w:val="18"/>
        </w:numPr>
      </w:pPr>
      <w:r>
        <w:lastRenderedPageBreak/>
        <w:t>Record People in Media Files:</w:t>
      </w:r>
    </w:p>
    <w:p w14:paraId="50DF8A6E" w14:textId="77777777" w:rsidR="00DA3D69" w:rsidRPr="00DA3D69" w:rsidRDefault="00DA3D69" w:rsidP="00DA3D69">
      <w:pPr>
        <w:pStyle w:val="ListParagraph"/>
        <w:numPr>
          <w:ilvl w:val="0"/>
          <w:numId w:val="30"/>
        </w:numPr>
        <w:rPr>
          <w:sz w:val="24"/>
          <w:szCs w:val="28"/>
        </w:rPr>
      </w:pPr>
      <w:r w:rsidRPr="00DA3D69">
        <w:rPr>
          <w:sz w:val="24"/>
          <w:szCs w:val="28"/>
        </w:rPr>
        <w:t>Record People in a file when both the file and people exist.</w:t>
      </w:r>
    </w:p>
    <w:p w14:paraId="2ACE88BC" w14:textId="77777777" w:rsidR="00DA3D69" w:rsidRPr="00DA3D69" w:rsidRDefault="00DA3D69" w:rsidP="00DA3D69">
      <w:pPr>
        <w:pStyle w:val="ListParagraph"/>
        <w:numPr>
          <w:ilvl w:val="0"/>
          <w:numId w:val="30"/>
        </w:numPr>
        <w:rPr>
          <w:sz w:val="24"/>
          <w:szCs w:val="28"/>
        </w:rPr>
      </w:pPr>
      <w:r w:rsidRPr="00DA3D69">
        <w:rPr>
          <w:sz w:val="24"/>
          <w:szCs w:val="28"/>
        </w:rPr>
        <w:t>Record People in a file when any one of the file and people don’t exist.</w:t>
      </w:r>
    </w:p>
    <w:p w14:paraId="506067EB" w14:textId="77777777" w:rsidR="00DA3D69" w:rsidRPr="00DA3D69" w:rsidRDefault="00DA3D69" w:rsidP="00DA3D69">
      <w:pPr>
        <w:pStyle w:val="ListParagraph"/>
        <w:numPr>
          <w:ilvl w:val="0"/>
          <w:numId w:val="30"/>
        </w:numPr>
        <w:rPr>
          <w:sz w:val="24"/>
          <w:szCs w:val="28"/>
        </w:rPr>
      </w:pPr>
      <w:r w:rsidRPr="00DA3D69">
        <w:rPr>
          <w:sz w:val="24"/>
          <w:szCs w:val="28"/>
        </w:rPr>
        <w:t>Record People in a file when both the file and people don’t exist.</w:t>
      </w:r>
    </w:p>
    <w:p w14:paraId="1D7F7120" w14:textId="77777777" w:rsidR="00DA3D69" w:rsidRPr="00DA3D69" w:rsidRDefault="00DA3D69" w:rsidP="00DA3D69">
      <w:pPr>
        <w:pStyle w:val="ListParagraph"/>
        <w:numPr>
          <w:ilvl w:val="0"/>
          <w:numId w:val="30"/>
        </w:numPr>
        <w:rPr>
          <w:sz w:val="24"/>
          <w:szCs w:val="28"/>
        </w:rPr>
      </w:pPr>
      <w:r w:rsidRPr="00DA3D69">
        <w:rPr>
          <w:sz w:val="24"/>
          <w:szCs w:val="28"/>
        </w:rPr>
        <w:t>Record redundant information. That is, record that a set of people exist in a media file, multiple times.</w:t>
      </w:r>
    </w:p>
    <w:p w14:paraId="3D23886E" w14:textId="77777777" w:rsidR="00DA3D69" w:rsidRDefault="00DA3D69" w:rsidP="00DA3D69"/>
    <w:p w14:paraId="1735B975" w14:textId="77777777" w:rsidR="00DA3D69" w:rsidRDefault="00DA3D69" w:rsidP="00DA3D69">
      <w:pPr>
        <w:pStyle w:val="Heading2"/>
        <w:numPr>
          <w:ilvl w:val="0"/>
          <w:numId w:val="18"/>
        </w:numPr>
      </w:pPr>
      <w:r>
        <w:t>Record tags for Media Files:</w:t>
      </w:r>
    </w:p>
    <w:p w14:paraId="03187AA6" w14:textId="77777777" w:rsidR="00DA3D69" w:rsidRPr="00DA3D69" w:rsidRDefault="00DA3D69" w:rsidP="00DA3D69">
      <w:pPr>
        <w:pStyle w:val="ListParagraph"/>
        <w:numPr>
          <w:ilvl w:val="0"/>
          <w:numId w:val="31"/>
        </w:numPr>
        <w:rPr>
          <w:sz w:val="24"/>
          <w:szCs w:val="28"/>
        </w:rPr>
      </w:pPr>
      <w:r w:rsidRPr="00DA3D69">
        <w:rPr>
          <w:sz w:val="24"/>
          <w:szCs w:val="28"/>
        </w:rPr>
        <w:t>Record tags for a file which exists in the archive.</w:t>
      </w:r>
    </w:p>
    <w:p w14:paraId="5D25EE2C" w14:textId="77777777" w:rsidR="00DA3D69" w:rsidRPr="00DA3D69" w:rsidRDefault="00DA3D69" w:rsidP="00DA3D69">
      <w:pPr>
        <w:pStyle w:val="ListParagraph"/>
        <w:numPr>
          <w:ilvl w:val="0"/>
          <w:numId w:val="31"/>
        </w:numPr>
        <w:rPr>
          <w:sz w:val="24"/>
          <w:szCs w:val="28"/>
        </w:rPr>
      </w:pPr>
      <w:r w:rsidRPr="00DA3D69">
        <w:rPr>
          <w:sz w:val="24"/>
          <w:szCs w:val="28"/>
        </w:rPr>
        <w:t>Record tags for a file which doesn’t exist in the archive.</w:t>
      </w:r>
    </w:p>
    <w:p w14:paraId="132EECD9" w14:textId="77777777" w:rsidR="00DA3D69" w:rsidRPr="00DA3D69" w:rsidRDefault="00DA3D69" w:rsidP="00DA3D69">
      <w:pPr>
        <w:pStyle w:val="ListParagraph"/>
        <w:numPr>
          <w:ilvl w:val="0"/>
          <w:numId w:val="31"/>
        </w:numPr>
        <w:rPr>
          <w:sz w:val="24"/>
          <w:szCs w:val="28"/>
        </w:rPr>
      </w:pPr>
      <w:r w:rsidRPr="00DA3D69">
        <w:rPr>
          <w:sz w:val="24"/>
          <w:szCs w:val="28"/>
        </w:rPr>
        <w:t>Record empty tags for a file.</w:t>
      </w:r>
    </w:p>
    <w:p w14:paraId="0A4109AA" w14:textId="77777777" w:rsidR="00DA3D69" w:rsidRPr="00DA3D69" w:rsidRDefault="00DA3D69" w:rsidP="00DA3D69">
      <w:pPr>
        <w:pStyle w:val="ListParagraph"/>
        <w:numPr>
          <w:ilvl w:val="0"/>
          <w:numId w:val="31"/>
        </w:numPr>
        <w:rPr>
          <w:sz w:val="24"/>
          <w:szCs w:val="28"/>
        </w:rPr>
      </w:pPr>
      <w:r w:rsidRPr="00DA3D69">
        <w:rPr>
          <w:sz w:val="24"/>
          <w:szCs w:val="28"/>
        </w:rPr>
        <w:t>Record multiple tags for a same media file.</w:t>
      </w:r>
    </w:p>
    <w:p w14:paraId="7C1C8783" w14:textId="77777777" w:rsidR="00DA3D69" w:rsidRDefault="00DA3D69" w:rsidP="00DA3D69"/>
    <w:p w14:paraId="6D8794BD" w14:textId="77777777" w:rsidR="00DA3D69" w:rsidRDefault="00DA3D69" w:rsidP="00DA3D69">
      <w:pPr>
        <w:pStyle w:val="Heading2"/>
        <w:numPr>
          <w:ilvl w:val="0"/>
          <w:numId w:val="18"/>
        </w:numPr>
      </w:pPr>
      <w:r>
        <w:t>Report:</w:t>
      </w:r>
    </w:p>
    <w:p w14:paraId="05620316" w14:textId="77777777" w:rsidR="00DA3D69" w:rsidRPr="00DA3D69" w:rsidRDefault="00DA3D69" w:rsidP="00DA3D69">
      <w:pPr>
        <w:pStyle w:val="ListParagraph"/>
        <w:numPr>
          <w:ilvl w:val="0"/>
          <w:numId w:val="32"/>
        </w:numPr>
        <w:rPr>
          <w:sz w:val="24"/>
          <w:szCs w:val="28"/>
        </w:rPr>
      </w:pPr>
      <w:r w:rsidRPr="00DA3D69">
        <w:rPr>
          <w:sz w:val="24"/>
          <w:szCs w:val="28"/>
        </w:rPr>
        <w:t>Locate an individual when the individual exists in the database.</w:t>
      </w:r>
    </w:p>
    <w:p w14:paraId="1C1D102D" w14:textId="77777777" w:rsidR="00DA3D69" w:rsidRPr="00DA3D69" w:rsidRDefault="00DA3D69" w:rsidP="00DA3D69">
      <w:pPr>
        <w:pStyle w:val="ListParagraph"/>
        <w:numPr>
          <w:ilvl w:val="0"/>
          <w:numId w:val="32"/>
        </w:numPr>
        <w:rPr>
          <w:sz w:val="24"/>
          <w:szCs w:val="28"/>
        </w:rPr>
      </w:pPr>
      <w:r w:rsidRPr="00DA3D69">
        <w:rPr>
          <w:sz w:val="24"/>
          <w:szCs w:val="28"/>
        </w:rPr>
        <w:t>Locate an individual when the individual doesn’t exist in the database.</w:t>
      </w:r>
    </w:p>
    <w:p w14:paraId="22025622" w14:textId="77777777" w:rsidR="00DA3D69" w:rsidRPr="00DA3D69" w:rsidRDefault="00DA3D69" w:rsidP="00DA3D69">
      <w:pPr>
        <w:pStyle w:val="ListParagraph"/>
        <w:numPr>
          <w:ilvl w:val="0"/>
          <w:numId w:val="32"/>
        </w:numPr>
        <w:rPr>
          <w:sz w:val="24"/>
          <w:szCs w:val="28"/>
        </w:rPr>
      </w:pPr>
      <w:r w:rsidRPr="00DA3D69">
        <w:rPr>
          <w:sz w:val="24"/>
          <w:szCs w:val="28"/>
        </w:rPr>
        <w:t>Location an individual when the individual’s name is empty. That is, pass an empty string while attempting to locate a person.</w:t>
      </w:r>
    </w:p>
    <w:p w14:paraId="4EAF0A47" w14:textId="77777777" w:rsidR="00DA3D69" w:rsidRPr="00DA3D69" w:rsidRDefault="00DA3D69" w:rsidP="00DA3D69">
      <w:pPr>
        <w:pStyle w:val="ListParagraph"/>
        <w:numPr>
          <w:ilvl w:val="0"/>
          <w:numId w:val="32"/>
        </w:numPr>
        <w:rPr>
          <w:sz w:val="24"/>
          <w:szCs w:val="28"/>
        </w:rPr>
      </w:pPr>
      <w:r w:rsidRPr="00DA3D69">
        <w:rPr>
          <w:sz w:val="24"/>
          <w:szCs w:val="28"/>
        </w:rPr>
        <w:t>Report a person’s name when the person exists.</w:t>
      </w:r>
    </w:p>
    <w:p w14:paraId="2C2A1AEA" w14:textId="77777777" w:rsidR="00DA3D69" w:rsidRPr="00DA3D69" w:rsidRDefault="00DA3D69" w:rsidP="00DA3D69">
      <w:pPr>
        <w:pStyle w:val="ListParagraph"/>
        <w:numPr>
          <w:ilvl w:val="0"/>
          <w:numId w:val="32"/>
        </w:numPr>
        <w:rPr>
          <w:sz w:val="24"/>
          <w:szCs w:val="28"/>
        </w:rPr>
      </w:pPr>
      <w:r w:rsidRPr="00DA3D69">
        <w:rPr>
          <w:sz w:val="24"/>
          <w:szCs w:val="28"/>
        </w:rPr>
        <w:t>Report a person’s name when the person does not exist.</w:t>
      </w:r>
    </w:p>
    <w:p w14:paraId="665743AB" w14:textId="77777777" w:rsidR="00DA3D69" w:rsidRPr="00DA3D69" w:rsidRDefault="00DA3D69" w:rsidP="00DA3D69">
      <w:pPr>
        <w:pStyle w:val="ListParagraph"/>
        <w:numPr>
          <w:ilvl w:val="0"/>
          <w:numId w:val="32"/>
        </w:numPr>
        <w:rPr>
          <w:sz w:val="24"/>
          <w:szCs w:val="28"/>
        </w:rPr>
      </w:pPr>
      <w:r w:rsidRPr="00DA3D69">
        <w:rPr>
          <w:sz w:val="24"/>
          <w:szCs w:val="28"/>
        </w:rPr>
        <w:t>Report notes and source reference materials for a person who exists in the database.</w:t>
      </w:r>
    </w:p>
    <w:p w14:paraId="3CCBEDF5" w14:textId="77777777" w:rsidR="00DA3D69" w:rsidRPr="00DA3D69" w:rsidRDefault="00DA3D69" w:rsidP="00DA3D69">
      <w:pPr>
        <w:pStyle w:val="ListParagraph"/>
        <w:numPr>
          <w:ilvl w:val="0"/>
          <w:numId w:val="32"/>
        </w:numPr>
        <w:rPr>
          <w:sz w:val="24"/>
          <w:szCs w:val="28"/>
        </w:rPr>
      </w:pPr>
      <w:r w:rsidRPr="00DA3D69">
        <w:rPr>
          <w:sz w:val="24"/>
          <w:szCs w:val="28"/>
        </w:rPr>
        <w:t>Report notes and source reference materials for a person who does not exist in the database.</w:t>
      </w:r>
    </w:p>
    <w:p w14:paraId="7674ACFD" w14:textId="77777777" w:rsidR="00DA3D69" w:rsidRPr="00DA3D69" w:rsidRDefault="00DA3D69" w:rsidP="00DA3D69">
      <w:pPr>
        <w:pStyle w:val="ListParagraph"/>
        <w:numPr>
          <w:ilvl w:val="0"/>
          <w:numId w:val="32"/>
        </w:numPr>
        <w:rPr>
          <w:sz w:val="24"/>
          <w:szCs w:val="28"/>
        </w:rPr>
      </w:pPr>
      <w:r w:rsidRPr="00DA3D69">
        <w:rPr>
          <w:sz w:val="24"/>
          <w:szCs w:val="28"/>
        </w:rPr>
        <w:t>Report relations when two people exist.</w:t>
      </w:r>
    </w:p>
    <w:p w14:paraId="751D4FB5" w14:textId="77777777" w:rsidR="00DA3D69" w:rsidRPr="00DA3D69" w:rsidRDefault="00DA3D69" w:rsidP="00DA3D69">
      <w:pPr>
        <w:pStyle w:val="ListParagraph"/>
        <w:numPr>
          <w:ilvl w:val="0"/>
          <w:numId w:val="32"/>
        </w:numPr>
        <w:rPr>
          <w:sz w:val="24"/>
          <w:szCs w:val="28"/>
        </w:rPr>
      </w:pPr>
      <w:r w:rsidRPr="00DA3D69">
        <w:rPr>
          <w:sz w:val="24"/>
          <w:szCs w:val="28"/>
        </w:rPr>
        <w:t>Report relations when any one person does not exist.</w:t>
      </w:r>
    </w:p>
    <w:p w14:paraId="0087BEE1" w14:textId="77777777" w:rsidR="00DA3D69" w:rsidRPr="00DA3D69" w:rsidRDefault="00DA3D69" w:rsidP="00DA3D69">
      <w:pPr>
        <w:pStyle w:val="ListParagraph"/>
        <w:numPr>
          <w:ilvl w:val="0"/>
          <w:numId w:val="32"/>
        </w:numPr>
        <w:rPr>
          <w:sz w:val="24"/>
          <w:szCs w:val="28"/>
        </w:rPr>
      </w:pPr>
      <w:r w:rsidRPr="00DA3D69">
        <w:rPr>
          <w:sz w:val="24"/>
          <w:szCs w:val="28"/>
        </w:rPr>
        <w:t>Report relations when two people do not exist.</w:t>
      </w:r>
    </w:p>
    <w:p w14:paraId="72B27568" w14:textId="77777777" w:rsidR="00DA3D69" w:rsidRPr="00DA3D69" w:rsidRDefault="00DA3D69" w:rsidP="00DA3D69">
      <w:pPr>
        <w:pStyle w:val="ListParagraph"/>
        <w:numPr>
          <w:ilvl w:val="0"/>
          <w:numId w:val="32"/>
        </w:numPr>
        <w:rPr>
          <w:sz w:val="24"/>
          <w:szCs w:val="28"/>
        </w:rPr>
      </w:pPr>
      <w:r w:rsidRPr="00DA3D69">
        <w:rPr>
          <w:sz w:val="24"/>
          <w:szCs w:val="28"/>
        </w:rPr>
        <w:t>Report relation between people who have direct ancestor descendant relationship.</w:t>
      </w:r>
    </w:p>
    <w:p w14:paraId="434F1569" w14:textId="77777777" w:rsidR="00DA3D69" w:rsidRPr="00DA3D69" w:rsidRDefault="00DA3D69" w:rsidP="00DA3D69">
      <w:pPr>
        <w:pStyle w:val="ListParagraph"/>
        <w:numPr>
          <w:ilvl w:val="0"/>
          <w:numId w:val="32"/>
        </w:numPr>
        <w:rPr>
          <w:sz w:val="24"/>
          <w:szCs w:val="28"/>
        </w:rPr>
      </w:pPr>
      <w:r w:rsidRPr="00DA3D69">
        <w:rPr>
          <w:sz w:val="24"/>
          <w:szCs w:val="28"/>
        </w:rPr>
        <w:t>Report relation between people who do not have direct ancestor descendant relationship (Pibling and Nibling included).</w:t>
      </w:r>
    </w:p>
    <w:p w14:paraId="4BF54179" w14:textId="77777777" w:rsidR="00DA3D69" w:rsidRPr="00DA3D69" w:rsidRDefault="00DA3D69" w:rsidP="00DA3D69">
      <w:pPr>
        <w:pStyle w:val="ListParagraph"/>
        <w:numPr>
          <w:ilvl w:val="0"/>
          <w:numId w:val="32"/>
        </w:numPr>
        <w:rPr>
          <w:sz w:val="24"/>
          <w:szCs w:val="28"/>
        </w:rPr>
      </w:pPr>
      <w:r w:rsidRPr="00DA3D69">
        <w:rPr>
          <w:sz w:val="24"/>
          <w:szCs w:val="28"/>
        </w:rPr>
        <w:t>Report ancestors / descendants of a person within a given generation.</w:t>
      </w:r>
    </w:p>
    <w:p w14:paraId="1ADDA11E" w14:textId="77777777" w:rsidR="00DA3D69" w:rsidRPr="00DA3D69" w:rsidRDefault="00DA3D69" w:rsidP="00DA3D69">
      <w:pPr>
        <w:pStyle w:val="ListParagraph"/>
        <w:numPr>
          <w:ilvl w:val="0"/>
          <w:numId w:val="32"/>
        </w:numPr>
        <w:rPr>
          <w:sz w:val="24"/>
          <w:szCs w:val="28"/>
        </w:rPr>
      </w:pPr>
      <w:r w:rsidRPr="00DA3D69">
        <w:rPr>
          <w:sz w:val="24"/>
          <w:szCs w:val="28"/>
        </w:rPr>
        <w:lastRenderedPageBreak/>
        <w:t>Report the ancestors of a person when the information isn’t available in the database.</w:t>
      </w:r>
    </w:p>
    <w:p w14:paraId="437AAD6D" w14:textId="77777777" w:rsidR="00DA3D69" w:rsidRPr="00DA3D69" w:rsidRDefault="00DA3D69" w:rsidP="00DA3D69">
      <w:pPr>
        <w:pStyle w:val="ListParagraph"/>
        <w:numPr>
          <w:ilvl w:val="0"/>
          <w:numId w:val="32"/>
        </w:numPr>
        <w:rPr>
          <w:sz w:val="24"/>
          <w:szCs w:val="28"/>
        </w:rPr>
      </w:pPr>
      <w:r w:rsidRPr="00DA3D69">
        <w:rPr>
          <w:sz w:val="24"/>
          <w:szCs w:val="28"/>
        </w:rPr>
        <w:t>Report the descendants of a person when the person doesn’t have any descendants.</w:t>
      </w:r>
    </w:p>
    <w:p w14:paraId="545C0AE9" w14:textId="77777777" w:rsidR="00DA3D69" w:rsidRPr="00DA3D69" w:rsidRDefault="00DA3D69" w:rsidP="00DA3D69">
      <w:pPr>
        <w:pStyle w:val="ListParagraph"/>
        <w:numPr>
          <w:ilvl w:val="0"/>
          <w:numId w:val="32"/>
        </w:numPr>
        <w:rPr>
          <w:sz w:val="24"/>
          <w:szCs w:val="28"/>
        </w:rPr>
      </w:pPr>
      <w:r w:rsidRPr="00DA3D69">
        <w:rPr>
          <w:sz w:val="24"/>
          <w:szCs w:val="28"/>
        </w:rPr>
        <w:t>Report people who are linked a media file.</w:t>
      </w:r>
    </w:p>
    <w:p w14:paraId="6A1B5E17" w14:textId="77777777" w:rsidR="00DA3D69" w:rsidRPr="00DA3D69" w:rsidRDefault="00DA3D69" w:rsidP="00DA3D69">
      <w:pPr>
        <w:pStyle w:val="ListParagraph"/>
        <w:numPr>
          <w:ilvl w:val="0"/>
          <w:numId w:val="32"/>
        </w:numPr>
        <w:rPr>
          <w:sz w:val="24"/>
          <w:szCs w:val="28"/>
        </w:rPr>
      </w:pPr>
      <w:r w:rsidRPr="00DA3D69">
        <w:rPr>
          <w:sz w:val="24"/>
          <w:szCs w:val="28"/>
        </w:rPr>
        <w:t xml:space="preserve">Report people who are linked a media </w:t>
      </w:r>
      <w:proofErr w:type="gramStart"/>
      <w:r w:rsidRPr="00DA3D69">
        <w:rPr>
          <w:sz w:val="24"/>
          <w:szCs w:val="28"/>
        </w:rPr>
        <w:t>file</w:t>
      </w:r>
      <w:proofErr w:type="gramEnd"/>
      <w:r w:rsidRPr="00DA3D69">
        <w:rPr>
          <w:sz w:val="24"/>
          <w:szCs w:val="28"/>
        </w:rPr>
        <w:t xml:space="preserve"> but the file path doesn’t exist in the archive.</w:t>
      </w:r>
    </w:p>
    <w:p w14:paraId="36F58334" w14:textId="77777777" w:rsidR="00DA3D69" w:rsidRPr="00DA3D69" w:rsidRDefault="00DA3D69" w:rsidP="00DA3D69">
      <w:pPr>
        <w:pStyle w:val="ListParagraph"/>
        <w:numPr>
          <w:ilvl w:val="0"/>
          <w:numId w:val="32"/>
        </w:numPr>
        <w:rPr>
          <w:sz w:val="24"/>
          <w:szCs w:val="28"/>
        </w:rPr>
      </w:pPr>
      <w:r w:rsidRPr="00DA3D69">
        <w:rPr>
          <w:sz w:val="24"/>
          <w:szCs w:val="28"/>
        </w:rPr>
        <w:t>Locate a media file when the file exists in the archive.</w:t>
      </w:r>
    </w:p>
    <w:p w14:paraId="03B73C7C" w14:textId="77777777" w:rsidR="00DA3D69" w:rsidRPr="00DA3D69" w:rsidRDefault="00DA3D69" w:rsidP="00DA3D69">
      <w:pPr>
        <w:pStyle w:val="ListParagraph"/>
        <w:numPr>
          <w:ilvl w:val="0"/>
          <w:numId w:val="32"/>
        </w:numPr>
        <w:rPr>
          <w:sz w:val="24"/>
          <w:szCs w:val="28"/>
        </w:rPr>
      </w:pPr>
      <w:r w:rsidRPr="00DA3D69">
        <w:rPr>
          <w:sz w:val="24"/>
          <w:szCs w:val="28"/>
        </w:rPr>
        <w:t>Locate a media file when the file doesn’t exist in the archive.</w:t>
      </w:r>
    </w:p>
    <w:p w14:paraId="27980550" w14:textId="77777777" w:rsidR="00DA3D69" w:rsidRPr="00DA3D69" w:rsidRDefault="00DA3D69" w:rsidP="00DA3D69">
      <w:pPr>
        <w:pStyle w:val="ListParagraph"/>
        <w:numPr>
          <w:ilvl w:val="0"/>
          <w:numId w:val="32"/>
        </w:numPr>
        <w:rPr>
          <w:sz w:val="24"/>
          <w:szCs w:val="28"/>
        </w:rPr>
      </w:pPr>
      <w:r w:rsidRPr="00DA3D69">
        <w:rPr>
          <w:sz w:val="24"/>
          <w:szCs w:val="28"/>
        </w:rPr>
        <w:t>Location a media file when the file path is empty. That is, pass an empty string while attempting to locate a media file.</w:t>
      </w:r>
    </w:p>
    <w:p w14:paraId="0E10A49C" w14:textId="77777777" w:rsidR="00DA3D69" w:rsidRPr="00DA3D69" w:rsidRDefault="00DA3D69" w:rsidP="00DA3D69">
      <w:pPr>
        <w:pStyle w:val="ListParagraph"/>
        <w:numPr>
          <w:ilvl w:val="0"/>
          <w:numId w:val="32"/>
        </w:numPr>
        <w:rPr>
          <w:sz w:val="24"/>
          <w:szCs w:val="28"/>
        </w:rPr>
      </w:pPr>
      <w:r w:rsidRPr="00DA3D69">
        <w:rPr>
          <w:sz w:val="24"/>
          <w:szCs w:val="28"/>
        </w:rPr>
        <w:t>Report files which fall within a given date range.</w:t>
      </w:r>
    </w:p>
    <w:p w14:paraId="2F87A048" w14:textId="77777777" w:rsidR="00DA3D69" w:rsidRPr="00DA3D69" w:rsidRDefault="00DA3D69" w:rsidP="00DA3D69">
      <w:pPr>
        <w:pStyle w:val="ListParagraph"/>
        <w:numPr>
          <w:ilvl w:val="0"/>
          <w:numId w:val="32"/>
        </w:numPr>
        <w:rPr>
          <w:sz w:val="24"/>
          <w:szCs w:val="28"/>
        </w:rPr>
      </w:pPr>
      <w:r w:rsidRPr="00DA3D69">
        <w:rPr>
          <w:sz w:val="24"/>
          <w:szCs w:val="28"/>
        </w:rPr>
        <w:t>Report media files when any one of start date or end date is not passed.</w:t>
      </w:r>
    </w:p>
    <w:p w14:paraId="011CB90F" w14:textId="77777777" w:rsidR="00DA3D69" w:rsidRPr="00DA3D69" w:rsidRDefault="00DA3D69" w:rsidP="00DA3D69">
      <w:pPr>
        <w:pStyle w:val="ListParagraph"/>
        <w:numPr>
          <w:ilvl w:val="0"/>
          <w:numId w:val="32"/>
        </w:numPr>
        <w:rPr>
          <w:sz w:val="24"/>
          <w:szCs w:val="28"/>
        </w:rPr>
      </w:pPr>
      <w:r w:rsidRPr="00DA3D69">
        <w:rPr>
          <w:sz w:val="24"/>
          <w:szCs w:val="28"/>
        </w:rPr>
        <w:t>Report media files when both start date or end date are not passed.</w:t>
      </w:r>
    </w:p>
    <w:p w14:paraId="45F43231" w14:textId="77777777" w:rsidR="00DA3D69" w:rsidRPr="00DA3D69" w:rsidRDefault="00DA3D69" w:rsidP="00DA3D69">
      <w:pPr>
        <w:pStyle w:val="ListParagraph"/>
        <w:numPr>
          <w:ilvl w:val="0"/>
          <w:numId w:val="32"/>
        </w:numPr>
        <w:rPr>
          <w:sz w:val="24"/>
          <w:szCs w:val="28"/>
        </w:rPr>
      </w:pPr>
      <w:r w:rsidRPr="00DA3D69">
        <w:rPr>
          <w:sz w:val="24"/>
          <w:szCs w:val="28"/>
        </w:rPr>
        <w:t>Report files which are supposedly related to a given set of people who exist in the database.</w:t>
      </w:r>
    </w:p>
    <w:p w14:paraId="44364F0E" w14:textId="77777777" w:rsidR="00DA3D69" w:rsidRPr="00DA3D69" w:rsidRDefault="00DA3D69" w:rsidP="00DA3D69">
      <w:pPr>
        <w:pStyle w:val="ListParagraph"/>
        <w:numPr>
          <w:ilvl w:val="0"/>
          <w:numId w:val="32"/>
        </w:numPr>
        <w:rPr>
          <w:sz w:val="24"/>
          <w:szCs w:val="28"/>
        </w:rPr>
      </w:pPr>
      <w:r w:rsidRPr="00DA3D69">
        <w:rPr>
          <w:sz w:val="24"/>
          <w:szCs w:val="28"/>
        </w:rPr>
        <w:t>Report files which are supposedly related to a given set of people, but the people do not exist.</w:t>
      </w:r>
    </w:p>
    <w:p w14:paraId="72839570" w14:textId="77777777" w:rsidR="00DA3D69" w:rsidRPr="00DA3D69" w:rsidRDefault="00DA3D69" w:rsidP="00DA3D69">
      <w:pPr>
        <w:pStyle w:val="ListParagraph"/>
        <w:numPr>
          <w:ilvl w:val="0"/>
          <w:numId w:val="32"/>
        </w:numPr>
        <w:rPr>
          <w:sz w:val="24"/>
          <w:szCs w:val="28"/>
        </w:rPr>
      </w:pPr>
      <w:r w:rsidRPr="00DA3D69">
        <w:rPr>
          <w:sz w:val="24"/>
          <w:szCs w:val="28"/>
        </w:rPr>
        <w:t>Report media files linked to a given tag and timeframe.</w:t>
      </w:r>
    </w:p>
    <w:p w14:paraId="3D08E339" w14:textId="77777777" w:rsidR="00DA3D69" w:rsidRPr="00DA3D69" w:rsidRDefault="00DA3D69" w:rsidP="00DA3D69">
      <w:pPr>
        <w:pStyle w:val="ListParagraph"/>
        <w:numPr>
          <w:ilvl w:val="0"/>
          <w:numId w:val="32"/>
        </w:numPr>
        <w:rPr>
          <w:sz w:val="24"/>
          <w:szCs w:val="28"/>
        </w:rPr>
      </w:pPr>
      <w:r w:rsidRPr="00DA3D69">
        <w:rPr>
          <w:sz w:val="24"/>
          <w:szCs w:val="28"/>
        </w:rPr>
        <w:t xml:space="preserve">Report media files linked to a given tag and </w:t>
      </w:r>
      <w:proofErr w:type="gramStart"/>
      <w:r w:rsidRPr="00DA3D69">
        <w:rPr>
          <w:sz w:val="24"/>
          <w:szCs w:val="28"/>
        </w:rPr>
        <w:t>timeframe</w:t>
      </w:r>
      <w:proofErr w:type="gramEnd"/>
      <w:r w:rsidRPr="00DA3D69">
        <w:rPr>
          <w:sz w:val="24"/>
          <w:szCs w:val="28"/>
        </w:rPr>
        <w:t xml:space="preserve"> but the tag doesn’t exist.</w:t>
      </w:r>
    </w:p>
    <w:p w14:paraId="1901CD2A" w14:textId="77777777" w:rsidR="00DA3D69" w:rsidRPr="00DA3D69" w:rsidRDefault="00DA3D69" w:rsidP="00DA3D69">
      <w:pPr>
        <w:pStyle w:val="ListParagraph"/>
        <w:numPr>
          <w:ilvl w:val="0"/>
          <w:numId w:val="32"/>
        </w:numPr>
        <w:rPr>
          <w:sz w:val="24"/>
          <w:szCs w:val="28"/>
        </w:rPr>
      </w:pPr>
      <w:r w:rsidRPr="00DA3D69">
        <w:rPr>
          <w:sz w:val="24"/>
          <w:szCs w:val="28"/>
        </w:rPr>
        <w:t>Report media files linked to a given location and timeframe.</w:t>
      </w:r>
    </w:p>
    <w:p w14:paraId="7528745C" w14:textId="77777777" w:rsidR="00DA3D69" w:rsidRPr="00DA3D69" w:rsidRDefault="00DA3D69" w:rsidP="00DA3D69">
      <w:pPr>
        <w:pStyle w:val="ListParagraph"/>
        <w:numPr>
          <w:ilvl w:val="0"/>
          <w:numId w:val="32"/>
        </w:numPr>
        <w:rPr>
          <w:sz w:val="24"/>
          <w:szCs w:val="28"/>
        </w:rPr>
      </w:pPr>
      <w:r w:rsidRPr="00DA3D69">
        <w:rPr>
          <w:sz w:val="24"/>
          <w:szCs w:val="28"/>
        </w:rPr>
        <w:t xml:space="preserve">Report media files linked to a given location and </w:t>
      </w:r>
      <w:proofErr w:type="gramStart"/>
      <w:r w:rsidRPr="00DA3D69">
        <w:rPr>
          <w:sz w:val="24"/>
          <w:szCs w:val="28"/>
        </w:rPr>
        <w:t>timeframe</w:t>
      </w:r>
      <w:proofErr w:type="gramEnd"/>
      <w:r w:rsidRPr="00DA3D69">
        <w:rPr>
          <w:sz w:val="24"/>
          <w:szCs w:val="28"/>
        </w:rPr>
        <w:t xml:space="preserve"> but the location doesn’t exist.</w:t>
      </w:r>
    </w:p>
    <w:p w14:paraId="2C04DECA" w14:textId="77777777" w:rsidR="00DA3D69" w:rsidRPr="00DA3D69" w:rsidRDefault="00DA3D69" w:rsidP="00DA3D69">
      <w:pPr>
        <w:pStyle w:val="ListParagraph"/>
        <w:numPr>
          <w:ilvl w:val="0"/>
          <w:numId w:val="32"/>
        </w:numPr>
        <w:rPr>
          <w:sz w:val="24"/>
          <w:szCs w:val="28"/>
        </w:rPr>
      </w:pPr>
      <w:r w:rsidRPr="00DA3D69">
        <w:rPr>
          <w:sz w:val="24"/>
          <w:szCs w:val="28"/>
        </w:rPr>
        <w:t>Report media files (in chronological order) linked to the immediate children of a person, within a timeframe.</w:t>
      </w:r>
    </w:p>
    <w:p w14:paraId="51E3BE7A" w14:textId="77777777" w:rsidR="00DA3D69" w:rsidRPr="00DA3D69" w:rsidRDefault="00DA3D69" w:rsidP="00DA3D69">
      <w:pPr>
        <w:pStyle w:val="ListParagraph"/>
        <w:numPr>
          <w:ilvl w:val="0"/>
          <w:numId w:val="32"/>
        </w:numPr>
        <w:rPr>
          <w:sz w:val="24"/>
          <w:szCs w:val="28"/>
        </w:rPr>
      </w:pPr>
      <w:r w:rsidRPr="00DA3D69">
        <w:rPr>
          <w:sz w:val="24"/>
          <w:szCs w:val="28"/>
        </w:rPr>
        <w:t>Report media files (in chronological order) linked to the immediate children of a person, within a timeframe when the person has no immediate children.</w:t>
      </w:r>
    </w:p>
    <w:p w14:paraId="28C3E8A2" w14:textId="2C78B2B2" w:rsidR="00653663" w:rsidRDefault="00DA3D69" w:rsidP="00653663">
      <w:pPr>
        <w:pStyle w:val="ListParagraph"/>
        <w:numPr>
          <w:ilvl w:val="0"/>
          <w:numId w:val="32"/>
        </w:numPr>
        <w:rPr>
          <w:sz w:val="24"/>
          <w:szCs w:val="28"/>
        </w:rPr>
      </w:pPr>
      <w:r w:rsidRPr="00DA3D69">
        <w:rPr>
          <w:sz w:val="24"/>
          <w:szCs w:val="28"/>
        </w:rPr>
        <w:t>Report media files (in chronological order) linked to the immediate children of a person, within a timeframe when there are no media files.</w:t>
      </w:r>
    </w:p>
    <w:p w14:paraId="2D6C14DB" w14:textId="2668E642" w:rsidR="00F262C6" w:rsidRDefault="00F262C6" w:rsidP="00F262C6">
      <w:pPr>
        <w:pStyle w:val="ListParagraph"/>
        <w:ind w:left="720" w:firstLine="0"/>
        <w:rPr>
          <w:sz w:val="24"/>
          <w:szCs w:val="28"/>
        </w:rPr>
      </w:pPr>
    </w:p>
    <w:p w14:paraId="21563D82" w14:textId="2638E2AB" w:rsidR="00F262C6" w:rsidRPr="00F262C6" w:rsidRDefault="00F262C6" w:rsidP="00F262C6">
      <w:pPr>
        <w:pStyle w:val="Heading1"/>
        <w:jc w:val="center"/>
        <w:rPr>
          <w:b/>
          <w:bCs w:val="0"/>
        </w:rPr>
      </w:pPr>
      <w:r w:rsidRPr="00F262C6">
        <w:rPr>
          <w:b/>
          <w:bCs w:val="0"/>
        </w:rPr>
        <w:t>Exceptions</w:t>
      </w:r>
    </w:p>
    <w:p w14:paraId="3E02994D" w14:textId="6F5C734A" w:rsidR="00F262C6" w:rsidRDefault="00F262C6" w:rsidP="00F262C6">
      <w:pPr>
        <w:pStyle w:val="ListParagraph"/>
        <w:ind w:left="720" w:firstLine="0"/>
        <w:rPr>
          <w:sz w:val="24"/>
          <w:szCs w:val="28"/>
        </w:rPr>
      </w:pPr>
    </w:p>
    <w:p w14:paraId="48BFCE6D" w14:textId="00C0C5D1" w:rsidR="00F262C6" w:rsidRDefault="00F262C6" w:rsidP="00F262C6">
      <w:pPr>
        <w:pStyle w:val="ListParagraph"/>
        <w:ind w:left="0" w:firstLine="0"/>
        <w:rPr>
          <w:b/>
          <w:bCs/>
          <w:sz w:val="24"/>
          <w:szCs w:val="28"/>
        </w:rPr>
      </w:pPr>
      <w:r w:rsidRPr="00F262C6">
        <w:rPr>
          <w:b/>
          <w:bCs/>
          <w:sz w:val="24"/>
          <w:szCs w:val="28"/>
        </w:rPr>
        <w:t>Class: Genealogy</w:t>
      </w:r>
    </w:p>
    <w:p w14:paraId="7E719400" w14:textId="137C3278" w:rsidR="00F262C6" w:rsidRDefault="00F262C6" w:rsidP="00F262C6">
      <w:pPr>
        <w:pStyle w:val="ListParagraph"/>
        <w:numPr>
          <w:ilvl w:val="0"/>
          <w:numId w:val="48"/>
        </w:numPr>
        <w:rPr>
          <w:b/>
          <w:bCs/>
          <w:sz w:val="24"/>
          <w:szCs w:val="28"/>
        </w:rPr>
      </w:pPr>
      <w:proofErr w:type="spellStart"/>
      <w:proofErr w:type="gramStart"/>
      <w:r>
        <w:rPr>
          <w:b/>
          <w:bCs/>
          <w:sz w:val="24"/>
          <w:szCs w:val="28"/>
        </w:rPr>
        <w:t>addperson</w:t>
      </w:r>
      <w:proofErr w:type="spellEnd"/>
      <w:r>
        <w:rPr>
          <w:b/>
          <w:bCs/>
          <w:sz w:val="24"/>
          <w:szCs w:val="28"/>
        </w:rPr>
        <w:t>(</w:t>
      </w:r>
      <w:proofErr w:type="gramEnd"/>
      <w:r>
        <w:rPr>
          <w:b/>
          <w:bCs/>
          <w:sz w:val="24"/>
          <w:szCs w:val="28"/>
        </w:rPr>
        <w:t>String name)</w:t>
      </w:r>
    </w:p>
    <w:p w14:paraId="1EA8F28C" w14:textId="49D365FD" w:rsidR="00F262C6" w:rsidRDefault="00F262C6" w:rsidP="00F262C6">
      <w:pPr>
        <w:pStyle w:val="ListParagraph"/>
        <w:numPr>
          <w:ilvl w:val="1"/>
          <w:numId w:val="48"/>
        </w:numPr>
        <w:rPr>
          <w:b/>
          <w:bCs/>
          <w:sz w:val="24"/>
          <w:szCs w:val="28"/>
        </w:rPr>
      </w:pPr>
      <w:r w:rsidRPr="00F262C6">
        <w:rPr>
          <w:b/>
          <w:bCs/>
          <w:sz w:val="24"/>
          <w:szCs w:val="28"/>
        </w:rPr>
        <w:lastRenderedPageBreak/>
        <w:t>ClassNotFoundException</w:t>
      </w:r>
    </w:p>
    <w:p w14:paraId="4DFC80BD" w14:textId="10E125C9" w:rsidR="00F262C6" w:rsidRDefault="00F262C6" w:rsidP="00F262C6">
      <w:pPr>
        <w:pStyle w:val="ListParagraph"/>
        <w:numPr>
          <w:ilvl w:val="1"/>
          <w:numId w:val="48"/>
        </w:numPr>
        <w:rPr>
          <w:b/>
          <w:bCs/>
          <w:sz w:val="24"/>
          <w:szCs w:val="28"/>
        </w:rPr>
      </w:pPr>
      <w:proofErr w:type="spellStart"/>
      <w:r w:rsidRPr="00F262C6">
        <w:rPr>
          <w:b/>
          <w:bCs/>
          <w:sz w:val="24"/>
          <w:szCs w:val="28"/>
        </w:rPr>
        <w:t>SQLException</w:t>
      </w:r>
      <w:proofErr w:type="spellEnd"/>
    </w:p>
    <w:p w14:paraId="287344B2" w14:textId="723DBE01" w:rsidR="00240D7C" w:rsidRDefault="00240D7C" w:rsidP="00240D7C">
      <w:pPr>
        <w:pStyle w:val="ListParagraph"/>
        <w:numPr>
          <w:ilvl w:val="0"/>
          <w:numId w:val="48"/>
        </w:numPr>
        <w:rPr>
          <w:b/>
          <w:bCs/>
          <w:sz w:val="24"/>
          <w:szCs w:val="28"/>
        </w:rPr>
      </w:pPr>
      <w:proofErr w:type="spellStart"/>
      <w:proofErr w:type="gramStart"/>
      <w:r w:rsidRPr="00240D7C">
        <w:rPr>
          <w:b/>
          <w:bCs/>
          <w:sz w:val="24"/>
          <w:szCs w:val="28"/>
        </w:rPr>
        <w:t>recordReference</w:t>
      </w:r>
      <w:proofErr w:type="spellEnd"/>
      <w:r w:rsidRPr="00240D7C">
        <w:rPr>
          <w:b/>
          <w:bCs/>
          <w:sz w:val="24"/>
          <w:szCs w:val="28"/>
        </w:rPr>
        <w:t xml:space="preserve">( </w:t>
      </w:r>
      <w:proofErr w:type="spellStart"/>
      <w:r w:rsidRPr="00240D7C">
        <w:rPr>
          <w:b/>
          <w:bCs/>
          <w:sz w:val="24"/>
          <w:szCs w:val="28"/>
        </w:rPr>
        <w:t>PersonIdentity</w:t>
      </w:r>
      <w:proofErr w:type="spellEnd"/>
      <w:proofErr w:type="gramEnd"/>
      <w:r w:rsidRPr="00240D7C">
        <w:rPr>
          <w:b/>
          <w:bCs/>
          <w:sz w:val="24"/>
          <w:szCs w:val="28"/>
        </w:rPr>
        <w:t xml:space="preserve"> person, String reference )</w:t>
      </w:r>
    </w:p>
    <w:p w14:paraId="6D531CBA" w14:textId="77777777" w:rsidR="00240D7C" w:rsidRDefault="00240D7C" w:rsidP="00240D7C">
      <w:pPr>
        <w:pStyle w:val="ListParagraph"/>
        <w:numPr>
          <w:ilvl w:val="1"/>
          <w:numId w:val="48"/>
        </w:numPr>
        <w:rPr>
          <w:b/>
          <w:bCs/>
          <w:sz w:val="24"/>
          <w:szCs w:val="28"/>
        </w:rPr>
      </w:pPr>
      <w:r w:rsidRPr="00F262C6">
        <w:rPr>
          <w:b/>
          <w:bCs/>
          <w:sz w:val="24"/>
          <w:szCs w:val="28"/>
        </w:rPr>
        <w:t>ClassNotFoundException</w:t>
      </w:r>
    </w:p>
    <w:p w14:paraId="45AF3362" w14:textId="1D9AB8D1" w:rsidR="00240D7C" w:rsidRDefault="00240D7C" w:rsidP="00240D7C">
      <w:pPr>
        <w:pStyle w:val="ListParagraph"/>
        <w:numPr>
          <w:ilvl w:val="1"/>
          <w:numId w:val="48"/>
        </w:numPr>
        <w:rPr>
          <w:b/>
          <w:bCs/>
          <w:sz w:val="24"/>
          <w:szCs w:val="28"/>
        </w:rPr>
      </w:pPr>
      <w:proofErr w:type="spellStart"/>
      <w:r w:rsidRPr="00F262C6">
        <w:rPr>
          <w:b/>
          <w:bCs/>
          <w:sz w:val="24"/>
          <w:szCs w:val="28"/>
        </w:rPr>
        <w:t>SQLException</w:t>
      </w:r>
      <w:proofErr w:type="spellEnd"/>
    </w:p>
    <w:p w14:paraId="53B0F6CD" w14:textId="5922BA43" w:rsidR="00240D7C" w:rsidRDefault="00240D7C" w:rsidP="00240D7C">
      <w:pPr>
        <w:pStyle w:val="ListParagraph"/>
        <w:numPr>
          <w:ilvl w:val="1"/>
          <w:numId w:val="48"/>
        </w:numPr>
        <w:rPr>
          <w:b/>
          <w:bCs/>
          <w:sz w:val="24"/>
          <w:szCs w:val="28"/>
        </w:rPr>
      </w:pPr>
      <w:proofErr w:type="spellStart"/>
      <w:r w:rsidRPr="00240D7C">
        <w:rPr>
          <w:b/>
          <w:bCs/>
          <w:sz w:val="24"/>
          <w:szCs w:val="28"/>
        </w:rPr>
        <w:t>PersonNotFoundException</w:t>
      </w:r>
      <w:proofErr w:type="spellEnd"/>
    </w:p>
    <w:p w14:paraId="405F1707" w14:textId="689441C7" w:rsidR="00C4071C" w:rsidRDefault="00C4071C" w:rsidP="00C4071C">
      <w:pPr>
        <w:pStyle w:val="ListParagraph"/>
        <w:numPr>
          <w:ilvl w:val="0"/>
          <w:numId w:val="48"/>
        </w:numPr>
        <w:rPr>
          <w:b/>
          <w:bCs/>
          <w:sz w:val="24"/>
          <w:szCs w:val="28"/>
        </w:rPr>
      </w:pPr>
      <w:proofErr w:type="spellStart"/>
      <w:proofErr w:type="gramStart"/>
      <w:r w:rsidRPr="00240D7C">
        <w:rPr>
          <w:b/>
          <w:bCs/>
          <w:sz w:val="24"/>
          <w:szCs w:val="28"/>
        </w:rPr>
        <w:t>record</w:t>
      </w:r>
      <w:r>
        <w:rPr>
          <w:b/>
          <w:bCs/>
          <w:sz w:val="24"/>
          <w:szCs w:val="28"/>
        </w:rPr>
        <w:t>Note</w:t>
      </w:r>
      <w:proofErr w:type="spellEnd"/>
      <w:r w:rsidRPr="00240D7C">
        <w:rPr>
          <w:b/>
          <w:bCs/>
          <w:sz w:val="24"/>
          <w:szCs w:val="28"/>
        </w:rPr>
        <w:t xml:space="preserve">( </w:t>
      </w:r>
      <w:proofErr w:type="spellStart"/>
      <w:r w:rsidRPr="00240D7C">
        <w:rPr>
          <w:b/>
          <w:bCs/>
          <w:sz w:val="24"/>
          <w:szCs w:val="28"/>
        </w:rPr>
        <w:t>PersonIdentity</w:t>
      </w:r>
      <w:proofErr w:type="spellEnd"/>
      <w:proofErr w:type="gramEnd"/>
      <w:r w:rsidRPr="00240D7C">
        <w:rPr>
          <w:b/>
          <w:bCs/>
          <w:sz w:val="24"/>
          <w:szCs w:val="28"/>
        </w:rPr>
        <w:t xml:space="preserve"> person, String </w:t>
      </w:r>
      <w:r>
        <w:rPr>
          <w:b/>
          <w:bCs/>
          <w:sz w:val="24"/>
          <w:szCs w:val="28"/>
        </w:rPr>
        <w:t>note</w:t>
      </w:r>
      <w:r w:rsidRPr="00240D7C">
        <w:rPr>
          <w:b/>
          <w:bCs/>
          <w:sz w:val="24"/>
          <w:szCs w:val="28"/>
        </w:rPr>
        <w:t xml:space="preserve"> )</w:t>
      </w:r>
    </w:p>
    <w:p w14:paraId="1B03322D" w14:textId="77777777" w:rsidR="00C4071C" w:rsidRDefault="00C4071C" w:rsidP="00C4071C">
      <w:pPr>
        <w:pStyle w:val="ListParagraph"/>
        <w:numPr>
          <w:ilvl w:val="1"/>
          <w:numId w:val="48"/>
        </w:numPr>
        <w:rPr>
          <w:b/>
          <w:bCs/>
          <w:sz w:val="24"/>
          <w:szCs w:val="28"/>
        </w:rPr>
      </w:pPr>
      <w:r w:rsidRPr="00F262C6">
        <w:rPr>
          <w:b/>
          <w:bCs/>
          <w:sz w:val="24"/>
          <w:szCs w:val="28"/>
        </w:rPr>
        <w:t>ClassNotFoundException</w:t>
      </w:r>
    </w:p>
    <w:p w14:paraId="64A89886" w14:textId="77777777" w:rsidR="00C4071C" w:rsidRDefault="00C4071C" w:rsidP="00C4071C">
      <w:pPr>
        <w:pStyle w:val="ListParagraph"/>
        <w:numPr>
          <w:ilvl w:val="1"/>
          <w:numId w:val="48"/>
        </w:numPr>
        <w:rPr>
          <w:b/>
          <w:bCs/>
          <w:sz w:val="24"/>
          <w:szCs w:val="28"/>
        </w:rPr>
      </w:pPr>
      <w:proofErr w:type="spellStart"/>
      <w:r w:rsidRPr="00F262C6">
        <w:rPr>
          <w:b/>
          <w:bCs/>
          <w:sz w:val="24"/>
          <w:szCs w:val="28"/>
        </w:rPr>
        <w:t>SQLException</w:t>
      </w:r>
      <w:proofErr w:type="spellEnd"/>
    </w:p>
    <w:p w14:paraId="32F04504" w14:textId="77777777" w:rsidR="00C4071C" w:rsidRDefault="00C4071C" w:rsidP="00C4071C">
      <w:pPr>
        <w:pStyle w:val="ListParagraph"/>
        <w:numPr>
          <w:ilvl w:val="1"/>
          <w:numId w:val="48"/>
        </w:numPr>
        <w:rPr>
          <w:b/>
          <w:bCs/>
          <w:sz w:val="24"/>
          <w:szCs w:val="28"/>
        </w:rPr>
      </w:pPr>
      <w:proofErr w:type="spellStart"/>
      <w:r w:rsidRPr="00240D7C">
        <w:rPr>
          <w:b/>
          <w:bCs/>
          <w:sz w:val="24"/>
          <w:szCs w:val="28"/>
        </w:rPr>
        <w:t>PersonNotFoundException</w:t>
      </w:r>
      <w:proofErr w:type="spellEnd"/>
    </w:p>
    <w:p w14:paraId="24508731" w14:textId="49AC7B8A" w:rsidR="00C4071C" w:rsidRPr="00C4071C" w:rsidRDefault="00C4071C" w:rsidP="00C4071C">
      <w:pPr>
        <w:pStyle w:val="ListParagraph"/>
        <w:numPr>
          <w:ilvl w:val="0"/>
          <w:numId w:val="48"/>
        </w:numPr>
        <w:rPr>
          <w:b/>
          <w:bCs/>
          <w:sz w:val="24"/>
          <w:szCs w:val="28"/>
        </w:rPr>
      </w:pPr>
      <w:proofErr w:type="spellStart"/>
      <w:r>
        <w:rPr>
          <w:b/>
          <w:bCs/>
          <w:sz w:val="24"/>
          <w:szCs w:val="28"/>
        </w:rPr>
        <w:t>recordAttribute</w:t>
      </w:r>
      <w:proofErr w:type="spellEnd"/>
      <w:r w:rsidRPr="00C4071C">
        <w:t xml:space="preserve"> </w:t>
      </w:r>
      <w:proofErr w:type="gramStart"/>
      <w:r>
        <w:t xml:space="preserve">( </w:t>
      </w:r>
      <w:proofErr w:type="spellStart"/>
      <w:r>
        <w:t>PersonIdentity</w:t>
      </w:r>
      <w:proofErr w:type="spellEnd"/>
      <w:proofErr w:type="gramEnd"/>
      <w:r>
        <w:t xml:space="preserve"> person, Map attributes )</w:t>
      </w:r>
    </w:p>
    <w:p w14:paraId="023BCDC0" w14:textId="77777777" w:rsidR="00C4071C" w:rsidRDefault="00C4071C" w:rsidP="00C4071C">
      <w:pPr>
        <w:pStyle w:val="ListParagraph"/>
        <w:numPr>
          <w:ilvl w:val="1"/>
          <w:numId w:val="48"/>
        </w:numPr>
        <w:rPr>
          <w:b/>
          <w:bCs/>
          <w:sz w:val="24"/>
          <w:szCs w:val="28"/>
        </w:rPr>
      </w:pPr>
      <w:r w:rsidRPr="00F262C6">
        <w:rPr>
          <w:b/>
          <w:bCs/>
          <w:sz w:val="24"/>
          <w:szCs w:val="28"/>
        </w:rPr>
        <w:t>ClassNotFoundException</w:t>
      </w:r>
    </w:p>
    <w:p w14:paraId="4B50F72C" w14:textId="77777777" w:rsidR="00C4071C" w:rsidRDefault="00C4071C" w:rsidP="00C4071C">
      <w:pPr>
        <w:pStyle w:val="ListParagraph"/>
        <w:numPr>
          <w:ilvl w:val="1"/>
          <w:numId w:val="48"/>
        </w:numPr>
        <w:rPr>
          <w:b/>
          <w:bCs/>
          <w:sz w:val="24"/>
          <w:szCs w:val="28"/>
        </w:rPr>
      </w:pPr>
      <w:proofErr w:type="spellStart"/>
      <w:r w:rsidRPr="00F262C6">
        <w:rPr>
          <w:b/>
          <w:bCs/>
          <w:sz w:val="24"/>
          <w:szCs w:val="28"/>
        </w:rPr>
        <w:t>SQLException</w:t>
      </w:r>
      <w:proofErr w:type="spellEnd"/>
    </w:p>
    <w:p w14:paraId="7C272435" w14:textId="77777777" w:rsidR="00C4071C" w:rsidRDefault="00C4071C" w:rsidP="00C4071C">
      <w:pPr>
        <w:pStyle w:val="ListParagraph"/>
        <w:numPr>
          <w:ilvl w:val="1"/>
          <w:numId w:val="48"/>
        </w:numPr>
        <w:rPr>
          <w:b/>
          <w:bCs/>
          <w:sz w:val="24"/>
          <w:szCs w:val="28"/>
        </w:rPr>
      </w:pPr>
      <w:proofErr w:type="spellStart"/>
      <w:r w:rsidRPr="00240D7C">
        <w:rPr>
          <w:b/>
          <w:bCs/>
          <w:sz w:val="24"/>
          <w:szCs w:val="28"/>
        </w:rPr>
        <w:t>PersonNotFoundException</w:t>
      </w:r>
      <w:proofErr w:type="spellEnd"/>
    </w:p>
    <w:p w14:paraId="790C4AF9" w14:textId="74D44C51" w:rsidR="00C4071C" w:rsidRPr="00C4071C" w:rsidRDefault="00C4071C" w:rsidP="00C4071C">
      <w:pPr>
        <w:pStyle w:val="ListParagraph"/>
        <w:numPr>
          <w:ilvl w:val="0"/>
          <w:numId w:val="48"/>
        </w:numPr>
        <w:rPr>
          <w:b/>
          <w:bCs/>
          <w:sz w:val="24"/>
          <w:szCs w:val="28"/>
        </w:rPr>
      </w:pPr>
      <w:proofErr w:type="spellStart"/>
      <w:proofErr w:type="gramStart"/>
      <w:r>
        <w:t>recordChild</w:t>
      </w:r>
      <w:proofErr w:type="spellEnd"/>
      <w:r>
        <w:t xml:space="preserve">( </w:t>
      </w:r>
      <w:proofErr w:type="spellStart"/>
      <w:r>
        <w:t>PersonIdentity</w:t>
      </w:r>
      <w:proofErr w:type="spellEnd"/>
      <w:proofErr w:type="gramEnd"/>
      <w:r>
        <w:t xml:space="preserve"> parent, </w:t>
      </w:r>
      <w:proofErr w:type="spellStart"/>
      <w:r>
        <w:t>PersonIdentity</w:t>
      </w:r>
      <w:proofErr w:type="spellEnd"/>
      <w:r>
        <w:t xml:space="preserve"> child )</w:t>
      </w:r>
    </w:p>
    <w:p w14:paraId="31C5B471" w14:textId="77777777" w:rsidR="00C4071C" w:rsidRDefault="00C4071C" w:rsidP="00C4071C">
      <w:pPr>
        <w:pStyle w:val="ListParagraph"/>
        <w:numPr>
          <w:ilvl w:val="1"/>
          <w:numId w:val="48"/>
        </w:numPr>
        <w:rPr>
          <w:b/>
          <w:bCs/>
          <w:sz w:val="24"/>
          <w:szCs w:val="28"/>
        </w:rPr>
      </w:pPr>
      <w:r w:rsidRPr="00F262C6">
        <w:rPr>
          <w:b/>
          <w:bCs/>
          <w:sz w:val="24"/>
          <w:szCs w:val="28"/>
        </w:rPr>
        <w:t>ClassNotFoundException</w:t>
      </w:r>
    </w:p>
    <w:p w14:paraId="08A819F0" w14:textId="77777777" w:rsidR="00C4071C" w:rsidRDefault="00C4071C" w:rsidP="00C4071C">
      <w:pPr>
        <w:pStyle w:val="ListParagraph"/>
        <w:numPr>
          <w:ilvl w:val="1"/>
          <w:numId w:val="48"/>
        </w:numPr>
        <w:rPr>
          <w:b/>
          <w:bCs/>
          <w:sz w:val="24"/>
          <w:szCs w:val="28"/>
        </w:rPr>
      </w:pPr>
      <w:proofErr w:type="spellStart"/>
      <w:r w:rsidRPr="00F262C6">
        <w:rPr>
          <w:b/>
          <w:bCs/>
          <w:sz w:val="24"/>
          <w:szCs w:val="28"/>
        </w:rPr>
        <w:t>SQLException</w:t>
      </w:r>
      <w:proofErr w:type="spellEnd"/>
    </w:p>
    <w:p w14:paraId="33F7B938" w14:textId="77777777" w:rsidR="00C4071C" w:rsidRDefault="00C4071C" w:rsidP="00C4071C">
      <w:pPr>
        <w:pStyle w:val="ListParagraph"/>
        <w:numPr>
          <w:ilvl w:val="1"/>
          <w:numId w:val="48"/>
        </w:numPr>
        <w:rPr>
          <w:b/>
          <w:bCs/>
          <w:sz w:val="24"/>
          <w:szCs w:val="28"/>
        </w:rPr>
      </w:pPr>
      <w:proofErr w:type="spellStart"/>
      <w:r w:rsidRPr="00240D7C">
        <w:rPr>
          <w:b/>
          <w:bCs/>
          <w:sz w:val="24"/>
          <w:szCs w:val="28"/>
        </w:rPr>
        <w:t>PersonNotFoundException</w:t>
      </w:r>
      <w:proofErr w:type="spellEnd"/>
    </w:p>
    <w:p w14:paraId="0F80A315" w14:textId="5BE33F0A" w:rsidR="00C4071C" w:rsidRDefault="00C4071C" w:rsidP="00C4071C">
      <w:pPr>
        <w:pStyle w:val="ListParagraph"/>
        <w:numPr>
          <w:ilvl w:val="1"/>
          <w:numId w:val="48"/>
        </w:numPr>
        <w:rPr>
          <w:b/>
          <w:bCs/>
          <w:sz w:val="24"/>
          <w:szCs w:val="28"/>
        </w:rPr>
      </w:pPr>
      <w:proofErr w:type="spellStart"/>
      <w:r w:rsidRPr="00C4071C">
        <w:rPr>
          <w:b/>
          <w:bCs/>
          <w:sz w:val="24"/>
          <w:szCs w:val="28"/>
        </w:rPr>
        <w:t>DuplicateRecordException</w:t>
      </w:r>
      <w:proofErr w:type="spellEnd"/>
    </w:p>
    <w:p w14:paraId="1A279FF0" w14:textId="7432686E" w:rsidR="00C4071C" w:rsidRPr="00C4071C" w:rsidRDefault="00353C48" w:rsidP="00C4071C">
      <w:pPr>
        <w:pStyle w:val="ListParagraph"/>
        <w:numPr>
          <w:ilvl w:val="0"/>
          <w:numId w:val="48"/>
        </w:numPr>
        <w:rPr>
          <w:b/>
          <w:bCs/>
          <w:sz w:val="24"/>
          <w:szCs w:val="28"/>
        </w:rPr>
      </w:pPr>
      <w:proofErr w:type="spellStart"/>
      <w:proofErr w:type="gramStart"/>
      <w:r>
        <w:t>recordPartnering</w:t>
      </w:r>
      <w:proofErr w:type="spellEnd"/>
      <w:r>
        <w:t xml:space="preserve">( </w:t>
      </w:r>
      <w:proofErr w:type="spellStart"/>
      <w:r>
        <w:t>PersonIdentity</w:t>
      </w:r>
      <w:proofErr w:type="spellEnd"/>
      <w:proofErr w:type="gramEnd"/>
      <w:r>
        <w:t xml:space="preserve"> partner1, </w:t>
      </w:r>
      <w:proofErr w:type="spellStart"/>
      <w:r>
        <w:t>PersonIdentity</w:t>
      </w:r>
      <w:proofErr w:type="spellEnd"/>
      <w:r>
        <w:t xml:space="preserve"> partner2 )</w:t>
      </w:r>
    </w:p>
    <w:p w14:paraId="7D2F8CD4" w14:textId="77777777" w:rsidR="00C4071C" w:rsidRDefault="00C4071C" w:rsidP="00C4071C">
      <w:pPr>
        <w:pStyle w:val="ListParagraph"/>
        <w:numPr>
          <w:ilvl w:val="1"/>
          <w:numId w:val="48"/>
        </w:numPr>
        <w:rPr>
          <w:b/>
          <w:bCs/>
          <w:sz w:val="24"/>
          <w:szCs w:val="28"/>
        </w:rPr>
      </w:pPr>
      <w:r w:rsidRPr="00F262C6">
        <w:rPr>
          <w:b/>
          <w:bCs/>
          <w:sz w:val="24"/>
          <w:szCs w:val="28"/>
        </w:rPr>
        <w:t>ClassNotFoundException</w:t>
      </w:r>
    </w:p>
    <w:p w14:paraId="243AAEA2" w14:textId="77777777" w:rsidR="00C4071C" w:rsidRDefault="00C4071C" w:rsidP="00C4071C">
      <w:pPr>
        <w:pStyle w:val="ListParagraph"/>
        <w:numPr>
          <w:ilvl w:val="1"/>
          <w:numId w:val="48"/>
        </w:numPr>
        <w:rPr>
          <w:b/>
          <w:bCs/>
          <w:sz w:val="24"/>
          <w:szCs w:val="28"/>
        </w:rPr>
      </w:pPr>
      <w:proofErr w:type="spellStart"/>
      <w:r w:rsidRPr="00F262C6">
        <w:rPr>
          <w:b/>
          <w:bCs/>
          <w:sz w:val="24"/>
          <w:szCs w:val="28"/>
        </w:rPr>
        <w:t>SQLException</w:t>
      </w:r>
      <w:proofErr w:type="spellEnd"/>
    </w:p>
    <w:p w14:paraId="7A4A3C03" w14:textId="77777777" w:rsidR="00C4071C" w:rsidRDefault="00C4071C" w:rsidP="00C4071C">
      <w:pPr>
        <w:pStyle w:val="ListParagraph"/>
        <w:numPr>
          <w:ilvl w:val="1"/>
          <w:numId w:val="48"/>
        </w:numPr>
        <w:rPr>
          <w:b/>
          <w:bCs/>
          <w:sz w:val="24"/>
          <w:szCs w:val="28"/>
        </w:rPr>
      </w:pPr>
      <w:proofErr w:type="spellStart"/>
      <w:r w:rsidRPr="00240D7C">
        <w:rPr>
          <w:b/>
          <w:bCs/>
          <w:sz w:val="24"/>
          <w:szCs w:val="28"/>
        </w:rPr>
        <w:t>PersonNotFoundException</w:t>
      </w:r>
      <w:proofErr w:type="spellEnd"/>
    </w:p>
    <w:p w14:paraId="0CED4404" w14:textId="77777777" w:rsidR="00C4071C" w:rsidRDefault="00C4071C" w:rsidP="00C4071C">
      <w:pPr>
        <w:pStyle w:val="ListParagraph"/>
        <w:numPr>
          <w:ilvl w:val="1"/>
          <w:numId w:val="48"/>
        </w:numPr>
        <w:rPr>
          <w:b/>
          <w:bCs/>
          <w:sz w:val="24"/>
          <w:szCs w:val="28"/>
        </w:rPr>
      </w:pPr>
      <w:proofErr w:type="spellStart"/>
      <w:r w:rsidRPr="00C4071C">
        <w:rPr>
          <w:b/>
          <w:bCs/>
          <w:sz w:val="24"/>
          <w:szCs w:val="28"/>
        </w:rPr>
        <w:t>DuplicateRecordException</w:t>
      </w:r>
      <w:proofErr w:type="spellEnd"/>
    </w:p>
    <w:p w14:paraId="48AF60D2" w14:textId="675558DE" w:rsidR="00353C48" w:rsidRPr="00C4071C" w:rsidRDefault="00353C48" w:rsidP="00353C48">
      <w:pPr>
        <w:pStyle w:val="ListParagraph"/>
        <w:numPr>
          <w:ilvl w:val="0"/>
          <w:numId w:val="48"/>
        </w:numPr>
        <w:rPr>
          <w:b/>
          <w:bCs/>
          <w:sz w:val="24"/>
          <w:szCs w:val="28"/>
        </w:rPr>
      </w:pPr>
      <w:proofErr w:type="spellStart"/>
      <w:proofErr w:type="gramStart"/>
      <w:r>
        <w:t>recordDissolution</w:t>
      </w:r>
      <w:proofErr w:type="spellEnd"/>
      <w:r>
        <w:t xml:space="preserve">( </w:t>
      </w:r>
      <w:proofErr w:type="spellStart"/>
      <w:r>
        <w:t>PersonIdentity</w:t>
      </w:r>
      <w:proofErr w:type="spellEnd"/>
      <w:proofErr w:type="gramEnd"/>
      <w:r>
        <w:t xml:space="preserve"> partner1, </w:t>
      </w:r>
      <w:proofErr w:type="spellStart"/>
      <w:r>
        <w:t>PersonIdentity</w:t>
      </w:r>
      <w:proofErr w:type="spellEnd"/>
      <w:r>
        <w:t xml:space="preserve"> partner2 )</w:t>
      </w:r>
    </w:p>
    <w:p w14:paraId="0B2235BA" w14:textId="77777777" w:rsidR="00353C48" w:rsidRDefault="00353C48" w:rsidP="00353C48">
      <w:pPr>
        <w:pStyle w:val="ListParagraph"/>
        <w:numPr>
          <w:ilvl w:val="1"/>
          <w:numId w:val="48"/>
        </w:numPr>
        <w:rPr>
          <w:b/>
          <w:bCs/>
          <w:sz w:val="24"/>
          <w:szCs w:val="28"/>
        </w:rPr>
      </w:pPr>
      <w:r w:rsidRPr="00F262C6">
        <w:rPr>
          <w:b/>
          <w:bCs/>
          <w:sz w:val="24"/>
          <w:szCs w:val="28"/>
        </w:rPr>
        <w:t>ClassNotFoundException</w:t>
      </w:r>
    </w:p>
    <w:p w14:paraId="3A73E774" w14:textId="77777777" w:rsidR="00353C48" w:rsidRDefault="00353C48" w:rsidP="00353C48">
      <w:pPr>
        <w:pStyle w:val="ListParagraph"/>
        <w:numPr>
          <w:ilvl w:val="1"/>
          <w:numId w:val="48"/>
        </w:numPr>
        <w:rPr>
          <w:b/>
          <w:bCs/>
          <w:sz w:val="24"/>
          <w:szCs w:val="28"/>
        </w:rPr>
      </w:pPr>
      <w:proofErr w:type="spellStart"/>
      <w:r w:rsidRPr="00F262C6">
        <w:rPr>
          <w:b/>
          <w:bCs/>
          <w:sz w:val="24"/>
          <w:szCs w:val="28"/>
        </w:rPr>
        <w:t>SQLException</w:t>
      </w:r>
      <w:proofErr w:type="spellEnd"/>
    </w:p>
    <w:p w14:paraId="0B83208A" w14:textId="77777777" w:rsidR="00353C48" w:rsidRDefault="00353C48" w:rsidP="00353C48">
      <w:pPr>
        <w:pStyle w:val="ListParagraph"/>
        <w:numPr>
          <w:ilvl w:val="1"/>
          <w:numId w:val="48"/>
        </w:numPr>
        <w:rPr>
          <w:b/>
          <w:bCs/>
          <w:sz w:val="24"/>
          <w:szCs w:val="28"/>
        </w:rPr>
      </w:pPr>
      <w:proofErr w:type="spellStart"/>
      <w:r w:rsidRPr="00240D7C">
        <w:rPr>
          <w:b/>
          <w:bCs/>
          <w:sz w:val="24"/>
          <w:szCs w:val="28"/>
        </w:rPr>
        <w:t>PersonNotFoundException</w:t>
      </w:r>
      <w:proofErr w:type="spellEnd"/>
    </w:p>
    <w:p w14:paraId="408407FA" w14:textId="77777777" w:rsidR="00353C48" w:rsidRDefault="00353C48" w:rsidP="00353C48">
      <w:pPr>
        <w:pStyle w:val="ListParagraph"/>
        <w:numPr>
          <w:ilvl w:val="1"/>
          <w:numId w:val="48"/>
        </w:numPr>
        <w:rPr>
          <w:b/>
          <w:bCs/>
          <w:sz w:val="24"/>
          <w:szCs w:val="28"/>
        </w:rPr>
      </w:pPr>
      <w:proofErr w:type="spellStart"/>
      <w:r w:rsidRPr="00C4071C">
        <w:rPr>
          <w:b/>
          <w:bCs/>
          <w:sz w:val="24"/>
          <w:szCs w:val="28"/>
        </w:rPr>
        <w:t>DuplicateRecordException</w:t>
      </w:r>
      <w:proofErr w:type="spellEnd"/>
    </w:p>
    <w:p w14:paraId="37F654FA" w14:textId="77777777" w:rsidR="00C4071C" w:rsidRDefault="00C4071C" w:rsidP="00C4071C">
      <w:pPr>
        <w:pStyle w:val="ListParagraph"/>
        <w:numPr>
          <w:ilvl w:val="0"/>
          <w:numId w:val="48"/>
        </w:numPr>
        <w:rPr>
          <w:b/>
          <w:bCs/>
          <w:sz w:val="24"/>
          <w:szCs w:val="28"/>
        </w:rPr>
      </w:pPr>
    </w:p>
    <w:p w14:paraId="31B776F0" w14:textId="31E97B40" w:rsidR="00653663" w:rsidRDefault="00653663" w:rsidP="00653663">
      <w:pPr>
        <w:pStyle w:val="Heading1"/>
        <w:jc w:val="center"/>
        <w:rPr>
          <w:b/>
          <w:bCs w:val="0"/>
        </w:rPr>
      </w:pPr>
      <w:r w:rsidRPr="00653663">
        <w:rPr>
          <w:b/>
          <w:bCs w:val="0"/>
        </w:rPr>
        <w:t>References</w:t>
      </w:r>
    </w:p>
    <w:p w14:paraId="652A0E08" w14:textId="252F532F" w:rsidR="00653663" w:rsidRDefault="00653663" w:rsidP="00653663"/>
    <w:p w14:paraId="239702A0" w14:textId="15CF6150" w:rsidR="00653663" w:rsidRPr="00480A0B" w:rsidRDefault="00C23F52" w:rsidP="00653663">
      <w:pPr>
        <w:pStyle w:val="ListParagraph"/>
        <w:numPr>
          <w:ilvl w:val="0"/>
          <w:numId w:val="38"/>
        </w:numPr>
        <w:rPr>
          <w:rStyle w:val="Hyperlink"/>
          <w:color w:val="auto"/>
          <w:sz w:val="24"/>
          <w:szCs w:val="28"/>
          <w:u w:val="none"/>
        </w:rPr>
      </w:pPr>
      <w:hyperlink r:id="rId9" w:anchor="top" w:history="1">
        <w:r w:rsidR="00C364AA" w:rsidRPr="00CB663C">
          <w:rPr>
            <w:rStyle w:val="Hyperlink"/>
            <w:sz w:val="24"/>
            <w:szCs w:val="28"/>
          </w:rPr>
          <w:t>https://www.umanitoba.ca/faculties/arts/anthropology/tutor/descent/cognatic/collateral.html#top</w:t>
        </w:r>
      </w:hyperlink>
    </w:p>
    <w:p w14:paraId="4FD4F3D5" w14:textId="036068B3" w:rsidR="00480A0B" w:rsidRPr="00054486" w:rsidRDefault="00C23F52" w:rsidP="00653663">
      <w:pPr>
        <w:pStyle w:val="ListParagraph"/>
        <w:numPr>
          <w:ilvl w:val="0"/>
          <w:numId w:val="38"/>
        </w:numPr>
        <w:rPr>
          <w:rStyle w:val="Hyperlink"/>
          <w:color w:val="auto"/>
          <w:sz w:val="24"/>
          <w:szCs w:val="28"/>
          <w:u w:val="none"/>
        </w:rPr>
      </w:pPr>
      <w:hyperlink r:id="rId10" w:history="1">
        <w:r w:rsidR="00480A0B" w:rsidRPr="00A0194E">
          <w:rPr>
            <w:rStyle w:val="Hyperlink"/>
            <w:sz w:val="24"/>
            <w:szCs w:val="28"/>
          </w:rPr>
          <w:t>https://alvinalexander.com/java/java-mysql-insert-example-preparedstatement/</w:t>
        </w:r>
      </w:hyperlink>
    </w:p>
    <w:p w14:paraId="249D5E77" w14:textId="4CF7511B" w:rsidR="00054486" w:rsidRDefault="00054486" w:rsidP="00653663">
      <w:pPr>
        <w:pStyle w:val="ListParagraph"/>
        <w:numPr>
          <w:ilvl w:val="0"/>
          <w:numId w:val="38"/>
        </w:numPr>
        <w:rPr>
          <w:sz w:val="24"/>
          <w:szCs w:val="28"/>
        </w:rPr>
      </w:pPr>
      <w:hyperlink r:id="rId11" w:history="1">
        <w:r w:rsidRPr="00BC4E4F">
          <w:rPr>
            <w:rStyle w:val="Hyperlink"/>
            <w:sz w:val="24"/>
            <w:szCs w:val="28"/>
          </w:rPr>
          <w:t>https://docs.oracle.com/javase/7/docs/api/java/sql/Statement.html</w:t>
        </w:r>
      </w:hyperlink>
    </w:p>
    <w:p w14:paraId="0BC36D5C" w14:textId="2C3EBCBD" w:rsidR="00480A0B" w:rsidRDefault="00983C64" w:rsidP="00653663">
      <w:pPr>
        <w:pStyle w:val="ListParagraph"/>
        <w:numPr>
          <w:ilvl w:val="0"/>
          <w:numId w:val="38"/>
        </w:numPr>
        <w:rPr>
          <w:sz w:val="24"/>
          <w:szCs w:val="28"/>
        </w:rPr>
      </w:pPr>
      <w:hyperlink r:id="rId12" w:history="1">
        <w:r w:rsidRPr="00BC4E4F">
          <w:rPr>
            <w:rStyle w:val="Hyperlink"/>
            <w:sz w:val="24"/>
            <w:szCs w:val="28"/>
          </w:rPr>
          <w:t>https://dev.mysql.com/doc/connector-j/5.1/en/connector-j-usagenotes-last-insert-id.html</w:t>
        </w:r>
      </w:hyperlink>
    </w:p>
    <w:p w14:paraId="5761E93D" w14:textId="18C21494" w:rsidR="00983C64" w:rsidRDefault="00FE3808" w:rsidP="00653663">
      <w:pPr>
        <w:pStyle w:val="ListParagraph"/>
        <w:numPr>
          <w:ilvl w:val="0"/>
          <w:numId w:val="38"/>
        </w:numPr>
        <w:rPr>
          <w:sz w:val="24"/>
          <w:szCs w:val="28"/>
        </w:rPr>
      </w:pPr>
      <w:hyperlink r:id="rId13" w:history="1">
        <w:r w:rsidRPr="00BC4E4F">
          <w:rPr>
            <w:rStyle w:val="Hyperlink"/>
            <w:sz w:val="24"/>
            <w:szCs w:val="28"/>
          </w:rPr>
          <w:t>https://www.javatpoint.com/how-to-compare-two-objects-in-java</w:t>
        </w:r>
      </w:hyperlink>
    </w:p>
    <w:p w14:paraId="346E9240" w14:textId="29B9F349" w:rsidR="00FE3808" w:rsidRDefault="00BC524E" w:rsidP="00653663">
      <w:pPr>
        <w:pStyle w:val="ListParagraph"/>
        <w:numPr>
          <w:ilvl w:val="0"/>
          <w:numId w:val="38"/>
        </w:numPr>
        <w:rPr>
          <w:sz w:val="24"/>
          <w:szCs w:val="28"/>
        </w:rPr>
      </w:pPr>
      <w:hyperlink r:id="rId14" w:history="1">
        <w:r w:rsidRPr="00BC4E4F">
          <w:rPr>
            <w:rStyle w:val="Hyperlink"/>
            <w:sz w:val="24"/>
            <w:szCs w:val="28"/>
          </w:rPr>
          <w:t>https://www.baeldung.com/java-new-custom-exception</w:t>
        </w:r>
      </w:hyperlink>
    </w:p>
    <w:p w14:paraId="2EC65FD6" w14:textId="4BFC3805" w:rsidR="00BC524E" w:rsidRDefault="006F395D" w:rsidP="00653663">
      <w:pPr>
        <w:pStyle w:val="ListParagraph"/>
        <w:numPr>
          <w:ilvl w:val="0"/>
          <w:numId w:val="38"/>
        </w:numPr>
        <w:rPr>
          <w:sz w:val="24"/>
          <w:szCs w:val="28"/>
        </w:rPr>
      </w:pPr>
      <w:hyperlink r:id="rId15" w:history="1">
        <w:r w:rsidRPr="00BC4E4F">
          <w:rPr>
            <w:rStyle w:val="Hyperlink"/>
            <w:sz w:val="24"/>
            <w:szCs w:val="28"/>
          </w:rPr>
          <w:t>https://www.canada.ca/en/immigration-refugees-citizenship/services/new-immigrants/learn-about-canada/laws/family-law.html#:~:text=Marriage%20and%20divorce,1%20person%20in%20the%20past.&amp;text=You%20can%20only%20remarry%20if,or%20your%20spouse%20has%20died</w:t>
        </w:r>
      </w:hyperlink>
      <w:r w:rsidRPr="006F395D">
        <w:rPr>
          <w:sz w:val="24"/>
          <w:szCs w:val="28"/>
        </w:rPr>
        <w:t>.</w:t>
      </w:r>
    </w:p>
    <w:p w14:paraId="215666FD" w14:textId="79CF4411" w:rsidR="006F395D" w:rsidRDefault="00642DAE" w:rsidP="00653663">
      <w:pPr>
        <w:pStyle w:val="ListParagraph"/>
        <w:numPr>
          <w:ilvl w:val="0"/>
          <w:numId w:val="38"/>
        </w:numPr>
        <w:rPr>
          <w:sz w:val="24"/>
          <w:szCs w:val="28"/>
        </w:rPr>
      </w:pPr>
      <w:hyperlink r:id="rId16" w:history="1">
        <w:r w:rsidRPr="00BC4E4F">
          <w:rPr>
            <w:rStyle w:val="Hyperlink"/>
            <w:sz w:val="24"/>
            <w:szCs w:val="28"/>
          </w:rPr>
          <w:t>https://www.torontodivorcelaw.com/long-divorce-canada/#:~:text=to%20be%20resolved.-,How%20long%20do%20you%20have%20to%20wait%20to%20get%20remarried,legally%20separated%20from%20your%20ex</w:t>
        </w:r>
      </w:hyperlink>
      <w:r w:rsidRPr="00642DAE">
        <w:rPr>
          <w:sz w:val="24"/>
          <w:szCs w:val="28"/>
        </w:rPr>
        <w:t>.</w:t>
      </w:r>
    </w:p>
    <w:p w14:paraId="6808B22A" w14:textId="18A0B2FC" w:rsidR="00642DAE" w:rsidRDefault="00642DAE" w:rsidP="00653663">
      <w:pPr>
        <w:pStyle w:val="ListParagraph"/>
        <w:numPr>
          <w:ilvl w:val="0"/>
          <w:numId w:val="38"/>
        </w:numPr>
        <w:rPr>
          <w:sz w:val="24"/>
          <w:szCs w:val="28"/>
        </w:rPr>
      </w:pPr>
      <w:hyperlink r:id="rId17" w:history="1">
        <w:r w:rsidRPr="00BC4E4F">
          <w:rPr>
            <w:rStyle w:val="Hyperlink"/>
            <w:sz w:val="24"/>
            <w:szCs w:val="28"/>
          </w:rPr>
          <w:t>https://divorce-canada.ca/marriage-separation-in-canada</w:t>
        </w:r>
      </w:hyperlink>
    </w:p>
    <w:p w14:paraId="63B68ABF" w14:textId="77777777" w:rsidR="00642DAE" w:rsidRPr="00EA51F7" w:rsidRDefault="00642DAE" w:rsidP="00653663">
      <w:pPr>
        <w:pStyle w:val="ListParagraph"/>
        <w:numPr>
          <w:ilvl w:val="0"/>
          <w:numId w:val="38"/>
        </w:numPr>
        <w:rPr>
          <w:sz w:val="24"/>
          <w:szCs w:val="28"/>
        </w:rPr>
      </w:pPr>
    </w:p>
    <w:sectPr w:rsidR="00642DAE" w:rsidRPr="00EA51F7" w:rsidSect="00F262C6">
      <w:headerReference w:type="default" r:id="rId18"/>
      <w:footerReference w:type="even" r:id="rId19"/>
      <w:footerReference w:type="default" r:id="rId20"/>
      <w:headerReference w:type="first" r:id="rId21"/>
      <w:footerReference w:type="first" r:id="rId22"/>
      <w:pgSz w:w="12240" w:h="15840"/>
      <w:pgMar w:top="720" w:right="720" w:bottom="720" w:left="720" w:header="578" w:footer="431"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7C363" w14:textId="77777777" w:rsidR="00C23F52" w:rsidRDefault="00C23F52">
      <w:pPr>
        <w:spacing w:after="0"/>
      </w:pPr>
      <w:r>
        <w:separator/>
      </w:r>
    </w:p>
  </w:endnote>
  <w:endnote w:type="continuationSeparator" w:id="0">
    <w:p w14:paraId="13C5098F" w14:textId="77777777" w:rsidR="00C23F52" w:rsidRDefault="00C23F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4E050" w14:textId="77777777" w:rsidR="00172D10" w:rsidRDefault="00172D10">
    <w:pPr>
      <w:jc w:val="right"/>
    </w:pPr>
  </w:p>
  <w:p w14:paraId="671E25BE"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F69200" w:themeColor="accent3"/>
      </w:rPr>
      <w:sym w:font="Wingdings 2" w:char="F097"/>
    </w:r>
  </w:p>
  <w:p w14:paraId="0A9ACB36"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18AB3" w:themeColor="accent1"/>
      </w:rPr>
      <w:id w:val="-405526225"/>
      <w:docPartObj>
        <w:docPartGallery w:val="Page Numbers (Bottom of Page)"/>
        <w:docPartUnique/>
      </w:docPartObj>
    </w:sdtPr>
    <w:sdtEndPr>
      <w:rPr>
        <w:noProof/>
      </w:rPr>
    </w:sdtEndPr>
    <w:sdtContent>
      <w:p w14:paraId="15CA07AE" w14:textId="781C6687" w:rsidR="005D120C" w:rsidRPr="005D120C" w:rsidRDefault="00480A0B">
        <w:pPr>
          <w:pStyle w:val="Footer"/>
          <w:jc w:val="center"/>
          <w:rPr>
            <w:color w:val="418AB3" w:themeColor="accent1"/>
          </w:rPr>
        </w:pPr>
        <w:r>
          <w:rPr>
            <w:color w:val="418AB3" w:themeColor="accent1"/>
          </w:rPr>
          <w:t>External Documentation</w:t>
        </w:r>
        <w:r w:rsidR="003F045E">
          <w:rPr>
            <w:color w:val="418AB3" w:themeColor="accent1"/>
          </w:rPr>
          <w:t xml:space="preserve"> </w:t>
        </w:r>
        <w:r w:rsidR="00110615">
          <w:rPr>
            <w:color w:val="418AB3" w:themeColor="accent1"/>
          </w:rPr>
          <w:t xml:space="preserve">– Page </w:t>
        </w:r>
        <w:r w:rsidR="005D120C" w:rsidRPr="005D120C">
          <w:rPr>
            <w:color w:val="418AB3" w:themeColor="accent1"/>
          </w:rPr>
          <w:fldChar w:fldCharType="begin"/>
        </w:r>
        <w:r w:rsidR="005D120C" w:rsidRPr="005D120C">
          <w:rPr>
            <w:color w:val="418AB3" w:themeColor="accent1"/>
          </w:rPr>
          <w:instrText xml:space="preserve"> PAGE   \* MERGEFORMAT </w:instrText>
        </w:r>
        <w:r w:rsidR="005D120C" w:rsidRPr="005D120C">
          <w:rPr>
            <w:color w:val="418AB3" w:themeColor="accent1"/>
          </w:rPr>
          <w:fldChar w:fldCharType="separate"/>
        </w:r>
        <w:r w:rsidR="00DB0EF4">
          <w:rPr>
            <w:noProof/>
            <w:color w:val="418AB3" w:themeColor="accent1"/>
          </w:rPr>
          <w:t>1</w:t>
        </w:r>
        <w:r w:rsidR="005D120C" w:rsidRPr="005D120C">
          <w:rPr>
            <w:noProof/>
            <w:color w:val="418AB3" w:themeColor="accent1"/>
          </w:rPr>
          <w:fldChar w:fldCharType="end"/>
        </w:r>
      </w:p>
    </w:sdtContent>
  </w:sdt>
  <w:p w14:paraId="02956ADE" w14:textId="77777777" w:rsidR="00172D10" w:rsidRPr="00480A0B" w:rsidRDefault="00172D10" w:rsidP="005D120C">
    <w:pP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6F3AB" w14:textId="0B3FC2D1" w:rsidR="00094803" w:rsidRDefault="00C23F52">
    <w:pPr>
      <w:pStyle w:val="Footer"/>
    </w:pPr>
    <w:r>
      <w:rPr>
        <w:noProof/>
      </w:rPr>
      <w:pict w14:anchorId="30F6E86F">
        <v:group id="Group 17" o:spid="_x0000_s1025"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6"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1" o:title="Hexagon 2"/>
          </v:shape>
          <v:shape id="Graphic 29" o:spid="_x0000_s1027"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">
            <v:imagedata r:id="rId2" o:title="Hexagon 3"/>
          </v:shape>
          <v:shape id="Graphic 30" o:spid="_x0000_s1028"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">
            <v:imagedata r:id="rId3" o:title="Hexagon 1"/>
          </v:shape>
        </v:group>
      </w:pict>
    </w:r>
    <w:r w:rsidR="00094803">
      <w:rPr>
        <w:noProof/>
      </w:rPr>
      <w:drawing>
        <wp:anchor distT="0" distB="0" distL="114300" distR="114300" simplePos="0" relativeHeight="251661312" behindDoc="0" locked="0" layoutInCell="1" allowOverlap="1" wp14:anchorId="2138000F" wp14:editId="7C66FF36">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4438D" w14:textId="77777777" w:rsidR="00C23F52" w:rsidRDefault="00C23F52">
      <w:pPr>
        <w:spacing w:after="0"/>
      </w:pPr>
      <w:r>
        <w:separator/>
      </w:r>
    </w:p>
  </w:footnote>
  <w:footnote w:type="continuationSeparator" w:id="0">
    <w:p w14:paraId="465625DD" w14:textId="77777777" w:rsidR="00C23F52" w:rsidRDefault="00C23F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18AB3" w:themeColor="accent1"/>
      </w:rPr>
      <w:alias w:val="Document title:"/>
      <w:tag w:val="Document title:"/>
      <w:id w:val="-1396499233"/>
      <w:placeholder>
        <w:docPart w:val="9608E638C0D24D219CBA0544BBF445B5"/>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53796C05" w14:textId="13BCE6EB" w:rsidR="00172D10" w:rsidRDefault="00B62319">
        <w:pPr>
          <w:spacing w:after="0"/>
          <w:jc w:val="center"/>
          <w:rPr>
            <w:color w:val="DDDDDD" w:themeColor="background2"/>
          </w:rPr>
        </w:pPr>
        <w:r>
          <w:rPr>
            <w:color w:val="418AB3" w:themeColor="accent1"/>
          </w:rPr>
          <w:t>CSCI 3901 - Project</w:t>
        </w:r>
      </w:p>
    </w:sdtContent>
  </w:sdt>
  <w:p w14:paraId="7431DAD3" w14:textId="77777777" w:rsidR="00172D10" w:rsidRPr="005D120C" w:rsidRDefault="00C23F52">
    <w:pPr>
      <w:jc w:val="center"/>
      <w:rPr>
        <w:color w:val="5E5E5E" w:themeColor="text2"/>
      </w:rPr>
    </w:pPr>
    <w:sdt>
      <w:sdtPr>
        <w:rPr>
          <w:color w:val="5E5E5E" w:themeColor="text2"/>
        </w:rPr>
        <w:alias w:val="Ellipsis:"/>
        <w:tag w:val="Ellipsis:"/>
        <w:id w:val="-2048830323"/>
        <w:temporary/>
        <w:showingPlcHdr/>
        <w15:appearance w15:val="hidden"/>
      </w:sdtPr>
      <w:sdtEndPr/>
      <w:sdtContent>
        <w:r w:rsidR="001D74FA" w:rsidRPr="001B0F06">
          <w:rPr>
            <w:color w:val="464646" w:themeColor="text2" w:themeShade="BF"/>
          </w:rPr>
          <w:sym w:font="Symbol" w:char="F0B7"/>
        </w:r>
        <w:r w:rsidR="001D74FA" w:rsidRPr="001B0F06">
          <w:rPr>
            <w:color w:val="464646" w:themeColor="text2" w:themeShade="BF"/>
          </w:rPr>
          <w:t xml:space="preserve"> </w:t>
        </w:r>
        <w:r w:rsidR="001D74FA" w:rsidRPr="001B0F06">
          <w:rPr>
            <w:color w:val="464646" w:themeColor="text2" w:themeShade="BF"/>
          </w:rPr>
          <w:sym w:font="Symbol" w:char="F0B7"/>
        </w:r>
        <w:r w:rsidR="001D74FA" w:rsidRPr="001B0F06">
          <w:rPr>
            <w:color w:val="464646" w:themeColor="text2" w:themeShade="BF"/>
          </w:rPr>
          <w:t xml:space="preserve"> </w:t>
        </w:r>
        <w:r w:rsidR="001D74FA" w:rsidRPr="001B0F06">
          <w:rPr>
            <w:color w:val="464646"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9B54" w14:textId="4AD3310B" w:rsidR="00094803" w:rsidRDefault="00C23F52">
    <w:pPr>
      <w:pStyle w:val="Header"/>
    </w:pPr>
    <w:r>
      <w:rPr>
        <w:noProof/>
      </w:rPr>
      <w:pict w14:anchorId="3ED34A39">
        <v:group id="Group 2" o:spid="_x0000_s1029"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30"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">
            <v:imagedata r:id="rId1" o:title="Hexagon 4"/>
          </v:shape>
          <v:shape id="Graphic 4" o:spid="_x0000_s1031"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2" o:title="Hexagon 2"/>
          </v:shape>
          <v:shape id="Graphic 5" o:spid="_x0000_s1032"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">
            <v:imagedata r:id="rId3" o:title="Hexagon 1"/>
          </v:shape>
          <v:shape id="Graphic 6" o:spid="_x0000_s1033"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">
            <v:imagedata r:id="rId4" o:title="Hexagon 3"/>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D67C4"/>
    <w:multiLevelType w:val="hybridMultilevel"/>
    <w:tmpl w:val="0A3628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0F6427EE"/>
    <w:multiLevelType w:val="hybridMultilevel"/>
    <w:tmpl w:val="A6E2C2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5005A7A"/>
    <w:multiLevelType w:val="hybridMultilevel"/>
    <w:tmpl w:val="630665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7844935"/>
    <w:multiLevelType w:val="hybridMultilevel"/>
    <w:tmpl w:val="73A60E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9475B7B"/>
    <w:multiLevelType w:val="hybridMultilevel"/>
    <w:tmpl w:val="A8BCD85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F71D8C"/>
    <w:multiLevelType w:val="hybridMultilevel"/>
    <w:tmpl w:val="4F8656EA"/>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610C97"/>
    <w:multiLevelType w:val="hybridMultilevel"/>
    <w:tmpl w:val="6DA00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0D35F1"/>
    <w:multiLevelType w:val="hybridMultilevel"/>
    <w:tmpl w:val="5B6CAA62"/>
    <w:lvl w:ilvl="0" w:tplc="5C0CC11E">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7A11832"/>
    <w:multiLevelType w:val="hybridMultilevel"/>
    <w:tmpl w:val="D1E0FCD0"/>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AF52B6"/>
    <w:multiLevelType w:val="hybridMultilevel"/>
    <w:tmpl w:val="D082A1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63E204A"/>
    <w:multiLevelType w:val="hybridMultilevel"/>
    <w:tmpl w:val="43F452D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681358E"/>
    <w:multiLevelType w:val="hybridMultilevel"/>
    <w:tmpl w:val="DD221826"/>
    <w:lvl w:ilvl="0" w:tplc="FFFFFFFF">
      <w:start w:val="1"/>
      <w:numFmt w:val="decimal"/>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92A3F42"/>
    <w:multiLevelType w:val="hybridMultilevel"/>
    <w:tmpl w:val="2EC0FB5E"/>
    <w:lvl w:ilvl="0" w:tplc="FFFFFFFF">
      <w:start w:val="1"/>
      <w:numFmt w:val="decimal"/>
      <w:lvlText w:val="%1."/>
      <w:lvlJc w:val="left"/>
      <w:pPr>
        <w:ind w:left="360" w:hanging="360"/>
      </w:p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3" w15:restartNumberingAfterBreak="0">
    <w:nsid w:val="39552AEF"/>
    <w:multiLevelType w:val="hybridMultilevel"/>
    <w:tmpl w:val="AB1824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9B8103C"/>
    <w:multiLevelType w:val="hybridMultilevel"/>
    <w:tmpl w:val="4EC0A4EC"/>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AE11645"/>
    <w:multiLevelType w:val="hybridMultilevel"/>
    <w:tmpl w:val="F2E28E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33A59E5"/>
    <w:multiLevelType w:val="hybridMultilevel"/>
    <w:tmpl w:val="FAA2A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4E00D1B"/>
    <w:multiLevelType w:val="hybridMultilevel"/>
    <w:tmpl w:val="10C2509C"/>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59E73AF"/>
    <w:multiLevelType w:val="hybridMultilevel"/>
    <w:tmpl w:val="AC92018A"/>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410AF8"/>
    <w:multiLevelType w:val="hybridMultilevel"/>
    <w:tmpl w:val="DD221826"/>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940D30"/>
    <w:multiLevelType w:val="hybridMultilevel"/>
    <w:tmpl w:val="267A82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31A4361"/>
    <w:multiLevelType w:val="hybridMultilevel"/>
    <w:tmpl w:val="AAAAEB18"/>
    <w:lvl w:ilvl="0" w:tplc="FFFFFFFF">
      <w:start w:val="1"/>
      <w:numFmt w:val="decimal"/>
      <w:lvlText w:val="%1."/>
      <w:lvlJc w:val="left"/>
      <w:pPr>
        <w:ind w:left="1080" w:hanging="360"/>
      </w:pPr>
    </w:lvl>
    <w:lvl w:ilvl="1" w:tplc="40090019">
      <w:start w:val="1"/>
      <w:numFmt w:val="lowerLetter"/>
      <w:lvlText w:val="%2."/>
      <w:lvlJc w:val="left"/>
      <w:pPr>
        <w:ind w:left="1440" w:hanging="360"/>
      </w:pPr>
    </w:lvl>
    <w:lvl w:ilvl="2" w:tplc="9878D0C0">
      <w:start w:val="1"/>
      <w:numFmt w:val="lowerRoman"/>
      <w:lvlText w:val="%3."/>
      <w:lvlJc w:val="right"/>
      <w:pPr>
        <w:ind w:left="2160" w:hanging="180"/>
      </w:pPr>
      <w:rPr>
        <w:b w:val="0"/>
        <w:b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35E16B2"/>
    <w:multiLevelType w:val="hybridMultilevel"/>
    <w:tmpl w:val="B0F668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87F53D3"/>
    <w:multiLevelType w:val="hybridMultilevel"/>
    <w:tmpl w:val="149C0D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99D24A1"/>
    <w:multiLevelType w:val="hybridMultilevel"/>
    <w:tmpl w:val="E4DEC4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ADC68CE"/>
    <w:multiLevelType w:val="hybridMultilevel"/>
    <w:tmpl w:val="DC540A60"/>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B231904"/>
    <w:multiLevelType w:val="hybridMultilevel"/>
    <w:tmpl w:val="4E1C032A"/>
    <w:lvl w:ilvl="0" w:tplc="40090015">
      <w:start w:val="1"/>
      <w:numFmt w:val="upp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5D541EC4"/>
    <w:multiLevelType w:val="hybridMultilevel"/>
    <w:tmpl w:val="FDECEABC"/>
    <w:lvl w:ilvl="0" w:tplc="FFFFFFFF">
      <w:start w:val="1"/>
      <w:numFmt w:val="decimal"/>
      <w:lvlText w:val="%1."/>
      <w:lvlJc w:val="left"/>
      <w:pPr>
        <w:ind w:left="5655" w:hanging="360"/>
      </w:pPr>
    </w:lvl>
    <w:lvl w:ilvl="1" w:tplc="40090019" w:tentative="1">
      <w:start w:val="1"/>
      <w:numFmt w:val="lowerLetter"/>
      <w:lvlText w:val="%2."/>
      <w:lvlJc w:val="left"/>
      <w:pPr>
        <w:ind w:left="6015" w:hanging="360"/>
      </w:pPr>
    </w:lvl>
    <w:lvl w:ilvl="2" w:tplc="4009001B" w:tentative="1">
      <w:start w:val="1"/>
      <w:numFmt w:val="lowerRoman"/>
      <w:lvlText w:val="%3."/>
      <w:lvlJc w:val="right"/>
      <w:pPr>
        <w:ind w:left="6735" w:hanging="180"/>
      </w:pPr>
    </w:lvl>
    <w:lvl w:ilvl="3" w:tplc="4009000F" w:tentative="1">
      <w:start w:val="1"/>
      <w:numFmt w:val="decimal"/>
      <w:lvlText w:val="%4."/>
      <w:lvlJc w:val="left"/>
      <w:pPr>
        <w:ind w:left="7455" w:hanging="360"/>
      </w:pPr>
    </w:lvl>
    <w:lvl w:ilvl="4" w:tplc="40090019" w:tentative="1">
      <w:start w:val="1"/>
      <w:numFmt w:val="lowerLetter"/>
      <w:lvlText w:val="%5."/>
      <w:lvlJc w:val="left"/>
      <w:pPr>
        <w:ind w:left="8175" w:hanging="360"/>
      </w:pPr>
    </w:lvl>
    <w:lvl w:ilvl="5" w:tplc="4009001B" w:tentative="1">
      <w:start w:val="1"/>
      <w:numFmt w:val="lowerRoman"/>
      <w:lvlText w:val="%6."/>
      <w:lvlJc w:val="right"/>
      <w:pPr>
        <w:ind w:left="8895" w:hanging="180"/>
      </w:pPr>
    </w:lvl>
    <w:lvl w:ilvl="6" w:tplc="4009000F" w:tentative="1">
      <w:start w:val="1"/>
      <w:numFmt w:val="decimal"/>
      <w:lvlText w:val="%7."/>
      <w:lvlJc w:val="left"/>
      <w:pPr>
        <w:ind w:left="9615" w:hanging="360"/>
      </w:pPr>
    </w:lvl>
    <w:lvl w:ilvl="7" w:tplc="40090019" w:tentative="1">
      <w:start w:val="1"/>
      <w:numFmt w:val="lowerLetter"/>
      <w:lvlText w:val="%8."/>
      <w:lvlJc w:val="left"/>
      <w:pPr>
        <w:ind w:left="10335" w:hanging="360"/>
      </w:pPr>
    </w:lvl>
    <w:lvl w:ilvl="8" w:tplc="4009001B" w:tentative="1">
      <w:start w:val="1"/>
      <w:numFmt w:val="lowerRoman"/>
      <w:lvlText w:val="%9."/>
      <w:lvlJc w:val="right"/>
      <w:pPr>
        <w:ind w:left="11055" w:hanging="180"/>
      </w:pPr>
    </w:lvl>
  </w:abstractNum>
  <w:abstractNum w:abstractNumId="38" w15:restartNumberingAfterBreak="0">
    <w:nsid w:val="60F27F96"/>
    <w:multiLevelType w:val="hybridMultilevel"/>
    <w:tmpl w:val="EBFCC8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6466A18"/>
    <w:multiLevelType w:val="hybridMultilevel"/>
    <w:tmpl w:val="9C9C80E2"/>
    <w:lvl w:ilvl="0" w:tplc="FFFFFFFF">
      <w:start w:val="1"/>
      <w:numFmt w:val="decimal"/>
      <w:lvlText w:val="%1."/>
      <w:lvlJc w:val="left"/>
      <w:pPr>
        <w:ind w:left="720" w:hanging="360"/>
      </w:pPr>
    </w:lvl>
    <w:lvl w:ilvl="1" w:tplc="05224878">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9F0624F"/>
    <w:multiLevelType w:val="hybridMultilevel"/>
    <w:tmpl w:val="77E87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120D69"/>
    <w:multiLevelType w:val="hybridMultilevel"/>
    <w:tmpl w:val="44BC42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CFB1DAA"/>
    <w:multiLevelType w:val="hybridMultilevel"/>
    <w:tmpl w:val="2EC0FB5E"/>
    <w:lvl w:ilvl="0" w:tplc="FFFFFFFF">
      <w:start w:val="1"/>
      <w:numFmt w:val="decimal"/>
      <w:lvlText w:val="%1."/>
      <w:lvlJc w:val="left"/>
      <w:pPr>
        <w:ind w:left="36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3" w15:restartNumberingAfterBreak="0">
    <w:nsid w:val="6DB92262"/>
    <w:multiLevelType w:val="hybridMultilevel"/>
    <w:tmpl w:val="98F4315C"/>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2A567A3"/>
    <w:multiLevelType w:val="hybridMultilevel"/>
    <w:tmpl w:val="F27ABB3C"/>
    <w:lvl w:ilvl="0" w:tplc="5C0CC11E">
      <w:start w:val="1"/>
      <w:numFmt w:val="decimal"/>
      <w:lvlText w:val="%1."/>
      <w:lvlJc w:val="left"/>
      <w:pPr>
        <w:ind w:left="720" w:hanging="360"/>
      </w:pPr>
      <w:rPr>
        <w:b/>
        <w:bCs/>
      </w:rPr>
    </w:lvl>
    <w:lvl w:ilvl="1" w:tplc="40090015">
      <w:start w:val="1"/>
      <w:numFmt w:val="upperLetter"/>
      <w:lvlText w:val="%2."/>
      <w:lvlJc w:val="left"/>
      <w:pPr>
        <w:ind w:left="1440" w:hanging="360"/>
      </w:pPr>
      <w:rPr>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34B56B2"/>
    <w:multiLevelType w:val="hybridMultilevel"/>
    <w:tmpl w:val="74AA4194"/>
    <w:lvl w:ilvl="0" w:tplc="FFFFFFFF">
      <w:start w:val="1"/>
      <w:numFmt w:val="decimal"/>
      <w:lvlText w:val="%1."/>
      <w:lvlJc w:val="left"/>
      <w:pPr>
        <w:ind w:left="36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6" w15:restartNumberingAfterBreak="0">
    <w:nsid w:val="76044926"/>
    <w:multiLevelType w:val="hybridMultilevel"/>
    <w:tmpl w:val="FE7A5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76B95611"/>
    <w:multiLevelType w:val="hybridMultilevel"/>
    <w:tmpl w:val="1A347C3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AD765E0"/>
    <w:multiLevelType w:val="hybridMultilevel"/>
    <w:tmpl w:val="A6E2C2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0"/>
  </w:num>
  <w:num w:numId="12">
    <w:abstractNumId w:val="26"/>
  </w:num>
  <w:num w:numId="13">
    <w:abstractNumId w:val="44"/>
  </w:num>
  <w:num w:numId="14">
    <w:abstractNumId w:val="36"/>
  </w:num>
  <w:num w:numId="15">
    <w:abstractNumId w:val="20"/>
  </w:num>
  <w:num w:numId="16">
    <w:abstractNumId w:val="47"/>
  </w:num>
  <w:num w:numId="17">
    <w:abstractNumId w:val="17"/>
  </w:num>
  <w:num w:numId="18">
    <w:abstractNumId w:val="11"/>
  </w:num>
  <w:num w:numId="19">
    <w:abstractNumId w:val="25"/>
  </w:num>
  <w:num w:numId="20">
    <w:abstractNumId w:val="33"/>
  </w:num>
  <w:num w:numId="21">
    <w:abstractNumId w:val="23"/>
  </w:num>
  <w:num w:numId="22">
    <w:abstractNumId w:val="13"/>
  </w:num>
  <w:num w:numId="23">
    <w:abstractNumId w:val="19"/>
  </w:num>
  <w:num w:numId="24">
    <w:abstractNumId w:val="10"/>
  </w:num>
  <w:num w:numId="25">
    <w:abstractNumId w:val="12"/>
  </w:num>
  <w:num w:numId="26">
    <w:abstractNumId w:val="32"/>
  </w:num>
  <w:num w:numId="27">
    <w:abstractNumId w:val="38"/>
  </w:num>
  <w:num w:numId="28">
    <w:abstractNumId w:val="41"/>
  </w:num>
  <w:num w:numId="29">
    <w:abstractNumId w:val="46"/>
  </w:num>
  <w:num w:numId="30">
    <w:abstractNumId w:val="34"/>
  </w:num>
  <w:num w:numId="31">
    <w:abstractNumId w:val="30"/>
  </w:num>
  <w:num w:numId="32">
    <w:abstractNumId w:val="16"/>
  </w:num>
  <w:num w:numId="33">
    <w:abstractNumId w:val="18"/>
  </w:num>
  <w:num w:numId="34">
    <w:abstractNumId w:val="15"/>
  </w:num>
  <w:num w:numId="35">
    <w:abstractNumId w:val="42"/>
  </w:num>
  <w:num w:numId="36">
    <w:abstractNumId w:val="35"/>
  </w:num>
  <w:num w:numId="37">
    <w:abstractNumId w:val="31"/>
  </w:num>
  <w:num w:numId="38">
    <w:abstractNumId w:val="45"/>
  </w:num>
  <w:num w:numId="39">
    <w:abstractNumId w:val="27"/>
  </w:num>
  <w:num w:numId="40">
    <w:abstractNumId w:val="43"/>
  </w:num>
  <w:num w:numId="41">
    <w:abstractNumId w:val="37"/>
  </w:num>
  <w:num w:numId="42">
    <w:abstractNumId w:val="29"/>
  </w:num>
  <w:num w:numId="43">
    <w:abstractNumId w:val="21"/>
  </w:num>
  <w:num w:numId="44">
    <w:abstractNumId w:val="24"/>
  </w:num>
  <w:num w:numId="45">
    <w:abstractNumId w:val="28"/>
  </w:num>
  <w:num w:numId="46">
    <w:abstractNumId w:val="22"/>
  </w:num>
  <w:num w:numId="47">
    <w:abstractNumId w:val="48"/>
  </w:num>
  <w:num w:numId="48">
    <w:abstractNumId w:val="39"/>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05209"/>
    <w:rsid w:val="00011DC8"/>
    <w:rsid w:val="00014394"/>
    <w:rsid w:val="00026AF9"/>
    <w:rsid w:val="0003558D"/>
    <w:rsid w:val="000372D0"/>
    <w:rsid w:val="000405C5"/>
    <w:rsid w:val="00043684"/>
    <w:rsid w:val="0004651D"/>
    <w:rsid w:val="00046993"/>
    <w:rsid w:val="00054486"/>
    <w:rsid w:val="000553BA"/>
    <w:rsid w:val="000601F2"/>
    <w:rsid w:val="00080670"/>
    <w:rsid w:val="00082A79"/>
    <w:rsid w:val="00093525"/>
    <w:rsid w:val="00094803"/>
    <w:rsid w:val="000B5A61"/>
    <w:rsid w:val="000D5483"/>
    <w:rsid w:val="000E3EFD"/>
    <w:rsid w:val="000F4F25"/>
    <w:rsid w:val="00105209"/>
    <w:rsid w:val="00110615"/>
    <w:rsid w:val="0011105D"/>
    <w:rsid w:val="00131160"/>
    <w:rsid w:val="0014487A"/>
    <w:rsid w:val="00144C8E"/>
    <w:rsid w:val="00170B67"/>
    <w:rsid w:val="00172D10"/>
    <w:rsid w:val="001769F2"/>
    <w:rsid w:val="0017787C"/>
    <w:rsid w:val="00182A82"/>
    <w:rsid w:val="00194F61"/>
    <w:rsid w:val="001A2155"/>
    <w:rsid w:val="001A2B7A"/>
    <w:rsid w:val="001A4D9F"/>
    <w:rsid w:val="001B0048"/>
    <w:rsid w:val="001B0F06"/>
    <w:rsid w:val="001C0354"/>
    <w:rsid w:val="001C62C8"/>
    <w:rsid w:val="001D74FA"/>
    <w:rsid w:val="001F3BC1"/>
    <w:rsid w:val="00202812"/>
    <w:rsid w:val="00221451"/>
    <w:rsid w:val="002376E1"/>
    <w:rsid w:val="00240D7C"/>
    <w:rsid w:val="00241662"/>
    <w:rsid w:val="002600D6"/>
    <w:rsid w:val="00260E5B"/>
    <w:rsid w:val="00264054"/>
    <w:rsid w:val="00270A19"/>
    <w:rsid w:val="00280113"/>
    <w:rsid w:val="002A2E02"/>
    <w:rsid w:val="002B3AE5"/>
    <w:rsid w:val="002B6328"/>
    <w:rsid w:val="002D243B"/>
    <w:rsid w:val="002D2929"/>
    <w:rsid w:val="002D7C9D"/>
    <w:rsid w:val="002E20F4"/>
    <w:rsid w:val="00302691"/>
    <w:rsid w:val="00302E33"/>
    <w:rsid w:val="00310E75"/>
    <w:rsid w:val="00330EC2"/>
    <w:rsid w:val="00333CEB"/>
    <w:rsid w:val="00333EBB"/>
    <w:rsid w:val="00334034"/>
    <w:rsid w:val="0033736D"/>
    <w:rsid w:val="00341A2B"/>
    <w:rsid w:val="00344A91"/>
    <w:rsid w:val="00353C48"/>
    <w:rsid w:val="00364944"/>
    <w:rsid w:val="00374C02"/>
    <w:rsid w:val="0038009F"/>
    <w:rsid w:val="00385284"/>
    <w:rsid w:val="00396FF3"/>
    <w:rsid w:val="003A27E1"/>
    <w:rsid w:val="003A3E8B"/>
    <w:rsid w:val="003D2260"/>
    <w:rsid w:val="003D5276"/>
    <w:rsid w:val="003F045E"/>
    <w:rsid w:val="00423077"/>
    <w:rsid w:val="00426F60"/>
    <w:rsid w:val="00444FD9"/>
    <w:rsid w:val="00461E56"/>
    <w:rsid w:val="00466282"/>
    <w:rsid w:val="00472DF6"/>
    <w:rsid w:val="00480A0B"/>
    <w:rsid w:val="00481733"/>
    <w:rsid w:val="00481EB6"/>
    <w:rsid w:val="004905AD"/>
    <w:rsid w:val="004A59E5"/>
    <w:rsid w:val="004B102B"/>
    <w:rsid w:val="004B2BB7"/>
    <w:rsid w:val="004B70E4"/>
    <w:rsid w:val="004C0AA5"/>
    <w:rsid w:val="004C4370"/>
    <w:rsid w:val="004E3279"/>
    <w:rsid w:val="004E4F4F"/>
    <w:rsid w:val="004F02E3"/>
    <w:rsid w:val="004F53E9"/>
    <w:rsid w:val="0051015B"/>
    <w:rsid w:val="00515B65"/>
    <w:rsid w:val="005175F9"/>
    <w:rsid w:val="00530318"/>
    <w:rsid w:val="00560F53"/>
    <w:rsid w:val="00561054"/>
    <w:rsid w:val="005747FE"/>
    <w:rsid w:val="005B778E"/>
    <w:rsid w:val="005C142A"/>
    <w:rsid w:val="005C6F41"/>
    <w:rsid w:val="005D120C"/>
    <w:rsid w:val="005E16D6"/>
    <w:rsid w:val="005E27D2"/>
    <w:rsid w:val="005F0C63"/>
    <w:rsid w:val="006027B5"/>
    <w:rsid w:val="006045D9"/>
    <w:rsid w:val="0060662E"/>
    <w:rsid w:val="00607B40"/>
    <w:rsid w:val="00631533"/>
    <w:rsid w:val="00642DAE"/>
    <w:rsid w:val="00653014"/>
    <w:rsid w:val="00653663"/>
    <w:rsid w:val="00664E10"/>
    <w:rsid w:val="006656C1"/>
    <w:rsid w:val="00686439"/>
    <w:rsid w:val="00694109"/>
    <w:rsid w:val="006B05E0"/>
    <w:rsid w:val="006D3CCF"/>
    <w:rsid w:val="006E3D81"/>
    <w:rsid w:val="006F0B81"/>
    <w:rsid w:val="006F395D"/>
    <w:rsid w:val="00701872"/>
    <w:rsid w:val="007130C0"/>
    <w:rsid w:val="00722CE6"/>
    <w:rsid w:val="00732598"/>
    <w:rsid w:val="007408F8"/>
    <w:rsid w:val="0075116F"/>
    <w:rsid w:val="0076191F"/>
    <w:rsid w:val="007806E4"/>
    <w:rsid w:val="00786549"/>
    <w:rsid w:val="007A3E9B"/>
    <w:rsid w:val="007A4CC0"/>
    <w:rsid w:val="007A7284"/>
    <w:rsid w:val="007C0347"/>
    <w:rsid w:val="007E4269"/>
    <w:rsid w:val="007E5030"/>
    <w:rsid w:val="00805C11"/>
    <w:rsid w:val="00806A0C"/>
    <w:rsid w:val="00814823"/>
    <w:rsid w:val="00821100"/>
    <w:rsid w:val="00883B68"/>
    <w:rsid w:val="00893859"/>
    <w:rsid w:val="008A25CD"/>
    <w:rsid w:val="008A5E03"/>
    <w:rsid w:val="008B1A15"/>
    <w:rsid w:val="008D1304"/>
    <w:rsid w:val="008D5B92"/>
    <w:rsid w:val="008F0684"/>
    <w:rsid w:val="008F5585"/>
    <w:rsid w:val="00901939"/>
    <w:rsid w:val="0090658C"/>
    <w:rsid w:val="00913873"/>
    <w:rsid w:val="009267D2"/>
    <w:rsid w:val="009376D6"/>
    <w:rsid w:val="0096164A"/>
    <w:rsid w:val="009655B2"/>
    <w:rsid w:val="009823B0"/>
    <w:rsid w:val="00983C64"/>
    <w:rsid w:val="00997F17"/>
    <w:rsid w:val="009A612B"/>
    <w:rsid w:val="009A6C04"/>
    <w:rsid w:val="009C4319"/>
    <w:rsid w:val="009D397E"/>
    <w:rsid w:val="009D59C1"/>
    <w:rsid w:val="009E73E2"/>
    <w:rsid w:val="009F138F"/>
    <w:rsid w:val="00A00968"/>
    <w:rsid w:val="00A272E4"/>
    <w:rsid w:val="00A60C96"/>
    <w:rsid w:val="00A65256"/>
    <w:rsid w:val="00A724CF"/>
    <w:rsid w:val="00A750A2"/>
    <w:rsid w:val="00A765ED"/>
    <w:rsid w:val="00A86317"/>
    <w:rsid w:val="00AC5B94"/>
    <w:rsid w:val="00AD3AC3"/>
    <w:rsid w:val="00AE5384"/>
    <w:rsid w:val="00AF2DEB"/>
    <w:rsid w:val="00B101D1"/>
    <w:rsid w:val="00B36F4C"/>
    <w:rsid w:val="00B41909"/>
    <w:rsid w:val="00B4654E"/>
    <w:rsid w:val="00B62319"/>
    <w:rsid w:val="00B7513A"/>
    <w:rsid w:val="00B7610D"/>
    <w:rsid w:val="00B76B9C"/>
    <w:rsid w:val="00B903A7"/>
    <w:rsid w:val="00B95D9A"/>
    <w:rsid w:val="00BC524E"/>
    <w:rsid w:val="00BE2F1B"/>
    <w:rsid w:val="00C10FFC"/>
    <w:rsid w:val="00C13B2F"/>
    <w:rsid w:val="00C2003F"/>
    <w:rsid w:val="00C23F52"/>
    <w:rsid w:val="00C364AA"/>
    <w:rsid w:val="00C4071C"/>
    <w:rsid w:val="00C41F5D"/>
    <w:rsid w:val="00C445B8"/>
    <w:rsid w:val="00C4562C"/>
    <w:rsid w:val="00C478B2"/>
    <w:rsid w:val="00C6042D"/>
    <w:rsid w:val="00C82966"/>
    <w:rsid w:val="00C92288"/>
    <w:rsid w:val="00C942F5"/>
    <w:rsid w:val="00CB7637"/>
    <w:rsid w:val="00CD24A6"/>
    <w:rsid w:val="00CD4008"/>
    <w:rsid w:val="00CD6E3A"/>
    <w:rsid w:val="00CE4028"/>
    <w:rsid w:val="00CF1254"/>
    <w:rsid w:val="00D20B0D"/>
    <w:rsid w:val="00D26E42"/>
    <w:rsid w:val="00D35A58"/>
    <w:rsid w:val="00DA3D69"/>
    <w:rsid w:val="00DB0EF4"/>
    <w:rsid w:val="00DB5A25"/>
    <w:rsid w:val="00DC2EB5"/>
    <w:rsid w:val="00DC605F"/>
    <w:rsid w:val="00DD7166"/>
    <w:rsid w:val="00DE7A0D"/>
    <w:rsid w:val="00DF0D7A"/>
    <w:rsid w:val="00DF7041"/>
    <w:rsid w:val="00E02964"/>
    <w:rsid w:val="00E03752"/>
    <w:rsid w:val="00E05FD2"/>
    <w:rsid w:val="00E1361B"/>
    <w:rsid w:val="00E35489"/>
    <w:rsid w:val="00E50357"/>
    <w:rsid w:val="00E56AAA"/>
    <w:rsid w:val="00E65993"/>
    <w:rsid w:val="00E7056E"/>
    <w:rsid w:val="00E7795B"/>
    <w:rsid w:val="00E815B1"/>
    <w:rsid w:val="00EA4015"/>
    <w:rsid w:val="00EA51F7"/>
    <w:rsid w:val="00EC6AA6"/>
    <w:rsid w:val="00ED43CD"/>
    <w:rsid w:val="00ED7A41"/>
    <w:rsid w:val="00EF167B"/>
    <w:rsid w:val="00F05DCD"/>
    <w:rsid w:val="00F06705"/>
    <w:rsid w:val="00F123BF"/>
    <w:rsid w:val="00F262C6"/>
    <w:rsid w:val="00F44B23"/>
    <w:rsid w:val="00F51551"/>
    <w:rsid w:val="00F579C6"/>
    <w:rsid w:val="00F62D7E"/>
    <w:rsid w:val="00F63BB7"/>
    <w:rsid w:val="00F815EC"/>
    <w:rsid w:val="00F841F6"/>
    <w:rsid w:val="00FA2ED0"/>
    <w:rsid w:val="00FB5444"/>
    <w:rsid w:val="00FC1D9E"/>
    <w:rsid w:val="00FC51E9"/>
    <w:rsid w:val="00FD2FA9"/>
    <w:rsid w:val="00FE3808"/>
    <w:rsid w:val="00FF30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A40C7BA"/>
  <w15:docId w15:val="{3FDF754F-C120-46C4-A69C-464D2614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2E3"/>
    <w:pPr>
      <w:spacing w:after="320" w:line="240" w:lineRule="auto"/>
    </w:pPr>
    <w:rPr>
      <w:sz w:val="24"/>
    </w:rPr>
  </w:style>
  <w:style w:type="paragraph" w:styleId="Heading1">
    <w:name w:val="heading 1"/>
    <w:basedOn w:val="Normal"/>
    <w:next w:val="Normal"/>
    <w:link w:val="Heading1Char"/>
    <w:uiPriority w:val="9"/>
    <w:qFormat/>
    <w:rsid w:val="004F53E9"/>
    <w:pPr>
      <w:keepNext/>
      <w:keepLines/>
      <w:shd w:val="clear" w:color="auto" w:fill="418AB3"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418AB3"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464646"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464646"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418AB3"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418AB3"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464646"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464646" w:themeColor="text2" w:themeShade="BF"/>
      <w:spacing w:val="5"/>
      <w:kern w:val="28"/>
      <w:sz w:val="44"/>
      <w:szCs w:val="56"/>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464646" w:themeColor="text2" w:themeShade="BF"/>
      <w:spacing w:val="5"/>
      <w:kern w:val="28"/>
      <w:sz w:val="44"/>
      <w:szCs w:val="56"/>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F69200"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F69200"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464646"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1B0F06"/>
    <w:rPr>
      <w:b/>
      <w:bCs/>
      <w:color w:val="464646"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418AB3" w:themeColor="accent1"/>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418AB3" w:themeFill="accent1"/>
      <w:jc w:val="center"/>
    </w:pPr>
    <w:rPr>
      <w:rFonts w:asciiTheme="majorHAnsi" w:eastAsiaTheme="majorEastAsia" w:hAnsiTheme="majorHAnsi"/>
      <w:bCs/>
      <w:iCs/>
      <w:color w:val="FFFFFF" w:themeColor="background1"/>
      <w:lang w:bidi="hi-IN"/>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418AB3" w:themeFill="accent1"/>
      <w:lang w:bidi="hi-IN"/>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464646" w:themeColor="text2" w:themeShade="BF"/>
      <w:spacing w:val="5"/>
      <w:kern w:val="28"/>
      <w:sz w:val="44"/>
      <w:szCs w:val="56"/>
    </w:rPr>
  </w:style>
  <w:style w:type="character" w:styleId="FollowedHyperlink">
    <w:name w:val="FollowedHyperlink"/>
    <w:basedOn w:val="DefaultParagraphFont"/>
    <w:uiPriority w:val="99"/>
    <w:semiHidden/>
    <w:unhideWhenUsed/>
    <w:rsid w:val="001B0F06"/>
    <w:rPr>
      <w:color w:val="AA3B19" w:themeColor="accent6" w:themeShade="BF"/>
      <w:u w:val="single"/>
    </w:rPr>
  </w:style>
  <w:style w:type="character" w:styleId="Hyperlink">
    <w:name w:val="Hyperlink"/>
    <w:basedOn w:val="DefaultParagraphFont"/>
    <w:uiPriority w:val="99"/>
    <w:unhideWhenUsed/>
    <w:rsid w:val="001B0F06"/>
    <w:rPr>
      <w:color w:val="414141"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character" w:styleId="UnresolvedMention">
    <w:name w:val="Unresolved Mention"/>
    <w:basedOn w:val="DefaultParagraphFont"/>
    <w:uiPriority w:val="99"/>
    <w:semiHidden/>
    <w:unhideWhenUsed/>
    <w:rsid w:val="00260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94730">
      <w:bodyDiv w:val="1"/>
      <w:marLeft w:val="0"/>
      <w:marRight w:val="0"/>
      <w:marTop w:val="0"/>
      <w:marBottom w:val="0"/>
      <w:divBdr>
        <w:top w:val="none" w:sz="0" w:space="0" w:color="auto"/>
        <w:left w:val="none" w:sz="0" w:space="0" w:color="auto"/>
        <w:bottom w:val="none" w:sz="0" w:space="0" w:color="auto"/>
        <w:right w:val="none" w:sz="0" w:space="0" w:color="auto"/>
      </w:divBdr>
    </w:div>
    <w:div w:id="382945151">
      <w:bodyDiv w:val="1"/>
      <w:marLeft w:val="0"/>
      <w:marRight w:val="0"/>
      <w:marTop w:val="0"/>
      <w:marBottom w:val="0"/>
      <w:divBdr>
        <w:top w:val="none" w:sz="0" w:space="0" w:color="auto"/>
        <w:left w:val="none" w:sz="0" w:space="0" w:color="auto"/>
        <w:bottom w:val="none" w:sz="0" w:space="0" w:color="auto"/>
        <w:right w:val="none" w:sz="0" w:space="0" w:color="auto"/>
      </w:divBdr>
    </w:div>
    <w:div w:id="573202466">
      <w:bodyDiv w:val="1"/>
      <w:marLeft w:val="0"/>
      <w:marRight w:val="0"/>
      <w:marTop w:val="0"/>
      <w:marBottom w:val="0"/>
      <w:divBdr>
        <w:top w:val="none" w:sz="0" w:space="0" w:color="auto"/>
        <w:left w:val="none" w:sz="0" w:space="0" w:color="auto"/>
        <w:bottom w:val="none" w:sz="0" w:space="0" w:color="auto"/>
        <w:right w:val="none" w:sz="0" w:space="0" w:color="auto"/>
      </w:divBdr>
    </w:div>
    <w:div w:id="764351697">
      <w:bodyDiv w:val="1"/>
      <w:marLeft w:val="0"/>
      <w:marRight w:val="0"/>
      <w:marTop w:val="0"/>
      <w:marBottom w:val="0"/>
      <w:divBdr>
        <w:top w:val="none" w:sz="0" w:space="0" w:color="auto"/>
        <w:left w:val="none" w:sz="0" w:space="0" w:color="auto"/>
        <w:bottom w:val="none" w:sz="0" w:space="0" w:color="auto"/>
        <w:right w:val="none" w:sz="0" w:space="0" w:color="auto"/>
      </w:divBdr>
    </w:div>
    <w:div w:id="923343614">
      <w:bodyDiv w:val="1"/>
      <w:marLeft w:val="0"/>
      <w:marRight w:val="0"/>
      <w:marTop w:val="0"/>
      <w:marBottom w:val="0"/>
      <w:divBdr>
        <w:top w:val="none" w:sz="0" w:space="0" w:color="auto"/>
        <w:left w:val="none" w:sz="0" w:space="0" w:color="auto"/>
        <w:bottom w:val="none" w:sz="0" w:space="0" w:color="auto"/>
        <w:right w:val="none" w:sz="0" w:space="0" w:color="auto"/>
      </w:divBdr>
    </w:div>
    <w:div w:id="1077050982">
      <w:bodyDiv w:val="1"/>
      <w:marLeft w:val="0"/>
      <w:marRight w:val="0"/>
      <w:marTop w:val="0"/>
      <w:marBottom w:val="0"/>
      <w:divBdr>
        <w:top w:val="none" w:sz="0" w:space="0" w:color="auto"/>
        <w:left w:val="none" w:sz="0" w:space="0" w:color="auto"/>
        <w:bottom w:val="none" w:sz="0" w:space="0" w:color="auto"/>
        <w:right w:val="none" w:sz="0" w:space="0" w:color="auto"/>
      </w:divBdr>
    </w:div>
    <w:div w:id="1814641949">
      <w:bodyDiv w:val="1"/>
      <w:marLeft w:val="0"/>
      <w:marRight w:val="0"/>
      <w:marTop w:val="0"/>
      <w:marBottom w:val="0"/>
      <w:divBdr>
        <w:top w:val="none" w:sz="0" w:space="0" w:color="auto"/>
        <w:left w:val="none" w:sz="0" w:space="0" w:color="auto"/>
        <w:bottom w:val="none" w:sz="0" w:space="0" w:color="auto"/>
        <w:right w:val="none" w:sz="0" w:space="0" w:color="auto"/>
      </w:divBdr>
    </w:div>
    <w:div w:id="1876623441">
      <w:bodyDiv w:val="1"/>
      <w:marLeft w:val="0"/>
      <w:marRight w:val="0"/>
      <w:marTop w:val="0"/>
      <w:marBottom w:val="0"/>
      <w:divBdr>
        <w:top w:val="none" w:sz="0" w:space="0" w:color="auto"/>
        <w:left w:val="none" w:sz="0" w:space="0" w:color="auto"/>
        <w:bottom w:val="none" w:sz="0" w:space="0" w:color="auto"/>
        <w:right w:val="none" w:sz="0" w:space="0" w:color="auto"/>
      </w:divBdr>
    </w:div>
    <w:div w:id="1977566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javatpoint.com/how-to-compare-two-objects-in-java"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dev.mysql.com/doc/connector-j/5.1/en/connector-j-usagenotes-last-insert-id.html" TargetMode="External"/><Relationship Id="rId17" Type="http://schemas.openxmlformats.org/officeDocument/2006/relationships/hyperlink" Target="https://divorce-canada.ca/marriage-separation-in-canad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orontodivorcelaw.com/long-divorce-canada/#:~:text=to%20be%20resolved.-,How%20long%20do%20you%20have%20to%20wait%20to%20get%20remarried,legally%20separated%20from%20your%20ex"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7/docs/api/java/sql/Statement.html"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canada.ca/en/immigration-refugees-citizenship/services/new-immigrants/learn-about-canada/laws/family-law.html#:~:text=Marriage%20and%20divorce,1%20person%20in%20the%20past.&amp;text=You%20can%20only%20remarry%20if,or%20your%20spouse%20has%20died" TargetMode="External"/><Relationship Id="rId23" Type="http://schemas.openxmlformats.org/officeDocument/2006/relationships/fontTable" Target="fontTable.xml"/><Relationship Id="rId10" Type="http://schemas.openxmlformats.org/officeDocument/2006/relationships/hyperlink" Target="https://alvinalexander.com/java/java-mysql-insert-example-preparedstatemen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umanitoba.ca/faculties/arts/anthropology/tutor/descent/cognatic/collateral.html" TargetMode="External"/><Relationship Id="rId14" Type="http://schemas.openxmlformats.org/officeDocument/2006/relationships/hyperlink" Target="https://www.baeldung.com/java-new-custom-exception"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6.png"/><Relationship Id="rId1" Type="http://schemas.openxmlformats.org/officeDocument/2006/relationships/image" Target="media/image4.png"/><Relationship Id="rId5" Type="http://schemas.openxmlformats.org/officeDocument/2006/relationships/image" Target="media/image8.svg"/><Relationship Id="rId4"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lcome\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08E638C0D24D219CBA0544BBF445B5"/>
        <w:category>
          <w:name w:val="General"/>
          <w:gallery w:val="placeholder"/>
        </w:category>
        <w:types>
          <w:type w:val="bbPlcHdr"/>
        </w:types>
        <w:behaviors>
          <w:behavior w:val="content"/>
        </w:behaviors>
        <w:guid w:val="{7E75E2F4-92CD-4E15-856A-254C462A0FB8}"/>
      </w:docPartPr>
      <w:docPartBody>
        <w:p w:rsidR="004240E3" w:rsidRDefault="00DB6B6C">
          <w:pPr>
            <w:pStyle w:val="9608E638C0D24D219CBA0544BBF445B5"/>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B6C"/>
    <w:rsid w:val="00161190"/>
    <w:rsid w:val="00205F05"/>
    <w:rsid w:val="004240E3"/>
    <w:rsid w:val="00B529C9"/>
    <w:rsid w:val="00B63C4F"/>
    <w:rsid w:val="00DB6B6C"/>
    <w:rsid w:val="00FA4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08E638C0D24D219CBA0544BBF445B5">
    <w:name w:val="9608E638C0D24D219CBA0544BBF445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design).dotx</Template>
  <TotalTime>8165</TotalTime>
  <Pages>13</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CSCI 3901 - Project</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3901 - Project</dc:title>
  <dc:subject>Milestone</dc:subject>
  <dc:creator>welcome</dc:creator>
  <cp:keywords/>
  <dc:description/>
  <cp:lastModifiedBy>Benny Tharigopala</cp:lastModifiedBy>
  <cp:revision>34</cp:revision>
  <cp:lastPrinted>2021-11-26T20:03:00Z</cp:lastPrinted>
  <dcterms:created xsi:type="dcterms:W3CDTF">2021-10-31T18:40:00Z</dcterms:created>
  <dcterms:modified xsi:type="dcterms:W3CDTF">2021-12-12T07:40:00Z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