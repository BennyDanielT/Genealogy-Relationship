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7A388" w14:textId="77777777" w:rsidR="00814823" w:rsidRDefault="00814823" w:rsidP="00814823"/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814823" w14:paraId="0038CFCC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16597060" w14:textId="77777777" w:rsidR="00814823" w:rsidRPr="008F5585" w:rsidRDefault="00814823" w:rsidP="008F5585">
            <w:pPr>
              <w:pStyle w:val="ReportTitl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C9754D" wp14:editId="20A6027C">
                      <wp:extent cx="6697389" cy="571500"/>
                      <wp:effectExtent l="0" t="0" r="0" b="0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nter document title:"/>
                                    <w:tag w:val=""/>
                                    <w:id w:val="1159278023"/>
                                    <w:placeholder>
                                      <w:docPart w:val="9608E638C0D24D219CBA0544BBF445B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1659AA90" w14:textId="65482A9E" w:rsidR="00814823" w:rsidRPr="008A25CD" w:rsidRDefault="00B62319" w:rsidP="00814823">
                                      <w:pPr>
                                        <w:pStyle w:val="ReportTitle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CSCI 3901 -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9C975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nter document title:"/>
                              <w:tag w:val=""/>
                              <w:id w:val="1159278023"/>
                              <w:placeholder>
                                <w:docPart w:val="9608E638C0D24D219CBA0544BBF445B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1659AA90" w14:textId="65482A9E" w:rsidR="00814823" w:rsidRPr="008A25CD" w:rsidRDefault="00B62319" w:rsidP="00814823">
                                <w:pPr>
                                  <w:pStyle w:val="ReportTitle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CSCI 3901 - Project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BBA1E06" wp14:editId="4E1E90E3">
                      <wp:extent cx="3202305" cy="95250"/>
                      <wp:effectExtent l="0" t="0" r="0" b="0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06A9A6" id="Rectangle 18" o:spid="_x0000_s1026" alt="Li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" fillcolor="#464646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72A6D9C3" w14:textId="77777777" w:rsidTr="000C2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1E886C13" w14:textId="77777777" w:rsidR="00814823" w:rsidRPr="005D120C" w:rsidRDefault="00814823" w:rsidP="000C2E5D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5E5E5E" w:themeColor="text2"/>
                <w:spacing w:val="5"/>
                <w:kern w:val="28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5E5E5E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05A943F6" wp14:editId="49A0F2A2">
                      <wp:extent cx="3515096" cy="714375"/>
                      <wp:effectExtent l="0" t="0" r="0" b="9525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28"/>
                                    </w:rPr>
                                    <w:alias w:val="Enter document subtitle:"/>
                                    <w:tag w:val="Enter document subtitle:"/>
                                    <w:id w:val="-82621622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2439433A" w14:textId="4F1E816F" w:rsidR="00814823" w:rsidRPr="00B62319" w:rsidRDefault="00046993" w:rsidP="00814823">
                                      <w:pPr>
                                        <w:pStyle w:val="Subtitle"/>
                                        <w:jc w:val="center"/>
                                        <w:rPr>
                                          <w:sz w:val="32"/>
                                          <w:szCs w:val="28"/>
                                        </w:rPr>
                                      </w:pPr>
                                      <w:r w:rsidRPr="00B62319">
                                        <w:rPr>
                                          <w:sz w:val="32"/>
                                          <w:szCs w:val="28"/>
                                        </w:rPr>
                                        <w:t xml:space="preserve">Milestone </w:t>
                                      </w:r>
                                      <w:r w:rsidR="00C445B8">
                                        <w:rPr>
                                          <w:sz w:val="32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A943F6" id="Text Box 25" o:spid="_x0000_s1027" type="#_x0000_t202" alt="Text box to enter subtitle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" filled="f" stroked="f">
                      <v:textbox>
                        <w:txbxContent>
                          <w:sdt>
                            <w:sdtPr>
                              <w:rPr>
                                <w:sz w:val="32"/>
                                <w:szCs w:val="28"/>
                              </w:rPr>
                              <w:alias w:val="Enter document subtitle:"/>
                              <w:tag w:val="Enter document subtitle:"/>
                              <w:id w:val="-82621622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2439433A" w14:textId="4F1E816F" w:rsidR="00814823" w:rsidRPr="00B62319" w:rsidRDefault="00046993" w:rsidP="00814823">
                                <w:pPr>
                                  <w:pStyle w:val="Subtitle"/>
                                  <w:jc w:val="center"/>
                                  <w:rPr>
                                    <w:sz w:val="32"/>
                                    <w:szCs w:val="28"/>
                                  </w:rPr>
                                </w:pPr>
                                <w:r w:rsidRPr="00B62319">
                                  <w:rPr>
                                    <w:sz w:val="32"/>
                                    <w:szCs w:val="28"/>
                                  </w:rPr>
                                  <w:t xml:space="preserve">Milestone </w:t>
                                </w:r>
                                <w:r w:rsidR="00C445B8">
                                  <w:rPr>
                                    <w:sz w:val="32"/>
                                    <w:szCs w:val="28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540E5BFC" w14:textId="77777777" w:rsidTr="000C2E5D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418AB3" w:themeFill="accent1"/>
            <w:vAlign w:val="center"/>
          </w:tcPr>
          <w:p w14:paraId="05FCF34C" w14:textId="77777777" w:rsidR="00814823" w:rsidRPr="005D120C" w:rsidRDefault="00814823" w:rsidP="000C2E5D">
            <w:pPr>
              <w:jc w:val="center"/>
              <w:rPr>
                <w:rFonts w:asciiTheme="majorHAnsi" w:eastAsiaTheme="majorEastAsia" w:hAnsiTheme="majorHAnsi" w:cstheme="majorBidi"/>
                <w:color w:val="5E5E5E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5E5E5E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3E890885" wp14:editId="6BE46E9B">
                      <wp:extent cx="6495393" cy="871870"/>
                      <wp:effectExtent l="0" t="0" r="0" b="4445"/>
                      <wp:docPr id="26" name="Text Box 26" descr="Text box to enter abstra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5393" cy="871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EF1975" w14:textId="3C9577B7" w:rsidR="00814823" w:rsidRPr="00B62319" w:rsidRDefault="00046993" w:rsidP="0081482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</w:pPr>
                                  <w:r w:rsidRPr="00B6231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  <w:t>Name: Benny Daniel Tharigopala</w:t>
                                  </w:r>
                                </w:p>
                                <w:p w14:paraId="4D1E813E" w14:textId="41C9213F" w:rsidR="00046993" w:rsidRPr="00B62319" w:rsidRDefault="00046993" w:rsidP="0081482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</w:pPr>
                                  <w:r w:rsidRPr="00B6231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  <w:t>Banner ID: B00899629</w:t>
                                  </w:r>
                                </w:p>
                                <w:p w14:paraId="5C0D3DE9" w14:textId="77777777" w:rsidR="00046993" w:rsidRPr="00046993" w:rsidRDefault="00046993" w:rsidP="0081482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Cs w:val="24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890885" id="Text Box 26" o:spid="_x0000_s1028" type="#_x0000_t202" alt="Text box to enter abstract" style="width:511.45pt;height:6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" filled="f" stroked="f">
                      <v:textbox>
                        <w:txbxContent>
                          <w:p w14:paraId="6EEF1975" w14:textId="3C9577B7" w:rsidR="00814823" w:rsidRPr="00B62319" w:rsidRDefault="00046993" w:rsidP="008148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B62319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Name: Benny Daniel Tharigopala</w:t>
                            </w:r>
                          </w:p>
                          <w:p w14:paraId="4D1E813E" w14:textId="41C9213F" w:rsidR="00046993" w:rsidRPr="00B62319" w:rsidRDefault="00046993" w:rsidP="008148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B62319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Banner ID: B00899629</w:t>
                            </w:r>
                          </w:p>
                          <w:p w14:paraId="5C0D3DE9" w14:textId="77777777" w:rsidR="00046993" w:rsidRPr="00046993" w:rsidRDefault="00046993" w:rsidP="008148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01491536" w14:textId="77777777" w:rsidTr="0060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45EBC749" w14:textId="77777777" w:rsidR="00814823" w:rsidRDefault="00814823" w:rsidP="006045D9"/>
        </w:tc>
      </w:tr>
    </w:tbl>
    <w:p w14:paraId="1F27ED5B" w14:textId="160131F3" w:rsidR="00C13B2F" w:rsidRDefault="00C13B2F" w:rsidP="001C62C8"/>
    <w:p w14:paraId="46E5F132" w14:textId="7CC78AE1" w:rsidR="002600D6" w:rsidRDefault="002600D6" w:rsidP="001C62C8"/>
    <w:p w14:paraId="0E27D6DF" w14:textId="296AE9AD" w:rsidR="002600D6" w:rsidRDefault="002600D6" w:rsidP="001C62C8"/>
    <w:p w14:paraId="05936253" w14:textId="481591FD" w:rsidR="002600D6" w:rsidRDefault="00A60C96" w:rsidP="002600D6">
      <w:pPr>
        <w:pStyle w:val="Heading1"/>
        <w:jc w:val="center"/>
        <w:rPr>
          <w:b/>
          <w:bCs w:val="0"/>
          <w:sz w:val="32"/>
          <w:szCs w:val="36"/>
        </w:rPr>
      </w:pPr>
      <w:r>
        <w:rPr>
          <w:b/>
          <w:bCs w:val="0"/>
          <w:sz w:val="32"/>
          <w:szCs w:val="36"/>
        </w:rPr>
        <w:lastRenderedPageBreak/>
        <w:t>Black Box Tests</w:t>
      </w:r>
    </w:p>
    <w:p w14:paraId="52DF41D7" w14:textId="72015965" w:rsidR="002600D6" w:rsidRDefault="002600D6" w:rsidP="002600D6"/>
    <w:p w14:paraId="38CF7EDD" w14:textId="660CBF4A" w:rsidR="004F02E3" w:rsidRDefault="00E65993" w:rsidP="004F02E3">
      <w:pPr>
        <w:pStyle w:val="Heading2"/>
        <w:numPr>
          <w:ilvl w:val="0"/>
          <w:numId w:val="18"/>
        </w:numPr>
      </w:pPr>
      <w:r>
        <w:t>Add Person</w:t>
      </w:r>
      <w:r w:rsidR="00344A91">
        <w:t>s</w:t>
      </w:r>
      <w:r>
        <w:t xml:space="preserve"> to the Database</w:t>
      </w:r>
      <w:r w:rsidR="004F02E3">
        <w:t>:</w:t>
      </w:r>
    </w:p>
    <w:p w14:paraId="0542FAEF" w14:textId="48E5DBA4" w:rsidR="004F02E3" w:rsidRDefault="004F02E3" w:rsidP="004F02E3">
      <w:pPr>
        <w:pStyle w:val="ListParagraph"/>
        <w:numPr>
          <w:ilvl w:val="0"/>
          <w:numId w:val="21"/>
        </w:numPr>
      </w:pPr>
      <w:r>
        <w:t>Add a person to the database when no other individuals exist in the database.</w:t>
      </w:r>
    </w:p>
    <w:p w14:paraId="53B6E03D" w14:textId="4C3A0D6B" w:rsidR="004F02E3" w:rsidRDefault="004F02E3" w:rsidP="004F02E3">
      <w:pPr>
        <w:pStyle w:val="ListParagraph"/>
        <w:numPr>
          <w:ilvl w:val="0"/>
          <w:numId w:val="21"/>
        </w:numPr>
      </w:pPr>
      <w:r>
        <w:t xml:space="preserve">Add a </w:t>
      </w:r>
      <w:r>
        <w:t>person</w:t>
      </w:r>
      <w:r>
        <w:t xml:space="preserve"> to the database when </w:t>
      </w:r>
      <w:r>
        <w:t xml:space="preserve">1 </w:t>
      </w:r>
      <w:r>
        <w:t>individual exist</w:t>
      </w:r>
      <w:r>
        <w:t>s</w:t>
      </w:r>
      <w:r>
        <w:t xml:space="preserve"> in the database.</w:t>
      </w:r>
    </w:p>
    <w:p w14:paraId="258210C0" w14:textId="60E42373" w:rsidR="004F02E3" w:rsidRDefault="004F02E3" w:rsidP="004F02E3">
      <w:pPr>
        <w:pStyle w:val="ListParagraph"/>
        <w:numPr>
          <w:ilvl w:val="0"/>
          <w:numId w:val="21"/>
        </w:numPr>
      </w:pPr>
      <w:r>
        <w:t xml:space="preserve">Add a person to the database when </w:t>
      </w:r>
      <w:r>
        <w:t>many</w:t>
      </w:r>
      <w:r>
        <w:t xml:space="preserve"> individual</w:t>
      </w:r>
      <w:r>
        <w:t>s</w:t>
      </w:r>
      <w:r>
        <w:t xml:space="preserve"> exist in the database.</w:t>
      </w:r>
    </w:p>
    <w:p w14:paraId="3C4530D2" w14:textId="6C12C962" w:rsidR="004F02E3" w:rsidRDefault="004F02E3" w:rsidP="004F02E3">
      <w:pPr>
        <w:pStyle w:val="ListParagraph"/>
        <w:numPr>
          <w:ilvl w:val="0"/>
          <w:numId w:val="21"/>
        </w:numPr>
      </w:pPr>
      <w:r>
        <w:t>Add a person with an invalid name (Null / Empty String / Special characters).</w:t>
      </w:r>
    </w:p>
    <w:p w14:paraId="07693BC5" w14:textId="0F00798D" w:rsidR="00080670" w:rsidRDefault="004F02E3" w:rsidP="00080670">
      <w:pPr>
        <w:pStyle w:val="ListParagraph"/>
        <w:numPr>
          <w:ilvl w:val="0"/>
          <w:numId w:val="21"/>
        </w:numPr>
      </w:pPr>
      <w:r>
        <w:t>Add a person with a name that’s identical to an existing name in the database.</w:t>
      </w:r>
    </w:p>
    <w:p w14:paraId="2043D983" w14:textId="77777777" w:rsidR="00080670" w:rsidRDefault="00080670" w:rsidP="00080670">
      <w:pPr>
        <w:pStyle w:val="ListParagraph"/>
        <w:ind w:left="1080" w:firstLine="0"/>
      </w:pPr>
    </w:p>
    <w:p w14:paraId="37311802" w14:textId="0B6E5E27" w:rsidR="00344A91" w:rsidRDefault="00344A91" w:rsidP="00344A91">
      <w:pPr>
        <w:pStyle w:val="Heading2"/>
        <w:numPr>
          <w:ilvl w:val="0"/>
          <w:numId w:val="18"/>
        </w:numPr>
      </w:pPr>
      <w:r>
        <w:t>Record Attributes of Persons:</w:t>
      </w:r>
    </w:p>
    <w:p w14:paraId="241EAB5A" w14:textId="32ED5126" w:rsidR="00344A91" w:rsidRDefault="00461E56" w:rsidP="00344A91">
      <w:pPr>
        <w:pStyle w:val="ListParagraph"/>
        <w:numPr>
          <w:ilvl w:val="0"/>
          <w:numId w:val="22"/>
        </w:numPr>
      </w:pPr>
      <w:r>
        <w:t>Record valid attributes of a person who exists in the database.</w:t>
      </w:r>
    </w:p>
    <w:p w14:paraId="378BDFA2" w14:textId="260B7A1B" w:rsidR="00461E56" w:rsidRDefault="00461E56" w:rsidP="00461E56">
      <w:pPr>
        <w:pStyle w:val="ListParagraph"/>
        <w:numPr>
          <w:ilvl w:val="0"/>
          <w:numId w:val="22"/>
        </w:numPr>
      </w:pPr>
      <w:r>
        <w:t xml:space="preserve">Record valid attributes of a person who </w:t>
      </w:r>
      <w:r>
        <w:t>doesn’t exist</w:t>
      </w:r>
      <w:r>
        <w:t xml:space="preserve"> in the database.</w:t>
      </w:r>
    </w:p>
    <w:p w14:paraId="554EE550" w14:textId="63DF9F18" w:rsidR="00461E56" w:rsidRDefault="00461E56" w:rsidP="00344A91">
      <w:pPr>
        <w:pStyle w:val="ListParagraph"/>
        <w:numPr>
          <w:ilvl w:val="0"/>
          <w:numId w:val="22"/>
        </w:numPr>
      </w:pPr>
      <w:r>
        <w:t>Update the attributes of a person who exists in the database.</w:t>
      </w:r>
    </w:p>
    <w:p w14:paraId="07BBE112" w14:textId="3A7FFD88" w:rsidR="00461E56" w:rsidRPr="00344A91" w:rsidRDefault="00461E56" w:rsidP="00461E56">
      <w:pPr>
        <w:pStyle w:val="ListParagraph"/>
        <w:numPr>
          <w:ilvl w:val="0"/>
          <w:numId w:val="22"/>
        </w:numPr>
      </w:pPr>
      <w:r>
        <w:t xml:space="preserve">Update the attributes of a person who </w:t>
      </w:r>
      <w:r>
        <w:t>doesn’t exist</w:t>
      </w:r>
      <w:r>
        <w:t xml:space="preserve"> in the database.</w:t>
      </w:r>
    </w:p>
    <w:p w14:paraId="14E747D8" w14:textId="7FC576F5" w:rsidR="00461E56" w:rsidRDefault="00461E56" w:rsidP="00344A91">
      <w:pPr>
        <w:pStyle w:val="ListParagraph"/>
        <w:numPr>
          <w:ilvl w:val="0"/>
          <w:numId w:val="22"/>
        </w:numPr>
      </w:pPr>
      <w:r>
        <w:t>Record the birth date of a person where the date is greater than the current date.</w:t>
      </w:r>
    </w:p>
    <w:p w14:paraId="02AC560A" w14:textId="1B02A7DB" w:rsidR="00461E56" w:rsidRPr="00344A91" w:rsidRDefault="00461E56" w:rsidP="00461E56">
      <w:pPr>
        <w:pStyle w:val="ListParagraph"/>
        <w:numPr>
          <w:ilvl w:val="0"/>
          <w:numId w:val="22"/>
        </w:numPr>
      </w:pPr>
      <w:r>
        <w:t xml:space="preserve">Record the </w:t>
      </w:r>
      <w:r>
        <w:t>death</w:t>
      </w:r>
      <w:r>
        <w:t xml:space="preserve"> date of a person where the date is greater than the current date.</w:t>
      </w:r>
    </w:p>
    <w:p w14:paraId="55719D4C" w14:textId="28E0FDE2" w:rsidR="00461E56" w:rsidRDefault="00F841F6" w:rsidP="00344A91">
      <w:pPr>
        <w:pStyle w:val="ListParagraph"/>
        <w:numPr>
          <w:ilvl w:val="0"/>
          <w:numId w:val="22"/>
        </w:numPr>
      </w:pPr>
      <w:r>
        <w:t xml:space="preserve">Record attributes of a person without birth date, that is, </w:t>
      </w:r>
      <w:r w:rsidR="00A86317">
        <w:t xml:space="preserve">all attributes </w:t>
      </w:r>
      <w:r w:rsidR="00A86317" w:rsidRPr="00A86317">
        <w:rPr>
          <w:b/>
          <w:bCs/>
        </w:rPr>
        <w:t>except</w:t>
      </w:r>
      <w:r w:rsidR="00A86317">
        <w:t xml:space="preserve"> </w:t>
      </w:r>
      <w:r>
        <w:t xml:space="preserve">birth date </w:t>
      </w:r>
      <w:r w:rsidR="00A86317">
        <w:t>are</w:t>
      </w:r>
      <w:r>
        <w:t xml:space="preserve"> provided.</w:t>
      </w:r>
    </w:p>
    <w:p w14:paraId="11C061D9" w14:textId="4EADF56A" w:rsidR="00F841F6" w:rsidRPr="00344A91" w:rsidRDefault="00F841F6" w:rsidP="00F841F6">
      <w:pPr>
        <w:pStyle w:val="ListParagraph"/>
        <w:numPr>
          <w:ilvl w:val="0"/>
          <w:numId w:val="22"/>
        </w:numPr>
      </w:pPr>
      <w:r>
        <w:t xml:space="preserve">Record attributes of a person </w:t>
      </w:r>
      <w:r>
        <w:t>without</w:t>
      </w:r>
      <w:r>
        <w:t xml:space="preserve"> </w:t>
      </w:r>
      <w:r w:rsidR="00C2003F">
        <w:t>gender</w:t>
      </w:r>
      <w:r>
        <w:t>.</w:t>
      </w:r>
    </w:p>
    <w:p w14:paraId="5EADDECE" w14:textId="4724A974" w:rsidR="00C2003F" w:rsidRDefault="00C2003F" w:rsidP="00C2003F">
      <w:pPr>
        <w:pStyle w:val="ListParagraph"/>
        <w:numPr>
          <w:ilvl w:val="0"/>
          <w:numId w:val="22"/>
        </w:numPr>
      </w:pPr>
      <w:r>
        <w:t xml:space="preserve">Record attributes of a person without </w:t>
      </w:r>
      <w:r>
        <w:t>occupation</w:t>
      </w:r>
      <w:r>
        <w:t>.</w:t>
      </w:r>
    </w:p>
    <w:p w14:paraId="64859178" w14:textId="77777777" w:rsidR="004B102B" w:rsidRPr="00344A91" w:rsidRDefault="004B102B" w:rsidP="004B102B">
      <w:pPr>
        <w:pStyle w:val="ListParagraph"/>
        <w:ind w:left="1080" w:firstLine="0"/>
      </w:pPr>
    </w:p>
    <w:p w14:paraId="4927AA63" w14:textId="3047225C" w:rsidR="00F841F6" w:rsidRDefault="004B102B" w:rsidP="004B102B">
      <w:pPr>
        <w:pStyle w:val="Heading2"/>
        <w:numPr>
          <w:ilvl w:val="0"/>
          <w:numId w:val="18"/>
        </w:numPr>
      </w:pPr>
      <w:r>
        <w:t>Record a Reference Material for Persons:</w:t>
      </w:r>
    </w:p>
    <w:p w14:paraId="3973133B" w14:textId="63F1877E" w:rsidR="009D59C1" w:rsidRPr="009D59C1" w:rsidRDefault="009D59C1" w:rsidP="009D59C1">
      <w:pPr>
        <w:pStyle w:val="ListParagraph"/>
        <w:numPr>
          <w:ilvl w:val="0"/>
          <w:numId w:val="23"/>
        </w:numPr>
      </w:pPr>
      <w:r w:rsidRPr="009D59C1">
        <w:t xml:space="preserve">Record </w:t>
      </w:r>
      <w:r>
        <w:t>a material for</w:t>
      </w:r>
      <w:r w:rsidRPr="009D59C1">
        <w:t xml:space="preserve"> a person who exists in the database.</w:t>
      </w:r>
    </w:p>
    <w:p w14:paraId="31B7B8CC" w14:textId="6C85F50B" w:rsidR="009D59C1" w:rsidRPr="009D59C1" w:rsidRDefault="009D59C1" w:rsidP="009D59C1">
      <w:pPr>
        <w:pStyle w:val="ListParagraph"/>
        <w:numPr>
          <w:ilvl w:val="0"/>
          <w:numId w:val="23"/>
        </w:numPr>
      </w:pPr>
      <w:r w:rsidRPr="009D59C1">
        <w:t xml:space="preserve">Record </w:t>
      </w:r>
      <w:r>
        <w:t>a material for</w:t>
      </w:r>
      <w:r w:rsidRPr="009D59C1">
        <w:t xml:space="preserve"> a person who </w:t>
      </w:r>
      <w:r>
        <w:t xml:space="preserve">doesn’t </w:t>
      </w:r>
      <w:r w:rsidRPr="009D59C1">
        <w:t>exist in the database.</w:t>
      </w:r>
    </w:p>
    <w:p w14:paraId="077F369C" w14:textId="2CCCB9F4" w:rsidR="00302E33" w:rsidRDefault="00302E33" w:rsidP="00302E33">
      <w:pPr>
        <w:pStyle w:val="ListParagraph"/>
        <w:numPr>
          <w:ilvl w:val="0"/>
          <w:numId w:val="23"/>
        </w:numPr>
      </w:pPr>
      <w:r w:rsidRPr="009D59C1">
        <w:t xml:space="preserve">Record </w:t>
      </w:r>
      <w:r>
        <w:t>multiple</w:t>
      </w:r>
      <w:r>
        <w:t xml:space="preserve"> material</w:t>
      </w:r>
      <w:r>
        <w:t>s</w:t>
      </w:r>
      <w:r>
        <w:t xml:space="preserve"> for</w:t>
      </w:r>
      <w:r w:rsidRPr="009D59C1">
        <w:t xml:space="preserve"> a person who exists in the database.</w:t>
      </w:r>
    </w:p>
    <w:p w14:paraId="4506A314" w14:textId="77777777" w:rsidR="00806A0C" w:rsidRPr="009D59C1" w:rsidRDefault="00806A0C" w:rsidP="00806A0C">
      <w:pPr>
        <w:pStyle w:val="ListParagraph"/>
        <w:ind w:left="1080" w:firstLine="0"/>
      </w:pPr>
    </w:p>
    <w:p w14:paraId="7E1A8BC2" w14:textId="3A7976B5" w:rsidR="00F579C6" w:rsidRDefault="00806A0C" w:rsidP="00806A0C">
      <w:pPr>
        <w:pStyle w:val="Heading2"/>
        <w:numPr>
          <w:ilvl w:val="0"/>
          <w:numId w:val="18"/>
        </w:numPr>
      </w:pPr>
      <w:r>
        <w:t>Record Notes for Persons:</w:t>
      </w:r>
    </w:p>
    <w:p w14:paraId="3D20F1F3" w14:textId="12EA7467" w:rsidR="005F0C63" w:rsidRDefault="005F0C63" w:rsidP="005F0C63">
      <w:pPr>
        <w:pStyle w:val="ListParagraph"/>
        <w:numPr>
          <w:ilvl w:val="0"/>
          <w:numId w:val="24"/>
        </w:numPr>
      </w:pPr>
      <w:r>
        <w:t xml:space="preserve">Record </w:t>
      </w:r>
      <w:r>
        <w:t>notes</w:t>
      </w:r>
      <w:r>
        <w:t xml:space="preserve"> for a person who exists in the database.</w:t>
      </w:r>
    </w:p>
    <w:p w14:paraId="33EEBC23" w14:textId="15F775DB" w:rsidR="005F0C63" w:rsidRDefault="005F0C63" w:rsidP="005F0C63">
      <w:pPr>
        <w:pStyle w:val="ListParagraph"/>
        <w:numPr>
          <w:ilvl w:val="0"/>
          <w:numId w:val="24"/>
        </w:numPr>
      </w:pPr>
      <w:r>
        <w:t>Record notes for a person who doesn’t exist in the database.</w:t>
      </w:r>
    </w:p>
    <w:p w14:paraId="60CBCA54" w14:textId="0C383760" w:rsidR="00806A0C" w:rsidRDefault="005F0C63" w:rsidP="005F0C63">
      <w:pPr>
        <w:pStyle w:val="ListParagraph"/>
        <w:numPr>
          <w:ilvl w:val="0"/>
          <w:numId w:val="24"/>
        </w:numPr>
      </w:pPr>
      <w:r>
        <w:t xml:space="preserve">Record </w:t>
      </w:r>
      <w:r w:rsidR="00607B40">
        <w:t xml:space="preserve">multiple </w:t>
      </w:r>
      <w:r>
        <w:t>notes for a person who exists in the database.</w:t>
      </w:r>
    </w:p>
    <w:p w14:paraId="63B10EBA" w14:textId="1C68FE86" w:rsidR="00607B40" w:rsidRDefault="00607B40" w:rsidP="00607B40"/>
    <w:p w14:paraId="02F90BC3" w14:textId="5EBC485F" w:rsidR="00607B40" w:rsidRDefault="00607B40" w:rsidP="00607B40">
      <w:pPr>
        <w:pStyle w:val="Heading2"/>
        <w:numPr>
          <w:ilvl w:val="0"/>
          <w:numId w:val="18"/>
        </w:numPr>
      </w:pPr>
      <w:r>
        <w:lastRenderedPageBreak/>
        <w:t>Record a Child for Persons:</w:t>
      </w:r>
    </w:p>
    <w:p w14:paraId="557F97B2" w14:textId="1935AD7E" w:rsidR="009267D2" w:rsidRDefault="009267D2" w:rsidP="009267D2">
      <w:pPr>
        <w:pStyle w:val="ListParagraph"/>
        <w:numPr>
          <w:ilvl w:val="0"/>
          <w:numId w:val="25"/>
        </w:numPr>
      </w:pPr>
      <w:r>
        <w:t xml:space="preserve">Record </w:t>
      </w:r>
      <w:r>
        <w:t xml:space="preserve">a </w:t>
      </w:r>
      <w:r w:rsidR="005C6F41">
        <w:t xml:space="preserve">valid (existent) </w:t>
      </w:r>
      <w:r>
        <w:t>child</w:t>
      </w:r>
      <w:r>
        <w:t xml:space="preserve"> for a person who exists in the database.</w:t>
      </w:r>
    </w:p>
    <w:p w14:paraId="1AEB69AC" w14:textId="17F1640E" w:rsidR="009267D2" w:rsidRDefault="009267D2" w:rsidP="009267D2">
      <w:pPr>
        <w:pStyle w:val="ListParagraph"/>
        <w:numPr>
          <w:ilvl w:val="0"/>
          <w:numId w:val="25"/>
        </w:numPr>
      </w:pPr>
      <w:r>
        <w:t>Record a child for a person who doesn’t exist in the database.</w:t>
      </w:r>
    </w:p>
    <w:p w14:paraId="2298394A" w14:textId="149BC53B" w:rsidR="001A2B7A" w:rsidRDefault="001A2B7A" w:rsidP="001A2B7A">
      <w:pPr>
        <w:pStyle w:val="ListParagraph"/>
        <w:numPr>
          <w:ilvl w:val="0"/>
          <w:numId w:val="25"/>
        </w:numPr>
      </w:pPr>
      <w:r>
        <w:t>Record a relationship between the same child and parent multiple times.</w:t>
      </w:r>
    </w:p>
    <w:p w14:paraId="5441B570" w14:textId="6725D378" w:rsidR="009267D2" w:rsidRDefault="009267D2" w:rsidP="009267D2">
      <w:pPr>
        <w:pStyle w:val="ListParagraph"/>
        <w:numPr>
          <w:ilvl w:val="0"/>
          <w:numId w:val="25"/>
        </w:numPr>
      </w:pPr>
      <w:r>
        <w:t xml:space="preserve">Record multiple </w:t>
      </w:r>
      <w:r>
        <w:t>children</w:t>
      </w:r>
      <w:r>
        <w:t xml:space="preserve"> for a person who exists in the database.</w:t>
      </w:r>
    </w:p>
    <w:p w14:paraId="022DACEB" w14:textId="3E238334" w:rsidR="00170B67" w:rsidRDefault="005C6F41" w:rsidP="00170B67">
      <w:pPr>
        <w:pStyle w:val="ListParagraph"/>
        <w:numPr>
          <w:ilvl w:val="0"/>
          <w:numId w:val="25"/>
        </w:numPr>
      </w:pPr>
      <w:r>
        <w:t xml:space="preserve">Record a child for </w:t>
      </w:r>
      <w:r>
        <w:t>a person who exists in the database</w:t>
      </w:r>
      <w:r>
        <w:t xml:space="preserve"> when the child does not exist</w:t>
      </w:r>
      <w:r>
        <w:t>.</w:t>
      </w:r>
    </w:p>
    <w:p w14:paraId="736D44CB" w14:textId="4E2C2B38" w:rsidR="00170B67" w:rsidRDefault="00170B67" w:rsidP="00170B67"/>
    <w:p w14:paraId="0F82D1A6" w14:textId="6B68396E" w:rsidR="00170B67" w:rsidRDefault="00170B67" w:rsidP="00170B67">
      <w:pPr>
        <w:pStyle w:val="Heading2"/>
        <w:numPr>
          <w:ilvl w:val="0"/>
          <w:numId w:val="18"/>
        </w:numPr>
      </w:pPr>
      <w:r>
        <w:t>Record a Partnering Relation between Persons:</w:t>
      </w:r>
    </w:p>
    <w:p w14:paraId="765727ED" w14:textId="7CB740AE" w:rsidR="005C142A" w:rsidRDefault="005C142A" w:rsidP="005C142A">
      <w:pPr>
        <w:pStyle w:val="ListParagraph"/>
        <w:numPr>
          <w:ilvl w:val="0"/>
          <w:numId w:val="26"/>
        </w:numPr>
      </w:pPr>
      <w:r w:rsidRPr="005C142A">
        <w:t xml:space="preserve">Record a </w:t>
      </w:r>
      <w:r>
        <w:t>p</w:t>
      </w:r>
      <w:r w:rsidRPr="005C142A">
        <w:t xml:space="preserve">artnering </w:t>
      </w:r>
      <w:r>
        <w:t>r</w:t>
      </w:r>
      <w:r w:rsidRPr="005C142A">
        <w:t>elation</w:t>
      </w:r>
      <w:r>
        <w:t xml:space="preserve"> between</w:t>
      </w:r>
      <w:r w:rsidRPr="005C142A">
        <w:t xml:space="preserve"> </w:t>
      </w:r>
      <w:r w:rsidRPr="005C142A">
        <w:t>pe</w:t>
      </w:r>
      <w:r>
        <w:t>ople</w:t>
      </w:r>
      <w:r w:rsidRPr="005C142A">
        <w:t xml:space="preserve"> who exist in the database.</w:t>
      </w:r>
    </w:p>
    <w:p w14:paraId="1D394508" w14:textId="2636804C" w:rsidR="00F06705" w:rsidRPr="005C142A" w:rsidRDefault="00F06705" w:rsidP="00F06705">
      <w:pPr>
        <w:pStyle w:val="ListParagraph"/>
        <w:numPr>
          <w:ilvl w:val="0"/>
          <w:numId w:val="26"/>
        </w:numPr>
      </w:pPr>
      <w:r>
        <w:t>Record a partnering relation between two people who already have a symmetric partnering relation defined.</w:t>
      </w:r>
    </w:p>
    <w:p w14:paraId="38A59F30" w14:textId="6BE505B1" w:rsidR="005C142A" w:rsidRPr="005C142A" w:rsidRDefault="005C142A" w:rsidP="005C142A">
      <w:pPr>
        <w:pStyle w:val="ListParagraph"/>
        <w:numPr>
          <w:ilvl w:val="0"/>
          <w:numId w:val="26"/>
        </w:numPr>
      </w:pPr>
      <w:r w:rsidRPr="005C142A">
        <w:t xml:space="preserve">Record a </w:t>
      </w:r>
      <w:r>
        <w:t>p</w:t>
      </w:r>
      <w:r w:rsidRPr="005C142A">
        <w:t xml:space="preserve">artnering </w:t>
      </w:r>
      <w:r>
        <w:t>r</w:t>
      </w:r>
      <w:r w:rsidRPr="005C142A">
        <w:t>elation</w:t>
      </w:r>
      <w:r>
        <w:t xml:space="preserve"> between</w:t>
      </w:r>
      <w:r w:rsidRPr="005C142A">
        <w:t xml:space="preserve"> pe</w:t>
      </w:r>
      <w:r>
        <w:t>ople</w:t>
      </w:r>
      <w:r w:rsidRPr="005C142A">
        <w:t xml:space="preserve"> </w:t>
      </w:r>
      <w:r>
        <w:t>when one person</w:t>
      </w:r>
      <w:r w:rsidRPr="005C142A">
        <w:t xml:space="preserve"> doesn’t exist in the database.</w:t>
      </w:r>
    </w:p>
    <w:p w14:paraId="57C01CC9" w14:textId="15694AF7" w:rsidR="005C142A" w:rsidRDefault="005C142A" w:rsidP="005C142A">
      <w:pPr>
        <w:pStyle w:val="ListParagraph"/>
        <w:numPr>
          <w:ilvl w:val="0"/>
          <w:numId w:val="26"/>
        </w:numPr>
      </w:pPr>
      <w:r w:rsidRPr="005C142A">
        <w:t xml:space="preserve">Record a </w:t>
      </w:r>
      <w:r>
        <w:t>p</w:t>
      </w:r>
      <w:r w:rsidRPr="005C142A">
        <w:t xml:space="preserve">artnering </w:t>
      </w:r>
      <w:r>
        <w:t>r</w:t>
      </w:r>
      <w:r w:rsidRPr="005C142A">
        <w:t>elation</w:t>
      </w:r>
      <w:r>
        <w:t xml:space="preserve"> between</w:t>
      </w:r>
      <w:r w:rsidRPr="005C142A">
        <w:t xml:space="preserve"> pe</w:t>
      </w:r>
      <w:r>
        <w:t>ople</w:t>
      </w:r>
      <w:r w:rsidRPr="005C142A">
        <w:t xml:space="preserve"> </w:t>
      </w:r>
      <w:r>
        <w:t xml:space="preserve">when </w:t>
      </w:r>
      <w:r>
        <w:t>both individuals</w:t>
      </w:r>
      <w:r w:rsidRPr="005C142A">
        <w:t xml:space="preserve"> </w:t>
      </w:r>
      <w:r>
        <w:t>do not</w:t>
      </w:r>
      <w:r w:rsidRPr="005C142A">
        <w:t xml:space="preserve"> exist in the database.</w:t>
      </w:r>
    </w:p>
    <w:p w14:paraId="2155D880" w14:textId="28CC2700" w:rsidR="0076191F" w:rsidRPr="005C142A" w:rsidRDefault="0076191F" w:rsidP="0076191F">
      <w:pPr>
        <w:pStyle w:val="ListParagraph"/>
        <w:numPr>
          <w:ilvl w:val="0"/>
          <w:numId w:val="26"/>
        </w:numPr>
      </w:pPr>
      <w:r>
        <w:t xml:space="preserve">Record a partnering relation between two people who have a symmetric </w:t>
      </w:r>
      <w:r>
        <w:t>dissolution</w:t>
      </w:r>
      <w:r>
        <w:t xml:space="preserve"> relation defined</w:t>
      </w:r>
      <w:r>
        <w:t xml:space="preserve"> </w:t>
      </w:r>
      <w:r w:rsidRPr="0076191F">
        <w:rPr>
          <w:b/>
          <w:bCs/>
        </w:rPr>
        <w:t>between them</w:t>
      </w:r>
      <w:r w:rsidRPr="0076191F">
        <w:rPr>
          <w:b/>
          <w:bCs/>
        </w:rPr>
        <w:t>.</w:t>
      </w:r>
    </w:p>
    <w:p w14:paraId="0E842E58" w14:textId="3FEDD9E3" w:rsidR="00E56AAA" w:rsidRPr="005C142A" w:rsidRDefault="00E56AAA" w:rsidP="00E56AAA">
      <w:pPr>
        <w:pStyle w:val="ListParagraph"/>
        <w:numPr>
          <w:ilvl w:val="0"/>
          <w:numId w:val="26"/>
        </w:numPr>
      </w:pPr>
      <w:r>
        <w:t xml:space="preserve">Record a partnering relation between two people who have a symmetric dissolution relation defined </w:t>
      </w:r>
      <w:r>
        <w:rPr>
          <w:b/>
          <w:bCs/>
        </w:rPr>
        <w:t xml:space="preserve">with </w:t>
      </w:r>
      <w:r w:rsidRPr="00E56AAA">
        <w:rPr>
          <w:b/>
          <w:bCs/>
        </w:rPr>
        <w:t xml:space="preserve">other </w:t>
      </w:r>
      <w:r w:rsidR="007408F8">
        <w:rPr>
          <w:b/>
          <w:bCs/>
        </w:rPr>
        <w:t>people</w:t>
      </w:r>
      <w:r w:rsidRPr="0076191F">
        <w:rPr>
          <w:b/>
          <w:bCs/>
        </w:rPr>
        <w:t>.</w:t>
      </w:r>
    </w:p>
    <w:p w14:paraId="036DAB6B" w14:textId="10B94956" w:rsidR="0076191F" w:rsidRDefault="0076191F" w:rsidP="009376D6"/>
    <w:p w14:paraId="2F3F132D" w14:textId="11F6AC9C" w:rsidR="009376D6" w:rsidRDefault="009376D6" w:rsidP="009376D6">
      <w:pPr>
        <w:pStyle w:val="Heading2"/>
        <w:numPr>
          <w:ilvl w:val="0"/>
          <w:numId w:val="18"/>
        </w:numPr>
      </w:pPr>
      <w:r>
        <w:t>Record a dissolution of a Partnering Relation between Persons:</w:t>
      </w:r>
    </w:p>
    <w:p w14:paraId="15B11DB5" w14:textId="6FAFBF11" w:rsidR="00131160" w:rsidRDefault="00131160" w:rsidP="00131160">
      <w:pPr>
        <w:pStyle w:val="ListParagraph"/>
        <w:numPr>
          <w:ilvl w:val="0"/>
          <w:numId w:val="27"/>
        </w:numPr>
      </w:pPr>
      <w:r>
        <w:t xml:space="preserve">Record a </w:t>
      </w:r>
      <w:r w:rsidRPr="00131160">
        <w:t>dissolution</w:t>
      </w:r>
      <w:r>
        <w:t xml:space="preserve"> between people who exist in the database</w:t>
      </w:r>
      <w:r>
        <w:t xml:space="preserve"> and had a partnering relation defined between them</w:t>
      </w:r>
      <w:r>
        <w:t>.</w:t>
      </w:r>
    </w:p>
    <w:p w14:paraId="4441D082" w14:textId="09B13BEE" w:rsidR="00131160" w:rsidRDefault="00131160" w:rsidP="00011DC8">
      <w:pPr>
        <w:pStyle w:val="ListParagraph"/>
        <w:numPr>
          <w:ilvl w:val="0"/>
          <w:numId w:val="27"/>
        </w:numPr>
      </w:pPr>
      <w:r>
        <w:t xml:space="preserve">Record a </w:t>
      </w:r>
      <w:r w:rsidRPr="00131160">
        <w:t>dissolution</w:t>
      </w:r>
      <w:r>
        <w:t xml:space="preserve"> between people who exist in the database </w:t>
      </w:r>
      <w:r>
        <w:t>but do not have a</w:t>
      </w:r>
      <w:r>
        <w:t xml:space="preserve"> partnering relation defined between them.</w:t>
      </w:r>
    </w:p>
    <w:p w14:paraId="46CD5E41" w14:textId="7529C691" w:rsidR="00131160" w:rsidRDefault="00131160" w:rsidP="00131160">
      <w:pPr>
        <w:pStyle w:val="ListParagraph"/>
        <w:numPr>
          <w:ilvl w:val="0"/>
          <w:numId w:val="27"/>
        </w:numPr>
      </w:pPr>
      <w:r>
        <w:t xml:space="preserve">Record a </w:t>
      </w:r>
      <w:r w:rsidR="00385284">
        <w:t>dissolution</w:t>
      </w:r>
      <w:r>
        <w:t xml:space="preserve"> between two people who already </w:t>
      </w:r>
      <w:r w:rsidR="00385284">
        <w:t>had</w:t>
      </w:r>
      <w:r>
        <w:t xml:space="preserve"> a </w:t>
      </w:r>
      <w:r w:rsidR="00385284">
        <w:t>dissolution</w:t>
      </w:r>
      <w:r>
        <w:t xml:space="preserve"> </w:t>
      </w:r>
      <w:r w:rsidR="00385284">
        <w:t xml:space="preserve">of relation </w:t>
      </w:r>
      <w:r>
        <w:t>defined</w:t>
      </w:r>
      <w:r w:rsidR="00385284">
        <w:t xml:space="preserve"> between them</w:t>
      </w:r>
      <w:r>
        <w:t>.</w:t>
      </w:r>
    </w:p>
    <w:p w14:paraId="4FA5B19D" w14:textId="4F80BF52" w:rsidR="00131160" w:rsidRDefault="00131160" w:rsidP="00131160">
      <w:pPr>
        <w:pStyle w:val="ListParagraph"/>
        <w:numPr>
          <w:ilvl w:val="0"/>
          <w:numId w:val="27"/>
        </w:numPr>
      </w:pPr>
      <w:r>
        <w:t xml:space="preserve">Record a </w:t>
      </w:r>
      <w:r w:rsidRPr="00131160">
        <w:t>dissolution</w:t>
      </w:r>
      <w:r>
        <w:t xml:space="preserve"> between people when one person doesn’t exist in the database.</w:t>
      </w:r>
    </w:p>
    <w:p w14:paraId="229BB140" w14:textId="2B4660FF" w:rsidR="00131160" w:rsidRDefault="00131160" w:rsidP="00131160">
      <w:pPr>
        <w:pStyle w:val="ListParagraph"/>
        <w:numPr>
          <w:ilvl w:val="0"/>
          <w:numId w:val="27"/>
        </w:numPr>
      </w:pPr>
      <w:r>
        <w:t xml:space="preserve">Record a </w:t>
      </w:r>
      <w:r w:rsidRPr="00131160">
        <w:t>dissolution</w:t>
      </w:r>
      <w:r>
        <w:t xml:space="preserve"> between people when both individuals do not exist in the database.</w:t>
      </w:r>
    </w:p>
    <w:p w14:paraId="3F48A521" w14:textId="766A4577" w:rsidR="009376D6" w:rsidRDefault="00E1361B" w:rsidP="00FA2ED0">
      <w:pPr>
        <w:pStyle w:val="ListParagraph"/>
        <w:numPr>
          <w:ilvl w:val="0"/>
          <w:numId w:val="27"/>
        </w:numPr>
      </w:pPr>
      <w:r>
        <w:t xml:space="preserve">Record a </w:t>
      </w:r>
      <w:r w:rsidRPr="00131160">
        <w:t>dissolution</w:t>
      </w:r>
      <w:r>
        <w:t xml:space="preserve"> between people who exist in the database and </w:t>
      </w:r>
      <w:r>
        <w:t>have</w:t>
      </w:r>
      <w:r>
        <w:t xml:space="preserve"> a partnering relation defined </w:t>
      </w:r>
      <w:r w:rsidRPr="00E1361B">
        <w:rPr>
          <w:b/>
          <w:bCs/>
        </w:rPr>
        <w:t>NOT</w:t>
      </w:r>
      <w:r>
        <w:t xml:space="preserve"> </w:t>
      </w:r>
      <w:r>
        <w:t>between them</w:t>
      </w:r>
      <w:r>
        <w:t xml:space="preserve"> but with other Persons</w:t>
      </w:r>
      <w:r>
        <w:t>.</w:t>
      </w:r>
    </w:p>
    <w:p w14:paraId="65F7E7B4" w14:textId="6AE71C30" w:rsidR="00423077" w:rsidRDefault="00423077" w:rsidP="00423077"/>
    <w:p w14:paraId="3F315FD0" w14:textId="557FEA29" w:rsidR="00423077" w:rsidRDefault="004C4370" w:rsidP="00423077">
      <w:pPr>
        <w:pStyle w:val="Heading2"/>
        <w:numPr>
          <w:ilvl w:val="0"/>
          <w:numId w:val="18"/>
        </w:numPr>
      </w:pPr>
      <w:r>
        <w:lastRenderedPageBreak/>
        <w:t>Add Media Files to an Archive:</w:t>
      </w:r>
    </w:p>
    <w:p w14:paraId="2747018F" w14:textId="3AA10966" w:rsidR="004C4370" w:rsidRDefault="006B05E0" w:rsidP="004C4370">
      <w:pPr>
        <w:pStyle w:val="ListParagraph"/>
        <w:numPr>
          <w:ilvl w:val="0"/>
          <w:numId w:val="28"/>
        </w:numPr>
      </w:pPr>
      <w:r>
        <w:t>Add a media file to the archive.</w:t>
      </w:r>
    </w:p>
    <w:p w14:paraId="41F08BBD" w14:textId="1AF6DEBE" w:rsidR="006B05E0" w:rsidRPr="004C4370" w:rsidRDefault="006B05E0" w:rsidP="006B05E0">
      <w:pPr>
        <w:pStyle w:val="ListParagraph"/>
        <w:numPr>
          <w:ilvl w:val="0"/>
          <w:numId w:val="28"/>
        </w:numPr>
      </w:pPr>
      <w:r>
        <w:t>Add a media file to the archive</w:t>
      </w:r>
      <w:r>
        <w:t xml:space="preserve"> when the location of the file already exists in the archive</w:t>
      </w:r>
      <w:r>
        <w:t>.</w:t>
      </w:r>
    </w:p>
    <w:p w14:paraId="4EF25696" w14:textId="648A4369" w:rsidR="006B05E0" w:rsidRDefault="006B05E0" w:rsidP="004C4370">
      <w:pPr>
        <w:pStyle w:val="ListParagraph"/>
        <w:numPr>
          <w:ilvl w:val="0"/>
          <w:numId w:val="28"/>
        </w:numPr>
      </w:pPr>
      <w:r>
        <w:t>Add a media file with an invalid file path.</w:t>
      </w:r>
    </w:p>
    <w:p w14:paraId="2748F53A" w14:textId="14557DD9" w:rsidR="006B05E0" w:rsidRDefault="006B05E0" w:rsidP="006B05E0"/>
    <w:p w14:paraId="2EC9AFB2" w14:textId="3C8FE385" w:rsidR="006B05E0" w:rsidRDefault="006B05E0" w:rsidP="006B05E0">
      <w:pPr>
        <w:pStyle w:val="Heading2"/>
        <w:numPr>
          <w:ilvl w:val="0"/>
          <w:numId w:val="18"/>
        </w:numPr>
      </w:pPr>
      <w:r>
        <w:t>Record Attributes of a Media file</w:t>
      </w:r>
      <w:r>
        <w:rPr>
          <w:b w:val="0"/>
          <w:bCs w:val="0"/>
        </w:rPr>
        <w:t xml:space="preserve"> </w:t>
      </w:r>
      <w:r>
        <w:t>in the Archive:</w:t>
      </w:r>
    </w:p>
    <w:p w14:paraId="77183064" w14:textId="5C734243" w:rsidR="006B05E0" w:rsidRDefault="007A7284" w:rsidP="006B05E0">
      <w:pPr>
        <w:pStyle w:val="ListParagraph"/>
        <w:numPr>
          <w:ilvl w:val="0"/>
          <w:numId w:val="29"/>
        </w:numPr>
      </w:pPr>
      <w:r>
        <w:t>Record valid attributes of a media file which exists in the archive.</w:t>
      </w:r>
    </w:p>
    <w:p w14:paraId="491E46B6" w14:textId="3A0883C5" w:rsidR="007A7284" w:rsidRPr="006B05E0" w:rsidRDefault="007A7284" w:rsidP="007A7284">
      <w:pPr>
        <w:pStyle w:val="ListParagraph"/>
        <w:numPr>
          <w:ilvl w:val="0"/>
          <w:numId w:val="29"/>
        </w:numPr>
      </w:pPr>
      <w:r>
        <w:t xml:space="preserve">Record valid attributes of a media file which </w:t>
      </w:r>
      <w:r>
        <w:t>doesn’t exist</w:t>
      </w:r>
      <w:r>
        <w:t xml:space="preserve"> in the archive.</w:t>
      </w:r>
    </w:p>
    <w:p w14:paraId="4CC1FD46" w14:textId="7703EA59" w:rsidR="007A7284" w:rsidRDefault="003D5276" w:rsidP="006B05E0">
      <w:pPr>
        <w:pStyle w:val="ListParagraph"/>
        <w:numPr>
          <w:ilvl w:val="0"/>
          <w:numId w:val="29"/>
        </w:numPr>
      </w:pPr>
      <w:r>
        <w:t>Update the existing attributes of a media file with new ones.</w:t>
      </w:r>
    </w:p>
    <w:p w14:paraId="6C42487F" w14:textId="5DB64BD6" w:rsidR="003D5276" w:rsidRDefault="003D5276" w:rsidP="006B05E0">
      <w:pPr>
        <w:pStyle w:val="ListParagraph"/>
        <w:numPr>
          <w:ilvl w:val="0"/>
          <w:numId w:val="29"/>
        </w:numPr>
      </w:pPr>
      <w:r>
        <w:t>Record date for a media file when the date is greater than the current date.</w:t>
      </w:r>
    </w:p>
    <w:p w14:paraId="35883CF1" w14:textId="2EFD26A4" w:rsidR="00913873" w:rsidRDefault="00913873" w:rsidP="00913873"/>
    <w:p w14:paraId="5FAB8EA5" w14:textId="12882CD5" w:rsidR="00913873" w:rsidRDefault="00913873" w:rsidP="006656C1">
      <w:pPr>
        <w:pStyle w:val="Heading2"/>
        <w:numPr>
          <w:ilvl w:val="0"/>
          <w:numId w:val="18"/>
        </w:numPr>
      </w:pPr>
      <w:r>
        <w:t>Record People in Media</w:t>
      </w:r>
      <w:r w:rsidR="006656C1">
        <w:t xml:space="preserve"> Files:</w:t>
      </w:r>
    </w:p>
    <w:p w14:paraId="05E5BD5C" w14:textId="5BD88798" w:rsidR="00913873" w:rsidRDefault="00913873" w:rsidP="00913873">
      <w:pPr>
        <w:pStyle w:val="ListParagraph"/>
        <w:numPr>
          <w:ilvl w:val="0"/>
          <w:numId w:val="30"/>
        </w:numPr>
      </w:pPr>
      <w:r>
        <w:t>Record People in a file when both the file and people exist.</w:t>
      </w:r>
    </w:p>
    <w:p w14:paraId="738DA1DE" w14:textId="1D851A72" w:rsidR="00913873" w:rsidRPr="00913873" w:rsidRDefault="00913873" w:rsidP="00913873">
      <w:pPr>
        <w:pStyle w:val="ListParagraph"/>
        <w:numPr>
          <w:ilvl w:val="0"/>
          <w:numId w:val="30"/>
        </w:numPr>
      </w:pPr>
      <w:r>
        <w:t xml:space="preserve">Record People in a file when </w:t>
      </w:r>
      <w:r>
        <w:t>any one of the</w:t>
      </w:r>
      <w:r>
        <w:t xml:space="preserve"> </w:t>
      </w:r>
      <w:r>
        <w:t>file</w:t>
      </w:r>
      <w:r>
        <w:t xml:space="preserve"> and people </w:t>
      </w:r>
      <w:r>
        <w:t xml:space="preserve">don’t </w:t>
      </w:r>
      <w:r>
        <w:t>exist.</w:t>
      </w:r>
    </w:p>
    <w:p w14:paraId="4A43766F" w14:textId="5E3EEC2D" w:rsidR="00913873" w:rsidRPr="00913873" w:rsidRDefault="00913873" w:rsidP="00913873">
      <w:pPr>
        <w:pStyle w:val="ListParagraph"/>
        <w:numPr>
          <w:ilvl w:val="0"/>
          <w:numId w:val="30"/>
        </w:numPr>
      </w:pPr>
      <w:r>
        <w:t xml:space="preserve">Record People in a file when </w:t>
      </w:r>
      <w:r>
        <w:t xml:space="preserve">both </w:t>
      </w:r>
      <w:r>
        <w:t>the file and people don’t exist.</w:t>
      </w:r>
    </w:p>
    <w:p w14:paraId="1CD6B294" w14:textId="67128CFD" w:rsidR="00913873" w:rsidRDefault="00913873" w:rsidP="00913873">
      <w:pPr>
        <w:pStyle w:val="ListParagraph"/>
        <w:numPr>
          <w:ilvl w:val="0"/>
          <w:numId w:val="30"/>
        </w:numPr>
      </w:pPr>
      <w:r>
        <w:t>Record redundant information. That is, record that a set of people exist in a media file, multiple times.</w:t>
      </w:r>
    </w:p>
    <w:p w14:paraId="4DB7C5E3" w14:textId="2B8FB0B1" w:rsidR="006656C1" w:rsidRDefault="006656C1" w:rsidP="006656C1"/>
    <w:p w14:paraId="427A39F6" w14:textId="7CACCF9E" w:rsidR="006656C1" w:rsidRDefault="006656C1" w:rsidP="006656C1">
      <w:pPr>
        <w:pStyle w:val="Heading2"/>
        <w:numPr>
          <w:ilvl w:val="0"/>
          <w:numId w:val="18"/>
        </w:numPr>
      </w:pPr>
      <w:r>
        <w:t>Record tags for Media Files:</w:t>
      </w:r>
    </w:p>
    <w:p w14:paraId="0CA5D2D1" w14:textId="3C008B78" w:rsidR="006656C1" w:rsidRDefault="00B95D9A" w:rsidP="006656C1">
      <w:pPr>
        <w:pStyle w:val="ListParagraph"/>
        <w:numPr>
          <w:ilvl w:val="0"/>
          <w:numId w:val="31"/>
        </w:numPr>
      </w:pPr>
      <w:r>
        <w:t xml:space="preserve">Record tags for a file which </w:t>
      </w:r>
      <w:r>
        <w:t>exists in the archive</w:t>
      </w:r>
      <w:r>
        <w:t>.</w:t>
      </w:r>
    </w:p>
    <w:p w14:paraId="3FB6269C" w14:textId="2163A91A" w:rsidR="00B95D9A" w:rsidRPr="006656C1" w:rsidRDefault="00B95D9A" w:rsidP="00B95D9A">
      <w:pPr>
        <w:pStyle w:val="ListParagraph"/>
        <w:numPr>
          <w:ilvl w:val="0"/>
          <w:numId w:val="31"/>
        </w:numPr>
      </w:pPr>
      <w:r>
        <w:t xml:space="preserve">Record tags for a file which </w:t>
      </w:r>
      <w:r>
        <w:t>doesn’t exist</w:t>
      </w:r>
      <w:r>
        <w:t xml:space="preserve"> in the archive.</w:t>
      </w:r>
    </w:p>
    <w:p w14:paraId="7BF34BF6" w14:textId="3CD5F83D" w:rsidR="00B95D9A" w:rsidRDefault="00F44B23" w:rsidP="006656C1">
      <w:pPr>
        <w:pStyle w:val="ListParagraph"/>
        <w:numPr>
          <w:ilvl w:val="0"/>
          <w:numId w:val="31"/>
        </w:numPr>
      </w:pPr>
      <w:r>
        <w:t>Record empty tags for a file.</w:t>
      </w:r>
    </w:p>
    <w:p w14:paraId="77A11493" w14:textId="202F3CDA" w:rsidR="00F44B23" w:rsidRDefault="00F44B23" w:rsidP="006656C1">
      <w:pPr>
        <w:pStyle w:val="ListParagraph"/>
        <w:numPr>
          <w:ilvl w:val="0"/>
          <w:numId w:val="31"/>
        </w:numPr>
      </w:pPr>
      <w:r>
        <w:t>Record multiple tags for a same media file.</w:t>
      </w:r>
    </w:p>
    <w:p w14:paraId="4F3E384F" w14:textId="27AD8F28" w:rsidR="006D3CCF" w:rsidRDefault="006D3CCF" w:rsidP="006D3CCF"/>
    <w:p w14:paraId="4859B185" w14:textId="235358C3" w:rsidR="006D3CCF" w:rsidRDefault="006D3CCF" w:rsidP="006D3CCF">
      <w:pPr>
        <w:pStyle w:val="Heading2"/>
        <w:numPr>
          <w:ilvl w:val="0"/>
          <w:numId w:val="18"/>
        </w:numPr>
      </w:pPr>
      <w:r>
        <w:t>Report:</w:t>
      </w:r>
    </w:p>
    <w:p w14:paraId="4F80FC71" w14:textId="6CD6A661" w:rsidR="006D3CCF" w:rsidRDefault="006D3CCF" w:rsidP="006D3CCF">
      <w:pPr>
        <w:pStyle w:val="ListParagraph"/>
        <w:numPr>
          <w:ilvl w:val="0"/>
          <w:numId w:val="32"/>
        </w:numPr>
      </w:pPr>
      <w:r>
        <w:t>Locate an individual when the individual exists in the database.</w:t>
      </w:r>
    </w:p>
    <w:p w14:paraId="4CFBD04E" w14:textId="0F4718EF" w:rsidR="006D3CCF" w:rsidRDefault="006D3CCF" w:rsidP="006D3CCF">
      <w:pPr>
        <w:pStyle w:val="ListParagraph"/>
        <w:numPr>
          <w:ilvl w:val="0"/>
          <w:numId w:val="32"/>
        </w:numPr>
      </w:pPr>
      <w:r>
        <w:t xml:space="preserve">Locate an individual when the individual </w:t>
      </w:r>
      <w:r>
        <w:t>doesn’t exist</w:t>
      </w:r>
      <w:r>
        <w:t xml:space="preserve"> in the database.</w:t>
      </w:r>
    </w:p>
    <w:p w14:paraId="35944824" w14:textId="74D17DEB" w:rsidR="006D3CCF" w:rsidRDefault="006D3CCF" w:rsidP="006D3CCF">
      <w:pPr>
        <w:pStyle w:val="ListParagraph"/>
        <w:numPr>
          <w:ilvl w:val="0"/>
          <w:numId w:val="32"/>
        </w:numPr>
      </w:pPr>
      <w:r>
        <w:t>Location an individual when the individual’s name is empty. That is, pass an empty string while attempting to locate a person.</w:t>
      </w:r>
    </w:p>
    <w:p w14:paraId="135F9410" w14:textId="5050F86A" w:rsidR="00182A82" w:rsidRDefault="00182A82" w:rsidP="00182A82">
      <w:pPr>
        <w:pStyle w:val="ListParagraph"/>
        <w:numPr>
          <w:ilvl w:val="0"/>
          <w:numId w:val="32"/>
        </w:numPr>
      </w:pPr>
      <w:r>
        <w:t xml:space="preserve">Locate a </w:t>
      </w:r>
      <w:r>
        <w:t>media file</w:t>
      </w:r>
      <w:r>
        <w:t xml:space="preserve"> when the </w:t>
      </w:r>
      <w:r>
        <w:t>file</w:t>
      </w:r>
      <w:r>
        <w:t xml:space="preserve"> exists in the </w:t>
      </w:r>
      <w:r>
        <w:t>archive</w:t>
      </w:r>
      <w:r>
        <w:t>.</w:t>
      </w:r>
    </w:p>
    <w:p w14:paraId="54BFF44A" w14:textId="6B3DD0F9" w:rsidR="00182A82" w:rsidRDefault="00182A82" w:rsidP="00182A82">
      <w:pPr>
        <w:pStyle w:val="ListParagraph"/>
        <w:numPr>
          <w:ilvl w:val="0"/>
          <w:numId w:val="32"/>
        </w:numPr>
      </w:pPr>
      <w:r>
        <w:lastRenderedPageBreak/>
        <w:t xml:space="preserve">Locate a media file when the </w:t>
      </w:r>
      <w:r>
        <w:t>file</w:t>
      </w:r>
      <w:r>
        <w:t xml:space="preserve"> doesn’t exist in the archive.</w:t>
      </w:r>
    </w:p>
    <w:p w14:paraId="630BA9DA" w14:textId="75038FF8" w:rsidR="00182A82" w:rsidRDefault="00182A82" w:rsidP="00182A82">
      <w:pPr>
        <w:pStyle w:val="ListParagraph"/>
        <w:numPr>
          <w:ilvl w:val="0"/>
          <w:numId w:val="32"/>
        </w:numPr>
      </w:pPr>
      <w:r>
        <w:t xml:space="preserve">Location a media file when the </w:t>
      </w:r>
      <w:r>
        <w:t>file path</w:t>
      </w:r>
      <w:r>
        <w:t xml:space="preserve"> is empty. That is, pass an empty string while attempting to locate a </w:t>
      </w:r>
      <w:r>
        <w:t>media file</w:t>
      </w:r>
      <w:r>
        <w:t>.</w:t>
      </w:r>
    </w:p>
    <w:p w14:paraId="23D8A466" w14:textId="555B1F29" w:rsidR="00182A82" w:rsidRPr="006D3CCF" w:rsidRDefault="00396FF3" w:rsidP="006D3CCF">
      <w:pPr>
        <w:pStyle w:val="ListParagraph"/>
        <w:numPr>
          <w:ilvl w:val="0"/>
          <w:numId w:val="32"/>
        </w:numPr>
      </w:pPr>
      <w:r>
        <w:t>Report a person’s name when the person exists.</w:t>
      </w:r>
    </w:p>
    <w:p w14:paraId="2A0F22D2" w14:textId="187E151E" w:rsidR="00396FF3" w:rsidRPr="006D3CCF" w:rsidRDefault="00396FF3" w:rsidP="00396FF3">
      <w:pPr>
        <w:pStyle w:val="ListParagraph"/>
        <w:numPr>
          <w:ilvl w:val="0"/>
          <w:numId w:val="32"/>
        </w:numPr>
      </w:pPr>
      <w:r>
        <w:t xml:space="preserve">Report a person’s name when the person </w:t>
      </w:r>
      <w:r>
        <w:t>does not exist</w:t>
      </w:r>
      <w:r>
        <w:t>.</w:t>
      </w:r>
    </w:p>
    <w:p w14:paraId="01B9B906" w14:textId="65C3D508" w:rsidR="006D3CCF" w:rsidRDefault="00EF167B" w:rsidP="006D3CCF">
      <w:pPr>
        <w:pStyle w:val="ListParagraph"/>
        <w:numPr>
          <w:ilvl w:val="0"/>
          <w:numId w:val="32"/>
        </w:numPr>
      </w:pPr>
      <w:r>
        <w:t>Report relations when two people exist.</w:t>
      </w:r>
    </w:p>
    <w:p w14:paraId="6B318881" w14:textId="580B17D0" w:rsidR="00EF167B" w:rsidRDefault="00EF167B" w:rsidP="00EF167B">
      <w:pPr>
        <w:pStyle w:val="ListParagraph"/>
        <w:numPr>
          <w:ilvl w:val="0"/>
          <w:numId w:val="32"/>
        </w:numPr>
      </w:pPr>
      <w:r>
        <w:t xml:space="preserve">Report relations when </w:t>
      </w:r>
      <w:r>
        <w:t>any one</w:t>
      </w:r>
      <w:r>
        <w:t xml:space="preserve"> </w:t>
      </w:r>
      <w:r>
        <w:t>person does not</w:t>
      </w:r>
      <w:r>
        <w:t xml:space="preserve"> exist.</w:t>
      </w:r>
    </w:p>
    <w:p w14:paraId="7CB61F04" w14:textId="73ECB6E0" w:rsidR="00EF167B" w:rsidRPr="006D3CCF" w:rsidRDefault="00EF167B" w:rsidP="00EF167B">
      <w:pPr>
        <w:pStyle w:val="ListParagraph"/>
        <w:numPr>
          <w:ilvl w:val="0"/>
          <w:numId w:val="32"/>
        </w:numPr>
      </w:pPr>
      <w:r>
        <w:t xml:space="preserve">Report relations when two people </w:t>
      </w:r>
      <w:r>
        <w:t>do not exist</w:t>
      </w:r>
      <w:r>
        <w:t>.</w:t>
      </w:r>
    </w:p>
    <w:p w14:paraId="3C9D619A" w14:textId="7A76479D" w:rsidR="00EF167B" w:rsidRPr="006D3CCF" w:rsidRDefault="008A5E03" w:rsidP="00EF167B">
      <w:pPr>
        <w:pStyle w:val="ListParagraph"/>
        <w:numPr>
          <w:ilvl w:val="0"/>
          <w:numId w:val="32"/>
        </w:numPr>
      </w:pPr>
      <w:r>
        <w:t>Report relation between people who have ancestor descendant relationship</w:t>
      </w:r>
      <w:r w:rsidR="00631533">
        <w:t>.</w:t>
      </w:r>
    </w:p>
    <w:p w14:paraId="24D06EA5" w14:textId="77777777" w:rsidR="00EF167B" w:rsidRPr="006D3CCF" w:rsidRDefault="00EF167B" w:rsidP="006D3CCF">
      <w:pPr>
        <w:pStyle w:val="ListParagraph"/>
        <w:numPr>
          <w:ilvl w:val="0"/>
          <w:numId w:val="32"/>
        </w:numPr>
      </w:pPr>
    </w:p>
    <w:p w14:paraId="40C024F0" w14:textId="77777777" w:rsidR="00913873" w:rsidRDefault="00913873" w:rsidP="00913873">
      <w:pPr>
        <w:pStyle w:val="Heading2"/>
        <w:ind w:left="720"/>
      </w:pPr>
    </w:p>
    <w:p w14:paraId="3879BF47" w14:textId="6B0D34BA" w:rsidR="00913873" w:rsidRDefault="00913873" w:rsidP="00913873"/>
    <w:p w14:paraId="6DF7F1FD" w14:textId="6C1C9105" w:rsidR="009A6C04" w:rsidRDefault="00997F17" w:rsidP="009A6C04">
      <w:pPr>
        <w:pStyle w:val="Heading1"/>
        <w:jc w:val="center"/>
        <w:rPr>
          <w:b/>
          <w:bCs w:val="0"/>
          <w:sz w:val="32"/>
          <w:szCs w:val="36"/>
        </w:rPr>
      </w:pPr>
      <w:r>
        <w:rPr>
          <w:b/>
          <w:bCs w:val="0"/>
          <w:sz w:val="32"/>
          <w:szCs w:val="36"/>
        </w:rPr>
        <w:t>Feature Development Plan</w:t>
      </w:r>
    </w:p>
    <w:p w14:paraId="4A76D12F" w14:textId="2BF5B8FE" w:rsidR="009A6C04" w:rsidRDefault="009A6C04" w:rsidP="009A6C04"/>
    <w:p w14:paraId="302F3BF5" w14:textId="49A0CF80" w:rsidR="002600D6" w:rsidRDefault="002600D6" w:rsidP="002600D6">
      <w:pPr>
        <w:pStyle w:val="Heading1"/>
        <w:jc w:val="center"/>
        <w:rPr>
          <w:b/>
          <w:bCs w:val="0"/>
          <w:sz w:val="32"/>
          <w:szCs w:val="36"/>
        </w:rPr>
      </w:pPr>
      <w:r w:rsidRPr="002600D6">
        <w:rPr>
          <w:b/>
          <w:bCs w:val="0"/>
          <w:sz w:val="32"/>
          <w:szCs w:val="36"/>
        </w:rPr>
        <w:t>Citations</w:t>
      </w:r>
    </w:p>
    <w:p w14:paraId="18A5706A" w14:textId="1DD65ABE" w:rsidR="002600D6" w:rsidRDefault="002600D6" w:rsidP="002600D6"/>
    <w:p w14:paraId="4363E265" w14:textId="767B808C" w:rsidR="002600D6" w:rsidRPr="002600D6" w:rsidRDefault="00BF73A2" w:rsidP="002600D6">
      <w:pPr>
        <w:pStyle w:val="ListParagraph"/>
        <w:numPr>
          <w:ilvl w:val="0"/>
          <w:numId w:val="11"/>
        </w:numPr>
      </w:pPr>
      <w:hyperlink r:id="rId7" w:history="1">
        <w:r w:rsidR="002600D6" w:rsidRPr="002600D6">
          <w:rPr>
            <w:rStyle w:val="Hyperlink"/>
          </w:rPr>
          <w:t>https://en.wikipedia.org/wiki/Genealogy</w:t>
        </w:r>
      </w:hyperlink>
    </w:p>
    <w:sectPr w:rsidR="002600D6" w:rsidRPr="002600D6" w:rsidSect="00CB763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77" w:bottom="1440" w:left="1077" w:header="578" w:footer="431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5ECFD" w14:textId="77777777" w:rsidR="00BF73A2" w:rsidRDefault="00BF73A2">
      <w:pPr>
        <w:spacing w:after="0"/>
      </w:pPr>
      <w:r>
        <w:separator/>
      </w:r>
    </w:p>
  </w:endnote>
  <w:endnote w:type="continuationSeparator" w:id="0">
    <w:p w14:paraId="11BE1289" w14:textId="77777777" w:rsidR="00BF73A2" w:rsidRDefault="00BF73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4E050" w14:textId="77777777" w:rsidR="00172D10" w:rsidRDefault="00172D10">
    <w:pPr>
      <w:jc w:val="right"/>
    </w:pPr>
  </w:p>
  <w:p w14:paraId="671E25BE" w14:textId="77777777" w:rsidR="00172D10" w:rsidRDefault="001C62C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F69200" w:themeColor="accent3"/>
      </w:rPr>
      <w:sym w:font="Wingdings 2" w:char="F097"/>
    </w:r>
  </w:p>
  <w:p w14:paraId="0A9ACB36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18AB3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CA07AE" w14:textId="5B58CE1C" w:rsidR="005D120C" w:rsidRPr="005D120C" w:rsidRDefault="00110615">
        <w:pPr>
          <w:pStyle w:val="Footer"/>
          <w:jc w:val="center"/>
          <w:rPr>
            <w:color w:val="418AB3" w:themeColor="accent1"/>
          </w:rPr>
        </w:pPr>
        <w:r>
          <w:rPr>
            <w:color w:val="418AB3" w:themeColor="accent1"/>
          </w:rPr>
          <w:t xml:space="preserve">Milestone_2 – Page </w:t>
        </w:r>
        <w:r w:rsidR="005D120C" w:rsidRPr="005D120C">
          <w:rPr>
            <w:color w:val="418AB3" w:themeColor="accent1"/>
          </w:rPr>
          <w:fldChar w:fldCharType="begin"/>
        </w:r>
        <w:r w:rsidR="005D120C" w:rsidRPr="005D120C">
          <w:rPr>
            <w:color w:val="418AB3" w:themeColor="accent1"/>
          </w:rPr>
          <w:instrText xml:space="preserve"> PAGE   \* MERGEFORMAT </w:instrText>
        </w:r>
        <w:r w:rsidR="005D120C" w:rsidRPr="005D120C">
          <w:rPr>
            <w:color w:val="418AB3" w:themeColor="accent1"/>
          </w:rPr>
          <w:fldChar w:fldCharType="separate"/>
        </w:r>
        <w:r w:rsidR="00DB0EF4">
          <w:rPr>
            <w:noProof/>
            <w:color w:val="418AB3" w:themeColor="accent1"/>
          </w:rPr>
          <w:t>1</w:t>
        </w:r>
        <w:r w:rsidR="005D120C" w:rsidRPr="005D120C">
          <w:rPr>
            <w:noProof/>
            <w:color w:val="418AB3" w:themeColor="accent1"/>
          </w:rPr>
          <w:fldChar w:fldCharType="end"/>
        </w:r>
      </w:p>
    </w:sdtContent>
  </w:sdt>
  <w:p w14:paraId="02956ADE" w14:textId="77777777" w:rsidR="00172D10" w:rsidRDefault="00172D10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6F3AB" w14:textId="77777777" w:rsidR="00094803" w:rsidRDefault="0009480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7BB1561" wp14:editId="6F300B8D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858FA31" id="Group 17" o:spid="_x0000_s1026" alt="Multi-colored hexagons" style="position:absolute;margin-left:-70.5pt;margin-top:-165.9pt;width:321.8pt;height:267.1pt;z-index:251660288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2" o:spid="_x0000_s1027" type="#_x0000_t75" alt="Hexagon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">
                <v:imagedata r:id="rId7" o:title="Hexagon 2"/>
              </v:shape>
              <v:shape id="Graphic 29" o:spid="_x0000_s1028" type="#_x0000_t75" alt="Hexagon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">
                <v:imagedata r:id="rId8" o:title="Hexagon 3"/>
              </v:shape>
              <v:shape id="Graphic 30" o:spid="_x0000_s1029" type="#_x0000_t75" alt="Hexagon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">
                <v:imagedata r:id="rId9" o:title="Hexagon 1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2138000F" wp14:editId="7C66FF36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31" name="Graphic 31" descr="Hexag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 descr="hexagon 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55D3D" w14:textId="77777777" w:rsidR="00BF73A2" w:rsidRDefault="00BF73A2">
      <w:pPr>
        <w:spacing w:after="0"/>
      </w:pPr>
      <w:r>
        <w:separator/>
      </w:r>
    </w:p>
  </w:footnote>
  <w:footnote w:type="continuationSeparator" w:id="0">
    <w:p w14:paraId="39828578" w14:textId="77777777" w:rsidR="00BF73A2" w:rsidRDefault="00BF73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18AB3" w:themeColor="accent1"/>
      </w:rPr>
      <w:alias w:val="Document title:"/>
      <w:tag w:val="Document title:"/>
      <w:id w:val="-1396499233"/>
      <w:placeholder>
        <w:docPart w:val="9608E638C0D24D219CBA0544BBF445B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 w:multiLine="1"/>
    </w:sdtPr>
    <w:sdtEndPr/>
    <w:sdtContent>
      <w:p w14:paraId="53796C05" w14:textId="13BCE6EB" w:rsidR="00172D10" w:rsidRDefault="00B62319">
        <w:pPr>
          <w:spacing w:after="0"/>
          <w:jc w:val="center"/>
          <w:rPr>
            <w:color w:val="DDDDDD" w:themeColor="background2"/>
          </w:rPr>
        </w:pPr>
        <w:r>
          <w:rPr>
            <w:color w:val="418AB3" w:themeColor="accent1"/>
          </w:rPr>
          <w:t>CSCI 3901 - Project</w:t>
        </w:r>
      </w:p>
    </w:sdtContent>
  </w:sdt>
  <w:p w14:paraId="7431DAD3" w14:textId="77777777" w:rsidR="00172D10" w:rsidRPr="005D120C" w:rsidRDefault="00BF73A2">
    <w:pPr>
      <w:jc w:val="center"/>
      <w:rPr>
        <w:color w:val="5E5E5E" w:themeColor="text2"/>
      </w:rPr>
    </w:pPr>
    <w:sdt>
      <w:sdtPr>
        <w:rPr>
          <w:color w:val="5E5E5E" w:themeColor="text2"/>
        </w:rPr>
        <w:alias w:val="Ellipsis:"/>
        <w:tag w:val="Ellipsis:"/>
        <w:id w:val="-2048830323"/>
        <w:temporary/>
        <w:showingPlcHdr/>
        <w15:appearance w15:val="hidden"/>
      </w:sdtPr>
      <w:sdtEndPr/>
      <w:sdtContent>
        <w:r w:rsidR="001D74FA" w:rsidRPr="001B0F06">
          <w:rPr>
            <w:color w:val="464646" w:themeColor="text2" w:themeShade="BF"/>
          </w:rPr>
          <w:sym w:font="Symbol" w:char="F0B7"/>
        </w:r>
        <w:r w:rsidR="001D74FA" w:rsidRPr="001B0F06">
          <w:rPr>
            <w:color w:val="464646" w:themeColor="text2" w:themeShade="BF"/>
          </w:rPr>
          <w:t xml:space="preserve"> </w:t>
        </w:r>
        <w:r w:rsidR="001D74FA" w:rsidRPr="001B0F06">
          <w:rPr>
            <w:color w:val="464646" w:themeColor="text2" w:themeShade="BF"/>
          </w:rPr>
          <w:sym w:font="Symbol" w:char="F0B7"/>
        </w:r>
        <w:r w:rsidR="001D74FA" w:rsidRPr="001B0F06">
          <w:rPr>
            <w:color w:val="464646" w:themeColor="text2" w:themeShade="BF"/>
          </w:rPr>
          <w:t xml:space="preserve"> </w:t>
        </w:r>
        <w:r w:rsidR="001D74FA" w:rsidRPr="001B0F06">
          <w:rPr>
            <w:color w:val="464646" w:themeColor="text2" w:themeShade="BF"/>
          </w:rPr>
          <w:sym w:font="Symbol" w:char="F0B7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B9B54" w14:textId="77777777" w:rsidR="00094803" w:rsidRDefault="0009480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0674113" wp14:editId="14381CF1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D9352B" id="Group 2" o:spid="_x0000_s1026" alt="Multi-colored hexagons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alt="Hexagon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">
                <v:imagedata r:id="rId9" o:title="Hexagon 4"/>
              </v:shape>
              <v:shape id="Graphic 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">
                <v:imagedata r:id="rId10" o:title="Hexagon 2"/>
              </v:shape>
              <v:shape id="Graphic 5" o:spid="_x0000_s1029" type="#_x0000_t75" alt="Hexagon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">
                <v:imagedata r:id="rId11" o:title="Hexagon 1"/>
              </v:shape>
              <v:shape id="Graphic 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">
                <v:imagedata r:id="rId12" o:title="Hexagon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D67C4"/>
    <w:multiLevelType w:val="hybridMultilevel"/>
    <w:tmpl w:val="0A3628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F6427EE"/>
    <w:multiLevelType w:val="hybridMultilevel"/>
    <w:tmpl w:val="67F6D2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005A7A"/>
    <w:multiLevelType w:val="hybridMultilevel"/>
    <w:tmpl w:val="630665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7844935"/>
    <w:multiLevelType w:val="hybridMultilevel"/>
    <w:tmpl w:val="73A60E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610C97"/>
    <w:multiLevelType w:val="hybridMultilevel"/>
    <w:tmpl w:val="6DA00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0D35F1"/>
    <w:multiLevelType w:val="hybridMultilevel"/>
    <w:tmpl w:val="5B6CAA62"/>
    <w:lvl w:ilvl="0" w:tplc="5C0CC11E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AF52B6"/>
    <w:multiLevelType w:val="hybridMultilevel"/>
    <w:tmpl w:val="D082A1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3E204A"/>
    <w:multiLevelType w:val="hybridMultilevel"/>
    <w:tmpl w:val="43F452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9552AEF"/>
    <w:multiLevelType w:val="hybridMultilevel"/>
    <w:tmpl w:val="AB1824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E11645"/>
    <w:multiLevelType w:val="hybridMultilevel"/>
    <w:tmpl w:val="F2E28E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3A59E5"/>
    <w:multiLevelType w:val="hybridMultilevel"/>
    <w:tmpl w:val="FAA2AF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940D30"/>
    <w:multiLevelType w:val="hybridMultilevel"/>
    <w:tmpl w:val="267A82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5E16B2"/>
    <w:multiLevelType w:val="hybridMultilevel"/>
    <w:tmpl w:val="B0F668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87F53D3"/>
    <w:multiLevelType w:val="hybridMultilevel"/>
    <w:tmpl w:val="149C0D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9D24A1"/>
    <w:multiLevelType w:val="hybridMultilevel"/>
    <w:tmpl w:val="E4DEC4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231904"/>
    <w:multiLevelType w:val="hybridMultilevel"/>
    <w:tmpl w:val="4E1C032A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F27F96"/>
    <w:multiLevelType w:val="hybridMultilevel"/>
    <w:tmpl w:val="EBFCC8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F0624F"/>
    <w:multiLevelType w:val="hybridMultilevel"/>
    <w:tmpl w:val="77E878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20D69"/>
    <w:multiLevelType w:val="hybridMultilevel"/>
    <w:tmpl w:val="44BC42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2A567A3"/>
    <w:multiLevelType w:val="hybridMultilevel"/>
    <w:tmpl w:val="F27ABB3C"/>
    <w:lvl w:ilvl="0" w:tplc="5C0CC11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5">
      <w:start w:val="1"/>
      <w:numFmt w:val="upp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44926"/>
    <w:multiLevelType w:val="hybridMultilevel"/>
    <w:tmpl w:val="FE7A54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6B95611"/>
    <w:multiLevelType w:val="hybridMultilevel"/>
    <w:tmpl w:val="1A347C3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20"/>
  </w:num>
  <w:num w:numId="13">
    <w:abstractNumId w:val="29"/>
  </w:num>
  <w:num w:numId="14">
    <w:abstractNumId w:val="25"/>
  </w:num>
  <w:num w:numId="15">
    <w:abstractNumId w:val="17"/>
  </w:num>
  <w:num w:numId="16">
    <w:abstractNumId w:val="31"/>
  </w:num>
  <w:num w:numId="17">
    <w:abstractNumId w:val="15"/>
  </w:num>
  <w:num w:numId="18">
    <w:abstractNumId w:val="11"/>
  </w:num>
  <w:num w:numId="19">
    <w:abstractNumId w:val="19"/>
  </w:num>
  <w:num w:numId="20">
    <w:abstractNumId w:val="23"/>
  </w:num>
  <w:num w:numId="21">
    <w:abstractNumId w:val="18"/>
  </w:num>
  <w:num w:numId="22">
    <w:abstractNumId w:val="13"/>
  </w:num>
  <w:num w:numId="23">
    <w:abstractNumId w:val="16"/>
  </w:num>
  <w:num w:numId="24">
    <w:abstractNumId w:val="10"/>
  </w:num>
  <w:num w:numId="25">
    <w:abstractNumId w:val="12"/>
  </w:num>
  <w:num w:numId="26">
    <w:abstractNumId w:val="22"/>
  </w:num>
  <w:num w:numId="27">
    <w:abstractNumId w:val="26"/>
  </w:num>
  <w:num w:numId="28">
    <w:abstractNumId w:val="28"/>
  </w:num>
  <w:num w:numId="29">
    <w:abstractNumId w:val="30"/>
  </w:num>
  <w:num w:numId="30">
    <w:abstractNumId w:val="24"/>
  </w:num>
  <w:num w:numId="31">
    <w:abstractNumId w:val="21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09"/>
    <w:rsid w:val="00011DC8"/>
    <w:rsid w:val="000405C5"/>
    <w:rsid w:val="00043684"/>
    <w:rsid w:val="00046993"/>
    <w:rsid w:val="00080670"/>
    <w:rsid w:val="00094803"/>
    <w:rsid w:val="000D5483"/>
    <w:rsid w:val="000E3EFD"/>
    <w:rsid w:val="000F4F25"/>
    <w:rsid w:val="00105209"/>
    <w:rsid w:val="00110615"/>
    <w:rsid w:val="0011105D"/>
    <w:rsid w:val="00131160"/>
    <w:rsid w:val="00144C8E"/>
    <w:rsid w:val="00170B67"/>
    <w:rsid w:val="00172D10"/>
    <w:rsid w:val="001769F2"/>
    <w:rsid w:val="00182A82"/>
    <w:rsid w:val="00194F61"/>
    <w:rsid w:val="001A2155"/>
    <w:rsid w:val="001A2B7A"/>
    <w:rsid w:val="001A4D9F"/>
    <w:rsid w:val="001B0F06"/>
    <w:rsid w:val="001C62C8"/>
    <w:rsid w:val="001D74FA"/>
    <w:rsid w:val="00202812"/>
    <w:rsid w:val="002600D6"/>
    <w:rsid w:val="00260E5B"/>
    <w:rsid w:val="00270A19"/>
    <w:rsid w:val="002A2E02"/>
    <w:rsid w:val="002D243B"/>
    <w:rsid w:val="002E20F4"/>
    <w:rsid w:val="00302691"/>
    <w:rsid w:val="00302E33"/>
    <w:rsid w:val="00330EC2"/>
    <w:rsid w:val="00333EBB"/>
    <w:rsid w:val="0033736D"/>
    <w:rsid w:val="00341A2B"/>
    <w:rsid w:val="00344A91"/>
    <w:rsid w:val="00364944"/>
    <w:rsid w:val="00374C02"/>
    <w:rsid w:val="0038009F"/>
    <w:rsid w:val="00385284"/>
    <w:rsid w:val="00396FF3"/>
    <w:rsid w:val="003A27E1"/>
    <w:rsid w:val="003D5276"/>
    <w:rsid w:val="00423077"/>
    <w:rsid w:val="00426F60"/>
    <w:rsid w:val="00461E56"/>
    <w:rsid w:val="00466282"/>
    <w:rsid w:val="00481733"/>
    <w:rsid w:val="004905AD"/>
    <w:rsid w:val="004B102B"/>
    <w:rsid w:val="004C4370"/>
    <w:rsid w:val="004E3279"/>
    <w:rsid w:val="004F02E3"/>
    <w:rsid w:val="004F53E9"/>
    <w:rsid w:val="005175F9"/>
    <w:rsid w:val="00561054"/>
    <w:rsid w:val="005747FE"/>
    <w:rsid w:val="005C142A"/>
    <w:rsid w:val="005C6F41"/>
    <w:rsid w:val="005D120C"/>
    <w:rsid w:val="005F0C63"/>
    <w:rsid w:val="006045D9"/>
    <w:rsid w:val="0060662E"/>
    <w:rsid w:val="00607B40"/>
    <w:rsid w:val="00631533"/>
    <w:rsid w:val="006656C1"/>
    <w:rsid w:val="00686439"/>
    <w:rsid w:val="00694109"/>
    <w:rsid w:val="006B05E0"/>
    <w:rsid w:val="006D3CCF"/>
    <w:rsid w:val="006F0B81"/>
    <w:rsid w:val="00732598"/>
    <w:rsid w:val="007408F8"/>
    <w:rsid w:val="0075116F"/>
    <w:rsid w:val="0076191F"/>
    <w:rsid w:val="00786549"/>
    <w:rsid w:val="007A3E9B"/>
    <w:rsid w:val="007A7284"/>
    <w:rsid w:val="00805C11"/>
    <w:rsid w:val="00806A0C"/>
    <w:rsid w:val="00814823"/>
    <w:rsid w:val="00883B68"/>
    <w:rsid w:val="008A25CD"/>
    <w:rsid w:val="008A5E03"/>
    <w:rsid w:val="008B1A15"/>
    <w:rsid w:val="008D5B92"/>
    <w:rsid w:val="008F5585"/>
    <w:rsid w:val="00901939"/>
    <w:rsid w:val="00913873"/>
    <w:rsid w:val="009267D2"/>
    <w:rsid w:val="009376D6"/>
    <w:rsid w:val="0096164A"/>
    <w:rsid w:val="009823B0"/>
    <w:rsid w:val="00997F17"/>
    <w:rsid w:val="009A6C04"/>
    <w:rsid w:val="009D397E"/>
    <w:rsid w:val="009D59C1"/>
    <w:rsid w:val="00A272E4"/>
    <w:rsid w:val="00A60C96"/>
    <w:rsid w:val="00A750A2"/>
    <w:rsid w:val="00A86317"/>
    <w:rsid w:val="00AF2DEB"/>
    <w:rsid w:val="00B36F4C"/>
    <w:rsid w:val="00B62319"/>
    <w:rsid w:val="00B76B9C"/>
    <w:rsid w:val="00B903A7"/>
    <w:rsid w:val="00B95D9A"/>
    <w:rsid w:val="00BE2F1B"/>
    <w:rsid w:val="00BF73A2"/>
    <w:rsid w:val="00C13B2F"/>
    <w:rsid w:val="00C2003F"/>
    <w:rsid w:val="00C41F5D"/>
    <w:rsid w:val="00C445B8"/>
    <w:rsid w:val="00C82966"/>
    <w:rsid w:val="00CB7637"/>
    <w:rsid w:val="00CD24A6"/>
    <w:rsid w:val="00CD4008"/>
    <w:rsid w:val="00CD6E3A"/>
    <w:rsid w:val="00D26E42"/>
    <w:rsid w:val="00D35A58"/>
    <w:rsid w:val="00DB0EF4"/>
    <w:rsid w:val="00DB5A25"/>
    <w:rsid w:val="00DC2EB5"/>
    <w:rsid w:val="00E02964"/>
    <w:rsid w:val="00E1361B"/>
    <w:rsid w:val="00E35489"/>
    <w:rsid w:val="00E56AAA"/>
    <w:rsid w:val="00E65993"/>
    <w:rsid w:val="00E815B1"/>
    <w:rsid w:val="00EF167B"/>
    <w:rsid w:val="00F06705"/>
    <w:rsid w:val="00F44B23"/>
    <w:rsid w:val="00F579C6"/>
    <w:rsid w:val="00F841F6"/>
    <w:rsid w:val="00FA2ED0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0C7BA"/>
  <w15:docId w15:val="{5AC87454-BD7D-4063-87DF-7BA62475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2E3"/>
    <w:pPr>
      <w:spacing w:after="3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3E9"/>
    <w:pPr>
      <w:keepNext/>
      <w:keepLines/>
      <w:shd w:val="clear" w:color="auto" w:fill="418AB3" w:themeFill="accent1"/>
      <w:spacing w:before="360" w:after="0"/>
      <w:outlineLvl w:val="0"/>
    </w:pPr>
    <w:rPr>
      <w:rFonts w:asciiTheme="majorHAnsi" w:eastAsiaTheme="majorEastAsia" w:hAnsiTheme="majorHAnsi" w:cstheme="majorBidi"/>
      <w:bCs/>
      <w:color w:val="FFFFFF" w:themeColor="background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8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18AB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464646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464646" w:themeColor="text2" w:themeShade="BF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9"/>
    <w:rPr>
      <w:rFonts w:asciiTheme="majorHAnsi" w:eastAsiaTheme="majorEastAsia" w:hAnsiTheme="majorHAnsi" w:cstheme="majorBidi"/>
      <w:bCs/>
      <w:color w:val="FFFFFF" w:themeColor="background1"/>
      <w:sz w:val="28"/>
      <w:szCs w:val="32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02812"/>
    <w:rPr>
      <w:rFonts w:asciiTheme="majorHAnsi" w:eastAsiaTheme="majorEastAsia" w:hAnsiTheme="majorHAnsi" w:cstheme="majorBidi"/>
      <w:b/>
      <w:bCs/>
      <w:color w:val="418AB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F06"/>
    <w:rPr>
      <w:rFonts w:asciiTheme="majorHAnsi" w:eastAsiaTheme="majorEastAsia" w:hAnsiTheme="majorHAnsi" w:cstheme="majorBidi"/>
      <w:bCs/>
      <w:i/>
      <w:color w:val="464646" w:themeColor="text2" w:themeShade="BF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464646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202812"/>
    <w:rPr>
      <w:rFonts w:asciiTheme="majorHAnsi" w:eastAsiaTheme="majorEastAsia" w:hAnsiTheme="majorHAnsi" w:cstheme="majorBidi"/>
      <w:b/>
      <w:color w:val="464646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F69200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812"/>
    <w:rPr>
      <w:rFonts w:eastAsiaTheme="majorEastAsia" w:cstheme="majorBidi"/>
      <w:b/>
      <w:iCs/>
      <w:color w:val="F69200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464646" w:themeColor="text2" w:themeShade="BF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F06"/>
    <w:rPr>
      <w:b/>
      <w:bCs/>
      <w:color w:val="464646" w:themeColor="text2" w:themeShade="BF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418AB3" w:themeColor="accent1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B68"/>
    <w:pPr>
      <w:shd w:val="clear" w:color="auto" w:fill="418AB3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418AB3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8F5585"/>
    <w:pPr>
      <w:contextualSpacing/>
      <w:jc w:val="center"/>
    </w:pPr>
    <w:rPr>
      <w:b w:val="0"/>
    </w:rPr>
  </w:style>
  <w:style w:type="character" w:customStyle="1" w:styleId="ReportTitleChar">
    <w:name w:val="Report Title Char"/>
    <w:basedOn w:val="TitleChar"/>
    <w:link w:val="ReportTitle"/>
    <w:rsid w:val="008F5585"/>
    <w:rPr>
      <w:rFonts w:asciiTheme="majorHAnsi" w:eastAsiaTheme="majorEastAsia" w:hAnsiTheme="majorHAnsi" w:cstheme="majorBidi"/>
      <w:b w:val="0"/>
      <w:color w:val="464646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FollowedHyperlink">
    <w:name w:val="FollowedHyperlink"/>
    <w:basedOn w:val="DefaultParagraphFont"/>
    <w:uiPriority w:val="99"/>
    <w:semiHidden/>
    <w:unhideWhenUsed/>
    <w:rsid w:val="001B0F06"/>
    <w:rPr>
      <w:color w:val="AA3B19" w:themeColor="accent6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B0F06"/>
    <w:rPr>
      <w:color w:val="414141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F06"/>
    <w:rPr>
      <w:color w:val="595959" w:themeColor="text1" w:themeTint="A6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60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enealogy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3" Type="http://schemas.openxmlformats.org/officeDocument/2006/relationships/image" Target="media/image7.png"/><Relationship Id="rId7" Type="http://schemas.openxmlformats.org/officeDocument/2006/relationships/image" Target="media/image11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6.svg"/><Relationship Id="rId11" Type="http://schemas.openxmlformats.org/officeDocument/2006/relationships/image" Target="media/image2.svg"/><Relationship Id="rId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image" Target="media/image8.svg"/><Relationship Id="rId9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2.png"/><Relationship Id="rId5" Type="http://schemas.openxmlformats.org/officeDocument/2006/relationships/image" Target="media/image5.png"/><Relationship Id="rId10" Type="http://schemas.openxmlformats.org/officeDocument/2006/relationships/image" Target="media/image11.png"/><Relationship Id="rId4" Type="http://schemas.openxmlformats.org/officeDocument/2006/relationships/image" Target="media/image4.svg"/><Relationship Id="rId9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lcome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608E638C0D24D219CBA0544BBF44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5E2F4-92CD-4E15-856A-254C462A0FB8}"/>
      </w:docPartPr>
      <w:docPartBody>
        <w:p w:rsidR="004240E3" w:rsidRDefault="00DB6B6C">
          <w:pPr>
            <w:pStyle w:val="9608E638C0D24D219CBA0544BBF445B5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6C"/>
    <w:rsid w:val="00161190"/>
    <w:rsid w:val="004240E3"/>
    <w:rsid w:val="00DB6B6C"/>
    <w:rsid w:val="00F1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08E638C0D24D219CBA0544BBF445B5">
    <w:name w:val="9608E638C0D24D219CBA0544BBF445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1228</TotalTime>
  <Pages>5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3901 - Project</vt:lpstr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3901 - Project</dc:title>
  <dc:subject>Milestone 2</dc:subject>
  <dc:creator>welcome</dc:creator>
  <cp:lastModifiedBy>Benny Tharigopala</cp:lastModifiedBy>
  <cp:revision>80</cp:revision>
  <cp:lastPrinted>2009-08-05T20:41:00Z</cp:lastPrinted>
  <dcterms:created xsi:type="dcterms:W3CDTF">2021-10-31T18:40:00Z</dcterms:created>
  <dcterms:modified xsi:type="dcterms:W3CDTF">2021-11-12T19:58:00Z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